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1C1E" w14:textId="77777777" w:rsidR="00BF6421" w:rsidRDefault="00BF6421" w:rsidP="00AA3C57">
      <w:pPr>
        <w:spacing w:line="276" w:lineRule="auto"/>
        <w:jc w:val="both"/>
        <w:rPr>
          <w:lang w:val="pt-PT"/>
        </w:rPr>
      </w:pPr>
    </w:p>
    <w:p w14:paraId="6FDCA7A9" w14:textId="25D8F483" w:rsidR="002F2FF9" w:rsidRDefault="002F2FF9" w:rsidP="002F2FF9">
      <w:pPr>
        <w:pStyle w:val="Ttulo1"/>
        <w:rPr>
          <w:lang w:val="pt-PT"/>
        </w:rPr>
      </w:pPr>
      <w:r>
        <w:rPr>
          <w:lang w:val="pt-PT"/>
        </w:rPr>
        <w:t>Warehouse Grab Project</w:t>
      </w:r>
    </w:p>
    <w:p w14:paraId="4FBA69A5" w14:textId="0DD74CC1" w:rsidR="00AA3C57" w:rsidRDefault="002F2FF9" w:rsidP="00AA3C57">
      <w:pPr>
        <w:spacing w:line="276" w:lineRule="auto"/>
        <w:jc w:val="both"/>
        <w:rPr>
          <w:lang w:val="pt-PT"/>
        </w:rPr>
      </w:pPr>
      <w:r>
        <w:rPr>
          <w:lang w:val="pt-PT"/>
        </w:rPr>
        <w:t>Plataforma de gestão de inventários operacionais</w:t>
      </w:r>
    </w:p>
    <w:p w14:paraId="17A84AA7" w14:textId="0F2905CF" w:rsidR="002F2FF9" w:rsidRDefault="002F2FF9" w:rsidP="00AA3C57">
      <w:pPr>
        <w:spacing w:line="276" w:lineRule="auto"/>
        <w:jc w:val="both"/>
        <w:rPr>
          <w:lang w:val="pt-PT"/>
        </w:rPr>
      </w:pPr>
      <w:r>
        <w:rPr>
          <w:lang w:val="pt-PT"/>
        </w:rPr>
        <w:t>O colaborador pode obter um controlo de entrada, deslocação e uso de produtos consumíveis.</w:t>
      </w:r>
    </w:p>
    <w:p w14:paraId="33D07CDD" w14:textId="0C440F7C" w:rsidR="002F2FF9" w:rsidRDefault="002F2FF9" w:rsidP="00AA3C57">
      <w:pPr>
        <w:spacing w:line="276" w:lineRule="auto"/>
        <w:jc w:val="both"/>
        <w:rPr>
          <w:lang w:val="pt-PT"/>
        </w:rPr>
      </w:pPr>
    </w:p>
    <w:p w14:paraId="2A12B408" w14:textId="77777777" w:rsidR="00BF6421" w:rsidRDefault="00BF6421" w:rsidP="00AA3C57">
      <w:pPr>
        <w:spacing w:line="276" w:lineRule="auto"/>
        <w:jc w:val="both"/>
        <w:rPr>
          <w:lang w:val="pt-PT"/>
        </w:rPr>
      </w:pPr>
    </w:p>
    <w:p w14:paraId="5694B743" w14:textId="668C79FF" w:rsidR="00AA3C57" w:rsidRDefault="00AA3C57" w:rsidP="00F8186F">
      <w:pPr>
        <w:pStyle w:val="Ttulo2"/>
        <w:rPr>
          <w:lang w:val="pt-PT"/>
        </w:rPr>
      </w:pPr>
      <w:r>
        <w:rPr>
          <w:lang w:val="pt-PT"/>
        </w:rPr>
        <w:t xml:space="preserve">Regras </w:t>
      </w:r>
      <w:r w:rsidR="00AF4A34">
        <w:rPr>
          <w:lang w:val="pt-PT"/>
        </w:rPr>
        <w:t>Funcionais</w:t>
      </w:r>
    </w:p>
    <w:p w14:paraId="56B74683" w14:textId="491D0B60" w:rsidR="00853E3B" w:rsidRDefault="00853E3B" w:rsidP="00AA3C57">
      <w:pPr>
        <w:spacing w:line="276" w:lineRule="auto"/>
        <w:jc w:val="both"/>
        <w:rPr>
          <w:lang w:val="pt-PT"/>
        </w:rPr>
      </w:pPr>
    </w:p>
    <w:p w14:paraId="7A4A3A4A" w14:textId="0E22F1E4" w:rsidR="00FE0B99" w:rsidRPr="00C900FC" w:rsidRDefault="00FE0B99" w:rsidP="00C900FC">
      <w:pPr>
        <w:pStyle w:val="PargrafodaLista"/>
        <w:numPr>
          <w:ilvl w:val="0"/>
          <w:numId w:val="28"/>
        </w:numPr>
        <w:spacing w:line="276" w:lineRule="auto"/>
        <w:jc w:val="both"/>
        <w:rPr>
          <w:lang w:val="pt-PT"/>
        </w:rPr>
      </w:pPr>
      <w:r w:rsidRPr="00C900FC">
        <w:rPr>
          <w:lang w:val="pt-PT"/>
        </w:rPr>
        <w:t>Deve de ser possível registar-se</w:t>
      </w:r>
    </w:p>
    <w:p w14:paraId="0969F17F" w14:textId="206060B9" w:rsidR="003C4657" w:rsidRPr="00C900FC" w:rsidRDefault="00FE0B9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de ser possível obter um perfil de utilizador</w:t>
      </w:r>
    </w:p>
    <w:p w14:paraId="33B6FFBD" w14:textId="55758986" w:rsidR="00AF4A34" w:rsidRDefault="00AF4A34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ser possível adicionar, remover e editar um produto</w:t>
      </w:r>
      <w:r w:rsidR="00C900FC" w:rsidRPr="00C900FC">
        <w:rPr>
          <w:lang w:val="pt-PT"/>
        </w:rPr>
        <w:t xml:space="preserve"> com as seguintes informações:</w:t>
      </w:r>
    </w:p>
    <w:tbl>
      <w:tblPr>
        <w:tblStyle w:val="SimplesTabela3"/>
        <w:tblpPr w:leftFromText="180" w:rightFromText="180" w:vertAnchor="text" w:horzAnchor="page" w:tblpX="1210" w:tblpY="298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1701"/>
      </w:tblGrid>
      <w:tr w:rsidR="00862256" w:rsidRPr="004E6980" w14:paraId="4F42F8C6" w14:textId="77777777" w:rsidTr="0086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gridSpan w:val="2"/>
          </w:tcPr>
          <w:p w14:paraId="0328CCBC" w14:textId="77777777" w:rsidR="00862256" w:rsidRPr="004E6980" w:rsidRDefault="00862256" w:rsidP="00862256">
            <w:pPr>
              <w:pStyle w:val="Ttulo7"/>
              <w:jc w:val="center"/>
              <w:outlineLvl w:val="6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proofErr w:type="gramStart"/>
            <w:r w:rsidRPr="004E6980">
              <w:rPr>
                <w:color w:val="9BC7CE" w:themeColor="accent5" w:themeTint="99"/>
                <w:lang w:val="pt-PT"/>
              </w:rPr>
              <w:t>produto(</w:t>
            </w:r>
            <w:proofErr w:type="gramEnd"/>
            <w:r w:rsidRPr="004E6980">
              <w:rPr>
                <w:color w:val="9BC7CE" w:themeColor="accent5" w:themeTint="99"/>
                <w:lang w:val="pt-PT"/>
              </w:rPr>
              <w:t>):</w:t>
            </w:r>
          </w:p>
        </w:tc>
      </w:tr>
      <w:tr w:rsidR="00862256" w:rsidRPr="004E6980" w14:paraId="02E6C6A8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74EB1C7" w14:textId="77777777" w:rsidR="00862256" w:rsidRPr="004E6980" w:rsidRDefault="00862256" w:rsidP="00862256">
            <w:pPr>
              <w:tabs>
                <w:tab w:val="left" w:pos="0"/>
              </w:tabs>
              <w:ind w:left="35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1701" w:type="dxa"/>
          </w:tcPr>
          <w:p w14:paraId="0106F4B7" w14:textId="77777777" w:rsidR="00862256" w:rsidRPr="004E6980" w:rsidRDefault="00862256" w:rsidP="0086225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862256" w:rsidRPr="004E6980" w14:paraId="2529E3DF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5FDB05" w14:textId="77777777" w:rsidR="00862256" w:rsidRPr="004E6980" w:rsidRDefault="00862256" w:rsidP="00862256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id</w:t>
            </w:r>
          </w:p>
        </w:tc>
        <w:tc>
          <w:tcPr>
            <w:tcW w:w="1701" w:type="dxa"/>
          </w:tcPr>
          <w:p w14:paraId="7A6238CC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 (AI)</w:t>
            </w:r>
          </w:p>
        </w:tc>
      </w:tr>
      <w:tr w:rsidR="00862256" w:rsidRPr="004E6980" w14:paraId="01A0C79F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179BEE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upc</w:t>
            </w:r>
            <w:proofErr w:type="spellEnd"/>
          </w:p>
        </w:tc>
        <w:tc>
          <w:tcPr>
            <w:tcW w:w="1701" w:type="dxa"/>
          </w:tcPr>
          <w:p w14:paraId="4BC5E2F6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Varchar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4649AB2F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16C07C" w14:textId="77777777" w:rsidR="00862256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sku</w:t>
            </w:r>
            <w:proofErr w:type="spellEnd"/>
          </w:p>
        </w:tc>
        <w:tc>
          <w:tcPr>
            <w:tcW w:w="1701" w:type="dxa"/>
          </w:tcPr>
          <w:p w14:paraId="53E2FE7C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Varchar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63CA54D4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38FADA" w14:textId="77777777" w:rsidR="00862256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foto</w:t>
            </w:r>
          </w:p>
        </w:tc>
        <w:tc>
          <w:tcPr>
            <w:tcW w:w="1701" w:type="dxa"/>
          </w:tcPr>
          <w:p w14:paraId="0BFC2955" w14:textId="77777777" w:rsidR="00862256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File(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62BACCF5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42536A2" w14:textId="77777777" w:rsidR="00862256" w:rsidRPr="004E6980" w:rsidRDefault="00862256" w:rsidP="00862256">
            <w:pPr>
              <w:rPr>
                <w:caps w:val="0"/>
                <w:lang w:val="pt-PT"/>
              </w:rPr>
            </w:pPr>
            <w:r w:rsidRPr="004E6980">
              <w:rPr>
                <w:caps w:val="0"/>
                <w:lang w:val="pt-PT"/>
              </w:rPr>
              <w:t>nome</w:t>
            </w:r>
          </w:p>
        </w:tc>
        <w:tc>
          <w:tcPr>
            <w:tcW w:w="1701" w:type="dxa"/>
          </w:tcPr>
          <w:p w14:paraId="02ADDB18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52178559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55B769" w14:textId="77777777" w:rsidR="00862256" w:rsidRPr="004E6980" w:rsidRDefault="00862256" w:rsidP="00862256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descriçã</w:t>
            </w:r>
            <w:r>
              <w:rPr>
                <w:caps w:val="0"/>
                <w:lang w:val="pt-PT"/>
              </w:rPr>
              <w:t>o</w:t>
            </w:r>
          </w:p>
        </w:tc>
        <w:tc>
          <w:tcPr>
            <w:tcW w:w="1701" w:type="dxa"/>
          </w:tcPr>
          <w:p w14:paraId="7A6A10E8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Text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62E722F4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B6384EA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preco</w:t>
            </w:r>
            <w:proofErr w:type="spellEnd"/>
          </w:p>
        </w:tc>
        <w:tc>
          <w:tcPr>
            <w:tcW w:w="1701" w:type="dxa"/>
          </w:tcPr>
          <w:p w14:paraId="63EF0030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Float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7737EC0F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834CB99" w14:textId="77777777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iva</w:t>
            </w:r>
          </w:p>
        </w:tc>
        <w:tc>
          <w:tcPr>
            <w:tcW w:w="1701" w:type="dxa"/>
          </w:tcPr>
          <w:p w14:paraId="7C738811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INT(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6B0FE2DB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67ED44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packOuUn</w:t>
            </w:r>
            <w:proofErr w:type="spellEnd"/>
          </w:p>
        </w:tc>
        <w:tc>
          <w:tcPr>
            <w:tcW w:w="1701" w:type="dxa"/>
          </w:tcPr>
          <w:p w14:paraId="2906203F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Bollean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31E21BD0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B7EE0D2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qtdPack</w:t>
            </w:r>
            <w:proofErr w:type="spellEnd"/>
          </w:p>
        </w:tc>
        <w:tc>
          <w:tcPr>
            <w:tcW w:w="1701" w:type="dxa"/>
          </w:tcPr>
          <w:p w14:paraId="2D83BC78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INT(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44D81B90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A51DAB2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catergoria</w:t>
            </w:r>
            <w:proofErr w:type="spellEnd"/>
          </w:p>
        </w:tc>
        <w:tc>
          <w:tcPr>
            <w:tcW w:w="1701" w:type="dxa"/>
          </w:tcPr>
          <w:p w14:paraId="413FBA3A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09A93081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1A62AA5" w14:textId="77777777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f</w:t>
            </w:r>
            <w:r w:rsidRPr="004E6980">
              <w:rPr>
                <w:caps w:val="0"/>
                <w:lang w:val="pt-PT"/>
              </w:rPr>
              <w:t>ornecedor</w:t>
            </w:r>
          </w:p>
        </w:tc>
        <w:tc>
          <w:tcPr>
            <w:tcW w:w="1701" w:type="dxa"/>
          </w:tcPr>
          <w:p w14:paraId="4EBED2C8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0602A839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AB68347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dataV</w:t>
            </w:r>
            <w:r w:rsidRPr="004E6980">
              <w:rPr>
                <w:caps w:val="0"/>
                <w:lang w:val="pt-PT"/>
              </w:rPr>
              <w:t>alidade</w:t>
            </w:r>
            <w:proofErr w:type="spellEnd"/>
          </w:p>
        </w:tc>
        <w:tc>
          <w:tcPr>
            <w:tcW w:w="1701" w:type="dxa"/>
          </w:tcPr>
          <w:p w14:paraId="06D72066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Date(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651D69E3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FC4AE8" w14:textId="77777777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qtdRecStock</w:t>
            </w:r>
            <w:proofErr w:type="spellEnd"/>
          </w:p>
        </w:tc>
        <w:tc>
          <w:tcPr>
            <w:tcW w:w="1701" w:type="dxa"/>
          </w:tcPr>
          <w:p w14:paraId="1FD2629A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148FE9A0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740F4B" w14:textId="77777777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qtAlerta1</w:t>
            </w:r>
          </w:p>
        </w:tc>
        <w:tc>
          <w:tcPr>
            <w:tcW w:w="1701" w:type="dxa"/>
          </w:tcPr>
          <w:p w14:paraId="637B8450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6C1E1D52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0025C90" w14:textId="77777777" w:rsidR="00862256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qtAlerta2</w:t>
            </w:r>
          </w:p>
        </w:tc>
        <w:tc>
          <w:tcPr>
            <w:tcW w:w="1701" w:type="dxa"/>
          </w:tcPr>
          <w:p w14:paraId="25A5FE6B" w14:textId="77777777" w:rsidR="00862256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234A5814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A57B372" w14:textId="77777777" w:rsidR="00862256" w:rsidRPr="005C5FC5" w:rsidRDefault="00862256" w:rsidP="00862256">
            <w:pPr>
              <w:rPr>
                <w:sz w:val="16"/>
                <w:szCs w:val="16"/>
                <w:lang w:val="pt-PT"/>
              </w:rPr>
            </w:pPr>
            <w:proofErr w:type="spellStart"/>
            <w:r w:rsidRPr="005C5FC5">
              <w:rPr>
                <w:caps w:val="0"/>
                <w:sz w:val="16"/>
                <w:szCs w:val="16"/>
                <w:lang w:val="pt-PT"/>
              </w:rPr>
              <w:t>qtd</w:t>
            </w:r>
            <w:proofErr w:type="spellEnd"/>
            <w:r w:rsidRPr="005C5FC5">
              <w:rPr>
                <w:caps w:val="0"/>
                <w:sz w:val="16"/>
                <w:szCs w:val="16"/>
                <w:lang w:val="pt-PT"/>
              </w:rPr>
              <w:t xml:space="preserve"> stock recomendado</w:t>
            </w:r>
          </w:p>
        </w:tc>
        <w:tc>
          <w:tcPr>
            <w:tcW w:w="1701" w:type="dxa"/>
          </w:tcPr>
          <w:p w14:paraId="718C028A" w14:textId="77777777" w:rsidR="00862256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</w:tbl>
    <w:p w14:paraId="1929B120" w14:textId="49A25558" w:rsidR="000B74B9" w:rsidRPr="00C900FC" w:rsidRDefault="000B74B9" w:rsidP="000B74B9">
      <w:pPr>
        <w:pStyle w:val="PargrafodaLista"/>
        <w:spacing w:line="240" w:lineRule="auto"/>
        <w:jc w:val="both"/>
        <w:rPr>
          <w:lang w:val="pt-PT"/>
        </w:rPr>
      </w:pPr>
    </w:p>
    <w:p w14:paraId="6AC5B71D" w14:textId="6695AA26" w:rsidR="00C900FC" w:rsidRDefault="00C900FC" w:rsidP="00CE475F">
      <w:pPr>
        <w:spacing w:line="240" w:lineRule="auto"/>
        <w:jc w:val="both"/>
        <w:rPr>
          <w:lang w:val="pt-PT"/>
        </w:rPr>
      </w:pPr>
    </w:p>
    <w:p w14:paraId="7A5CDA07" w14:textId="77777777" w:rsidR="00862256" w:rsidRPr="004E6980" w:rsidRDefault="00862256" w:rsidP="00862256">
      <w:pPr>
        <w:spacing w:line="312" w:lineRule="auto"/>
        <w:rPr>
          <w:lang w:val="pt-PT"/>
        </w:rPr>
      </w:pPr>
    </w:p>
    <w:tbl>
      <w:tblPr>
        <w:tblStyle w:val="SimplesTabela3"/>
        <w:tblW w:w="0" w:type="auto"/>
        <w:jc w:val="center"/>
        <w:tblLook w:val="04A0" w:firstRow="1" w:lastRow="0" w:firstColumn="1" w:lastColumn="0" w:noHBand="0" w:noVBand="1"/>
      </w:tblPr>
      <w:tblGrid>
        <w:gridCol w:w="2772"/>
        <w:gridCol w:w="1701"/>
      </w:tblGrid>
      <w:tr w:rsidR="00862256" w:rsidRPr="004E6980" w14:paraId="482D566E" w14:textId="77777777" w:rsidTr="00696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73" w:type="dxa"/>
            <w:gridSpan w:val="2"/>
          </w:tcPr>
          <w:p w14:paraId="57252C9D" w14:textId="77777777" w:rsidR="00862256" w:rsidRPr="004E6980" w:rsidRDefault="00862256" w:rsidP="00696226">
            <w:pPr>
              <w:spacing w:line="312" w:lineRule="auto"/>
              <w:jc w:val="center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r>
              <w:rPr>
                <w:color w:val="9BC7CE" w:themeColor="accent5" w:themeTint="99"/>
                <w:lang w:val="pt-PT"/>
              </w:rPr>
              <w:t>categoria_produtos (</w:t>
            </w:r>
            <w:r w:rsidRPr="004E6980">
              <w:rPr>
                <w:color w:val="9BC7CE" w:themeColor="accent5" w:themeTint="99"/>
                <w:lang w:val="pt-PT"/>
              </w:rPr>
              <w:t>):</w:t>
            </w:r>
          </w:p>
        </w:tc>
      </w:tr>
      <w:tr w:rsidR="00862256" w:rsidRPr="004E6980" w14:paraId="209C1A8A" w14:textId="77777777" w:rsidTr="0069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center"/>
          </w:tcPr>
          <w:p w14:paraId="0E599A2C" w14:textId="77777777" w:rsidR="00862256" w:rsidRPr="004E6980" w:rsidRDefault="00862256" w:rsidP="00696226">
            <w:pPr>
              <w:tabs>
                <w:tab w:val="left" w:pos="0"/>
              </w:tabs>
              <w:ind w:left="35"/>
              <w:jc w:val="center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1701" w:type="dxa"/>
            <w:vAlign w:val="center"/>
          </w:tcPr>
          <w:p w14:paraId="1E7C4627" w14:textId="77777777" w:rsidR="00862256" w:rsidRPr="004E6980" w:rsidRDefault="00862256" w:rsidP="0069622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862256" w:rsidRPr="004E6980" w14:paraId="7B1E8CD5" w14:textId="77777777" w:rsidTr="00696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FB2E7D7" w14:textId="77777777" w:rsidR="00862256" w:rsidRPr="004E6980" w:rsidRDefault="00862256" w:rsidP="00696226">
            <w:pPr>
              <w:rPr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I</w:t>
            </w:r>
            <w:r>
              <w:rPr>
                <w:caps w:val="0"/>
                <w:lang w:val="pt-PT"/>
              </w:rPr>
              <w:t>d_</w:t>
            </w:r>
            <w:proofErr w:type="gramStart"/>
            <w:r>
              <w:rPr>
                <w:caps w:val="0"/>
                <w:lang w:val="pt-PT"/>
              </w:rPr>
              <w:t>categoria</w:t>
            </w:r>
            <w:proofErr w:type="spellEnd"/>
            <w:r>
              <w:rPr>
                <w:caps w:val="0"/>
                <w:lang w:val="pt-PT"/>
              </w:rPr>
              <w:t>(</w:t>
            </w:r>
            <w:proofErr w:type="gramEnd"/>
            <w:r>
              <w:rPr>
                <w:caps w:val="0"/>
                <w:lang w:val="pt-PT"/>
              </w:rPr>
              <w:t>)</w:t>
            </w:r>
          </w:p>
        </w:tc>
        <w:tc>
          <w:tcPr>
            <w:tcW w:w="1701" w:type="dxa"/>
          </w:tcPr>
          <w:p w14:paraId="2D74F66D" w14:textId="77777777" w:rsidR="00862256" w:rsidRPr="004E6980" w:rsidRDefault="00862256" w:rsidP="006962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INT(AI)</w:t>
            </w:r>
          </w:p>
        </w:tc>
      </w:tr>
      <w:tr w:rsidR="00862256" w:rsidRPr="004E6980" w14:paraId="5538BCE8" w14:textId="77777777" w:rsidTr="0069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center"/>
          </w:tcPr>
          <w:p w14:paraId="5E0DD464" w14:textId="77777777" w:rsidR="00862256" w:rsidRPr="004E6980" w:rsidRDefault="00862256" w:rsidP="00696226">
            <w:pPr>
              <w:rPr>
                <w:caps w:val="0"/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nome_</w:t>
            </w:r>
            <w:proofErr w:type="gramStart"/>
            <w:r>
              <w:rPr>
                <w:caps w:val="0"/>
                <w:lang w:val="pt-PT"/>
              </w:rPr>
              <w:t>categoria</w:t>
            </w:r>
            <w:proofErr w:type="spellEnd"/>
            <w:r>
              <w:rPr>
                <w:caps w:val="0"/>
                <w:lang w:val="pt-PT"/>
              </w:rPr>
              <w:t>(</w:t>
            </w:r>
            <w:proofErr w:type="gramEnd"/>
            <w:r>
              <w:rPr>
                <w:caps w:val="0"/>
                <w:lang w:val="pt-PT"/>
              </w:rPr>
              <w:t>)</w:t>
            </w:r>
          </w:p>
        </w:tc>
        <w:tc>
          <w:tcPr>
            <w:tcW w:w="1701" w:type="dxa"/>
          </w:tcPr>
          <w:p w14:paraId="5399FAD6" w14:textId="77777777" w:rsidR="00862256" w:rsidRPr="004E6980" w:rsidRDefault="00862256" w:rsidP="0069622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</w:tbl>
    <w:p w14:paraId="7CB3EFF6" w14:textId="77777777" w:rsidR="00862256" w:rsidRPr="004E6980" w:rsidRDefault="00862256" w:rsidP="00862256">
      <w:pPr>
        <w:spacing w:line="312" w:lineRule="auto"/>
        <w:jc w:val="both"/>
        <w:rPr>
          <w:lang w:val="pt-PT"/>
        </w:rPr>
      </w:pPr>
    </w:p>
    <w:p w14:paraId="1E09AED9" w14:textId="77777777" w:rsidR="00862256" w:rsidRPr="004E6980" w:rsidRDefault="00862256" w:rsidP="00862256">
      <w:pPr>
        <w:spacing w:line="312" w:lineRule="auto"/>
        <w:ind w:left="360"/>
        <w:jc w:val="both"/>
        <w:rPr>
          <w:lang w:val="pt-PT"/>
        </w:rPr>
      </w:pPr>
    </w:p>
    <w:p w14:paraId="748585AF" w14:textId="77777777" w:rsidR="00862256" w:rsidRPr="004E6980" w:rsidRDefault="00862256" w:rsidP="00862256">
      <w:pPr>
        <w:spacing w:line="312" w:lineRule="auto"/>
        <w:rPr>
          <w:lang w:val="pt-PT"/>
        </w:rPr>
      </w:pPr>
    </w:p>
    <w:tbl>
      <w:tblPr>
        <w:tblStyle w:val="SimplesTabela3"/>
        <w:tblW w:w="0" w:type="auto"/>
        <w:jc w:val="center"/>
        <w:tblLook w:val="04A0" w:firstRow="1" w:lastRow="0" w:firstColumn="1" w:lastColumn="0" w:noHBand="0" w:noVBand="1"/>
      </w:tblPr>
      <w:tblGrid>
        <w:gridCol w:w="2772"/>
        <w:gridCol w:w="1701"/>
      </w:tblGrid>
      <w:tr w:rsidR="00862256" w:rsidRPr="004E6980" w14:paraId="12CA89F1" w14:textId="77777777" w:rsidTr="00696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73" w:type="dxa"/>
            <w:gridSpan w:val="2"/>
          </w:tcPr>
          <w:p w14:paraId="41667606" w14:textId="77777777" w:rsidR="00862256" w:rsidRPr="004E6980" w:rsidRDefault="00862256" w:rsidP="00696226">
            <w:pPr>
              <w:spacing w:line="312" w:lineRule="auto"/>
              <w:jc w:val="center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proofErr w:type="gramStart"/>
            <w:r>
              <w:rPr>
                <w:color w:val="9BC7CE" w:themeColor="accent5" w:themeTint="99"/>
                <w:lang w:val="pt-PT"/>
              </w:rPr>
              <w:t>IVA(</w:t>
            </w:r>
            <w:proofErr w:type="gramEnd"/>
            <w:r>
              <w:rPr>
                <w:color w:val="9BC7CE" w:themeColor="accent5" w:themeTint="99"/>
                <w:lang w:val="pt-PT"/>
              </w:rPr>
              <w:t>)</w:t>
            </w:r>
            <w:r w:rsidRPr="004E6980">
              <w:rPr>
                <w:color w:val="9BC7CE" w:themeColor="accent5" w:themeTint="99"/>
                <w:lang w:val="pt-PT"/>
              </w:rPr>
              <w:t>:</w:t>
            </w:r>
          </w:p>
        </w:tc>
      </w:tr>
      <w:tr w:rsidR="00862256" w:rsidRPr="004E6980" w14:paraId="05D1436F" w14:textId="77777777" w:rsidTr="0069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center"/>
          </w:tcPr>
          <w:p w14:paraId="7F1A9A25" w14:textId="77777777" w:rsidR="00862256" w:rsidRPr="004E6980" w:rsidRDefault="00862256" w:rsidP="00696226">
            <w:pPr>
              <w:tabs>
                <w:tab w:val="left" w:pos="0"/>
              </w:tabs>
              <w:ind w:left="35"/>
              <w:jc w:val="center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1701" w:type="dxa"/>
            <w:vAlign w:val="center"/>
          </w:tcPr>
          <w:p w14:paraId="3A98751A" w14:textId="77777777" w:rsidR="00862256" w:rsidRPr="004E6980" w:rsidRDefault="00862256" w:rsidP="0069622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862256" w:rsidRPr="004E6980" w14:paraId="602CAD8A" w14:textId="77777777" w:rsidTr="00696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814BCC2" w14:textId="77777777" w:rsidR="00862256" w:rsidRPr="004E6980" w:rsidRDefault="00862256" w:rsidP="00696226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id</w:t>
            </w:r>
          </w:p>
        </w:tc>
        <w:tc>
          <w:tcPr>
            <w:tcW w:w="1701" w:type="dxa"/>
          </w:tcPr>
          <w:p w14:paraId="5E9A4A99" w14:textId="77777777" w:rsidR="00862256" w:rsidRPr="004E6980" w:rsidRDefault="00862256" w:rsidP="006962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INT(AI)</w:t>
            </w:r>
          </w:p>
        </w:tc>
      </w:tr>
      <w:tr w:rsidR="00862256" w:rsidRPr="004E6980" w14:paraId="04D225DE" w14:textId="77777777" w:rsidTr="0069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center"/>
          </w:tcPr>
          <w:p w14:paraId="2D0A7ECB" w14:textId="77777777" w:rsidR="00862256" w:rsidRPr="004E6980" w:rsidRDefault="00862256" w:rsidP="00696226">
            <w:pPr>
              <w:rPr>
                <w:caps w:val="0"/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Valor_IVA</w:t>
            </w:r>
            <w:proofErr w:type="spellEnd"/>
          </w:p>
        </w:tc>
        <w:tc>
          <w:tcPr>
            <w:tcW w:w="1701" w:type="dxa"/>
          </w:tcPr>
          <w:p w14:paraId="06AF0EA9" w14:textId="77777777" w:rsidR="00862256" w:rsidRPr="004E6980" w:rsidRDefault="00862256" w:rsidP="0069622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INT(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60689C49" w14:textId="77777777" w:rsidTr="00696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D03592B" w14:textId="77777777" w:rsidR="00862256" w:rsidRPr="004E6980" w:rsidRDefault="00862256" w:rsidP="0069622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Descrição</w:t>
            </w:r>
          </w:p>
        </w:tc>
        <w:tc>
          <w:tcPr>
            <w:tcW w:w="1701" w:type="dxa"/>
          </w:tcPr>
          <w:p w14:paraId="54807DD8" w14:textId="77777777" w:rsidR="00862256" w:rsidRPr="004E6980" w:rsidRDefault="00862256" w:rsidP="006962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</w:tbl>
    <w:p w14:paraId="2314368E" w14:textId="2A916249" w:rsidR="000B74B9" w:rsidRDefault="000B74B9" w:rsidP="00CE475F">
      <w:pPr>
        <w:spacing w:line="240" w:lineRule="auto"/>
        <w:jc w:val="both"/>
        <w:rPr>
          <w:lang w:val="pt-PT"/>
        </w:rPr>
      </w:pPr>
    </w:p>
    <w:p w14:paraId="26745A05" w14:textId="77777777" w:rsidR="00BF6421" w:rsidRDefault="00BF6421" w:rsidP="00CE475F">
      <w:pPr>
        <w:spacing w:line="240" w:lineRule="auto"/>
        <w:jc w:val="both"/>
        <w:rPr>
          <w:lang w:val="pt-PT"/>
        </w:rPr>
      </w:pPr>
    </w:p>
    <w:p w14:paraId="03BA710E" w14:textId="7630A943" w:rsidR="00AF4A34" w:rsidRPr="00C900FC" w:rsidRDefault="00AF4A34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ser possível adicionar, remover e editar um fornecedor</w:t>
      </w:r>
      <w:r w:rsidR="00C900FC" w:rsidRPr="00C900FC">
        <w:rPr>
          <w:lang w:val="pt-PT"/>
        </w:rPr>
        <w:t xml:space="preserve"> com as seguintes informações:</w:t>
      </w:r>
    </w:p>
    <w:tbl>
      <w:tblPr>
        <w:tblStyle w:val="SimplesTabela3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2552"/>
        <w:gridCol w:w="2176"/>
      </w:tblGrid>
      <w:tr w:rsidR="00862256" w:rsidRPr="004E6980" w14:paraId="1EB45CD1" w14:textId="77777777" w:rsidTr="0086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28" w:type="dxa"/>
            <w:gridSpan w:val="2"/>
          </w:tcPr>
          <w:p w14:paraId="69312DBB" w14:textId="77777777" w:rsidR="00862256" w:rsidRPr="004E6980" w:rsidRDefault="00862256" w:rsidP="00862256">
            <w:pPr>
              <w:spacing w:line="312" w:lineRule="auto"/>
              <w:jc w:val="center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r>
              <w:rPr>
                <w:color w:val="9BC7CE" w:themeColor="accent5" w:themeTint="99"/>
                <w:lang w:val="pt-PT"/>
              </w:rPr>
              <w:t>FORNECEDORES (</w:t>
            </w:r>
            <w:r w:rsidRPr="004E6980">
              <w:rPr>
                <w:color w:val="9BC7CE" w:themeColor="accent5" w:themeTint="99"/>
                <w:lang w:val="pt-PT"/>
              </w:rPr>
              <w:t>):</w:t>
            </w:r>
          </w:p>
        </w:tc>
      </w:tr>
      <w:tr w:rsidR="00862256" w:rsidRPr="004E6980" w14:paraId="01A1B901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8597766" w14:textId="77777777" w:rsidR="00862256" w:rsidRPr="004E6980" w:rsidRDefault="00862256" w:rsidP="00862256">
            <w:pPr>
              <w:tabs>
                <w:tab w:val="left" w:pos="0"/>
              </w:tabs>
              <w:ind w:left="35"/>
              <w:jc w:val="center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2176" w:type="dxa"/>
            <w:vAlign w:val="center"/>
          </w:tcPr>
          <w:p w14:paraId="6B4643BE" w14:textId="77777777" w:rsidR="00862256" w:rsidRPr="004E6980" w:rsidRDefault="00862256" w:rsidP="0086225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862256" w:rsidRPr="004E6980" w14:paraId="10AEF345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42FAE9" w14:textId="389024A4" w:rsidR="00862256" w:rsidRPr="004E6980" w:rsidRDefault="00862256" w:rsidP="00862256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id</w:t>
            </w:r>
          </w:p>
        </w:tc>
        <w:tc>
          <w:tcPr>
            <w:tcW w:w="2176" w:type="dxa"/>
          </w:tcPr>
          <w:p w14:paraId="08A0822F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 (AI)</w:t>
            </w:r>
          </w:p>
        </w:tc>
      </w:tr>
      <w:tr w:rsidR="00862256" w:rsidRPr="004E6980" w14:paraId="2B792810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2B76404" w14:textId="32A43A13" w:rsidR="00862256" w:rsidRPr="004E6980" w:rsidRDefault="00862256" w:rsidP="00862256">
            <w:pPr>
              <w:rPr>
                <w:caps w:val="0"/>
                <w:lang w:val="pt-PT"/>
              </w:rPr>
            </w:pPr>
            <w:r w:rsidRPr="004E6980">
              <w:rPr>
                <w:caps w:val="0"/>
                <w:lang w:val="pt-PT"/>
              </w:rPr>
              <w:t>nome</w:t>
            </w:r>
          </w:p>
        </w:tc>
        <w:tc>
          <w:tcPr>
            <w:tcW w:w="2176" w:type="dxa"/>
          </w:tcPr>
          <w:p w14:paraId="7084A349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46092812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02A555" w14:textId="09E96489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logo</w:t>
            </w:r>
          </w:p>
        </w:tc>
        <w:tc>
          <w:tcPr>
            <w:tcW w:w="2176" w:type="dxa"/>
          </w:tcPr>
          <w:p w14:paraId="1A8D9E93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File(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381BBB76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8531CFE" w14:textId="7D4EDC2F" w:rsidR="00862256" w:rsidRPr="004E6980" w:rsidRDefault="00862256" w:rsidP="00862256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nif</w:t>
            </w:r>
            <w:proofErr w:type="spellEnd"/>
          </w:p>
        </w:tc>
        <w:tc>
          <w:tcPr>
            <w:tcW w:w="2176" w:type="dxa"/>
          </w:tcPr>
          <w:p w14:paraId="578C3009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862256" w:rsidRPr="004E6980" w14:paraId="761B1D0B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F370D1" w14:textId="6C44F1CB" w:rsidR="00862256" w:rsidRPr="004E6980" w:rsidRDefault="00862256" w:rsidP="00862256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endereço</w:t>
            </w:r>
          </w:p>
        </w:tc>
        <w:tc>
          <w:tcPr>
            <w:tcW w:w="2176" w:type="dxa"/>
          </w:tcPr>
          <w:p w14:paraId="083BB854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69F0A82D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36277C" w14:textId="0829A9A9" w:rsidR="00862256" w:rsidRPr="004E6980" w:rsidRDefault="00862256" w:rsidP="00862256">
            <w:pPr>
              <w:rPr>
                <w:caps w:val="0"/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cod</w:t>
            </w:r>
            <w:r>
              <w:rPr>
                <w:caps w:val="0"/>
                <w:lang w:val="pt-PT"/>
              </w:rPr>
              <w:t>P</w:t>
            </w:r>
            <w:r w:rsidRPr="004E6980">
              <w:rPr>
                <w:caps w:val="0"/>
                <w:lang w:val="pt-PT"/>
              </w:rPr>
              <w:t>ostal</w:t>
            </w:r>
            <w:r>
              <w:rPr>
                <w:caps w:val="0"/>
                <w:lang w:val="pt-PT"/>
              </w:rPr>
              <w:t>Indi</w:t>
            </w:r>
            <w:proofErr w:type="spellEnd"/>
          </w:p>
        </w:tc>
        <w:tc>
          <w:tcPr>
            <w:tcW w:w="2176" w:type="dxa"/>
          </w:tcPr>
          <w:p w14:paraId="7D957684" w14:textId="64F375B6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6F58FEC4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151C28" w14:textId="7855F642" w:rsidR="00862256" w:rsidRPr="004E6980" w:rsidRDefault="00862256" w:rsidP="00862256">
            <w:pPr>
              <w:rPr>
                <w:caps w:val="0"/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cod</w:t>
            </w:r>
            <w:r>
              <w:rPr>
                <w:caps w:val="0"/>
                <w:lang w:val="pt-PT"/>
              </w:rPr>
              <w:t>P</w:t>
            </w:r>
            <w:r w:rsidRPr="004E6980">
              <w:rPr>
                <w:caps w:val="0"/>
                <w:lang w:val="pt-PT"/>
              </w:rPr>
              <w:t>ostal</w:t>
            </w:r>
            <w:r>
              <w:rPr>
                <w:caps w:val="0"/>
                <w:lang w:val="pt-PT"/>
              </w:rPr>
              <w:t>Zona</w:t>
            </w:r>
            <w:proofErr w:type="spellEnd"/>
          </w:p>
        </w:tc>
        <w:tc>
          <w:tcPr>
            <w:tcW w:w="2176" w:type="dxa"/>
          </w:tcPr>
          <w:p w14:paraId="2DE618FA" w14:textId="75AE901E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724103A2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70BADC" w14:textId="5E8559DF" w:rsidR="00862256" w:rsidRPr="004E6980" w:rsidRDefault="00862256" w:rsidP="00862256">
            <w:pPr>
              <w:rPr>
                <w:caps w:val="0"/>
                <w:lang w:val="pt-PT"/>
              </w:rPr>
            </w:pPr>
            <w:r w:rsidRPr="004E6980">
              <w:rPr>
                <w:caps w:val="0"/>
                <w:lang w:val="pt-PT"/>
              </w:rPr>
              <w:lastRenderedPageBreak/>
              <w:t>local</w:t>
            </w:r>
            <w:r>
              <w:rPr>
                <w:caps w:val="0"/>
                <w:lang w:val="pt-PT"/>
              </w:rPr>
              <w:t>idade</w:t>
            </w:r>
          </w:p>
        </w:tc>
        <w:tc>
          <w:tcPr>
            <w:tcW w:w="2176" w:type="dxa"/>
          </w:tcPr>
          <w:p w14:paraId="0FBD7513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4A188C22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3564B9" w14:textId="1F273F39" w:rsidR="00862256" w:rsidRPr="004E6980" w:rsidRDefault="00862256" w:rsidP="00862256">
            <w:pPr>
              <w:rPr>
                <w:caps w:val="0"/>
                <w:lang w:val="pt-PT"/>
              </w:rPr>
            </w:pPr>
            <w:r w:rsidRPr="004E6980">
              <w:rPr>
                <w:caps w:val="0"/>
                <w:lang w:val="pt-PT"/>
              </w:rPr>
              <w:t>país</w:t>
            </w:r>
          </w:p>
        </w:tc>
        <w:tc>
          <w:tcPr>
            <w:tcW w:w="2176" w:type="dxa"/>
          </w:tcPr>
          <w:p w14:paraId="7265E53F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4A74666B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C4E412" w14:textId="14D54D0C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contato1</w:t>
            </w:r>
          </w:p>
        </w:tc>
        <w:tc>
          <w:tcPr>
            <w:tcW w:w="2176" w:type="dxa"/>
          </w:tcPr>
          <w:p w14:paraId="5E6E59B5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27ED2520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E8A05C3" w14:textId="55F97DA1" w:rsidR="00862256" w:rsidRDefault="00862256" w:rsidP="00862256">
            <w:pPr>
              <w:rPr>
                <w:caps w:val="0"/>
                <w:lang w:val="pt-PT"/>
              </w:rPr>
            </w:pPr>
            <w:r>
              <w:rPr>
                <w:caps w:val="0"/>
                <w:lang w:val="pt-PT"/>
              </w:rPr>
              <w:t>contato2</w:t>
            </w:r>
          </w:p>
        </w:tc>
        <w:tc>
          <w:tcPr>
            <w:tcW w:w="2176" w:type="dxa"/>
          </w:tcPr>
          <w:p w14:paraId="400C0373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4D153669" w14:textId="77777777" w:rsidTr="0086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B60801" w14:textId="6E93E706" w:rsidR="00862256" w:rsidRPr="004E6980" w:rsidRDefault="00862256" w:rsidP="00862256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e</w:t>
            </w:r>
            <w:r w:rsidRPr="004E6980">
              <w:rPr>
                <w:caps w:val="0"/>
                <w:lang w:val="pt-PT"/>
              </w:rPr>
              <w:t>mail</w:t>
            </w:r>
          </w:p>
        </w:tc>
        <w:tc>
          <w:tcPr>
            <w:tcW w:w="2176" w:type="dxa"/>
          </w:tcPr>
          <w:p w14:paraId="155DDDDD" w14:textId="77777777" w:rsidR="00862256" w:rsidRPr="004E6980" w:rsidRDefault="00862256" w:rsidP="0086225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862256" w:rsidRPr="004E6980" w14:paraId="4837B43B" w14:textId="77777777" w:rsidTr="0086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1D52CCA" w14:textId="58A21BC8" w:rsidR="00862256" w:rsidRPr="004E6980" w:rsidRDefault="00862256" w:rsidP="00862256">
            <w:pPr>
              <w:rPr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cond</w:t>
            </w:r>
            <w:r>
              <w:rPr>
                <w:caps w:val="0"/>
                <w:lang w:val="pt-PT"/>
              </w:rPr>
              <w:t>P</w:t>
            </w:r>
            <w:r w:rsidRPr="004E6980">
              <w:rPr>
                <w:caps w:val="0"/>
                <w:lang w:val="pt-PT"/>
              </w:rPr>
              <w:t>agamento</w:t>
            </w:r>
            <w:proofErr w:type="spellEnd"/>
          </w:p>
        </w:tc>
        <w:tc>
          <w:tcPr>
            <w:tcW w:w="2176" w:type="dxa"/>
          </w:tcPr>
          <w:p w14:paraId="2A2428A3" w14:textId="77777777" w:rsidR="00862256" w:rsidRPr="004E6980" w:rsidRDefault="00862256" w:rsidP="0086225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</w:tbl>
    <w:p w14:paraId="43DA6A26" w14:textId="5D9C286A" w:rsidR="00C900FC" w:rsidRDefault="00C900FC" w:rsidP="00AF4A34">
      <w:pPr>
        <w:spacing w:line="240" w:lineRule="auto"/>
        <w:jc w:val="both"/>
        <w:rPr>
          <w:lang w:val="pt-PT"/>
        </w:rPr>
      </w:pPr>
    </w:p>
    <w:p w14:paraId="4AC76444" w14:textId="5E5E64E9" w:rsidR="00862256" w:rsidRDefault="00862256" w:rsidP="00AF4A34">
      <w:pPr>
        <w:spacing w:line="240" w:lineRule="auto"/>
        <w:jc w:val="both"/>
        <w:rPr>
          <w:lang w:val="pt-PT"/>
        </w:rPr>
      </w:pPr>
    </w:p>
    <w:p w14:paraId="14FE2C17" w14:textId="6CD97633" w:rsidR="00862256" w:rsidRDefault="00862256" w:rsidP="00AF4A34">
      <w:pPr>
        <w:spacing w:line="240" w:lineRule="auto"/>
        <w:jc w:val="both"/>
        <w:rPr>
          <w:lang w:val="pt-PT"/>
        </w:rPr>
      </w:pPr>
    </w:p>
    <w:p w14:paraId="6D98716B" w14:textId="77777777" w:rsidR="00BF6421" w:rsidRDefault="00BF6421" w:rsidP="00AF4A34">
      <w:pPr>
        <w:spacing w:line="240" w:lineRule="auto"/>
        <w:jc w:val="both"/>
        <w:rPr>
          <w:lang w:val="pt-PT"/>
        </w:rPr>
      </w:pPr>
    </w:p>
    <w:p w14:paraId="4A97C56E" w14:textId="77777777" w:rsidR="00862256" w:rsidRDefault="00862256" w:rsidP="00AF4A34">
      <w:pPr>
        <w:spacing w:line="240" w:lineRule="auto"/>
        <w:jc w:val="both"/>
        <w:rPr>
          <w:lang w:val="pt-PT"/>
        </w:rPr>
      </w:pPr>
    </w:p>
    <w:p w14:paraId="32459A7F" w14:textId="2890149B" w:rsidR="00AF4A34" w:rsidRPr="00C900FC" w:rsidRDefault="00AF4A34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ser possível adicionar, remover e editar um posto</w:t>
      </w:r>
      <w:r w:rsidR="00FE0B99" w:rsidRPr="00C900FC">
        <w:rPr>
          <w:lang w:val="pt-PT"/>
        </w:rPr>
        <w:t xml:space="preserve"> de controle de inventário</w:t>
      </w:r>
      <w:r w:rsidR="00C900FC" w:rsidRPr="00C900FC">
        <w:rPr>
          <w:lang w:val="pt-PT"/>
        </w:rPr>
        <w:t xml:space="preserve"> com as seguintes informações:</w:t>
      </w:r>
    </w:p>
    <w:p w14:paraId="3A735680" w14:textId="0E40D275" w:rsidR="00C900FC" w:rsidRDefault="00C900FC" w:rsidP="00AF4A34">
      <w:pPr>
        <w:spacing w:line="240" w:lineRule="auto"/>
        <w:jc w:val="both"/>
        <w:rPr>
          <w:lang w:val="pt-PT"/>
        </w:rPr>
      </w:pPr>
    </w:p>
    <w:tbl>
      <w:tblPr>
        <w:tblStyle w:val="SimplesTabela3"/>
        <w:tblpPr w:leftFromText="180" w:rightFromText="180" w:vertAnchor="text" w:horzAnchor="page" w:tblpX="1210" w:tblpY="298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1701"/>
      </w:tblGrid>
      <w:tr w:rsidR="00BF6421" w:rsidRPr="004E6980" w14:paraId="647635B1" w14:textId="77777777" w:rsidTr="00A2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gridSpan w:val="2"/>
          </w:tcPr>
          <w:p w14:paraId="1CBB9CAC" w14:textId="5D81CA78" w:rsidR="00BF6421" w:rsidRPr="004E6980" w:rsidRDefault="00BF6421" w:rsidP="00A24F00">
            <w:pPr>
              <w:pStyle w:val="Ttulo7"/>
              <w:jc w:val="center"/>
              <w:outlineLvl w:val="6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r>
              <w:rPr>
                <w:color w:val="9BC7CE" w:themeColor="accent5" w:themeTint="99"/>
                <w:lang w:val="pt-PT"/>
              </w:rPr>
              <w:t>postos</w:t>
            </w:r>
            <w:r w:rsidRPr="004E6980">
              <w:rPr>
                <w:color w:val="9BC7CE" w:themeColor="accent5" w:themeTint="99"/>
                <w:lang w:val="pt-PT"/>
              </w:rPr>
              <w:t>:</w:t>
            </w:r>
          </w:p>
        </w:tc>
      </w:tr>
      <w:tr w:rsidR="00BF6421" w:rsidRPr="004E6980" w14:paraId="207FF3FD" w14:textId="77777777" w:rsidTr="00A2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F6C4E2" w14:textId="77777777" w:rsidR="00BF6421" w:rsidRPr="004E6980" w:rsidRDefault="00BF6421" w:rsidP="00A24F00">
            <w:pPr>
              <w:tabs>
                <w:tab w:val="left" w:pos="0"/>
              </w:tabs>
              <w:ind w:left="35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1701" w:type="dxa"/>
          </w:tcPr>
          <w:p w14:paraId="06EBD611" w14:textId="77777777" w:rsidR="00BF6421" w:rsidRPr="004E6980" w:rsidRDefault="00BF6421" w:rsidP="00A24F00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BF6421" w:rsidRPr="004E6980" w14:paraId="32083DB5" w14:textId="77777777" w:rsidTr="00A2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BFF205" w14:textId="77777777" w:rsidR="00BF6421" w:rsidRPr="004E6980" w:rsidRDefault="00BF6421" w:rsidP="00A24F00">
            <w:pPr>
              <w:rPr>
                <w:lang w:val="pt-PT"/>
              </w:rPr>
            </w:pPr>
            <w:r w:rsidRPr="004E6980">
              <w:rPr>
                <w:caps w:val="0"/>
                <w:lang w:val="pt-PT"/>
              </w:rPr>
              <w:t>id</w:t>
            </w:r>
          </w:p>
        </w:tc>
        <w:tc>
          <w:tcPr>
            <w:tcW w:w="1701" w:type="dxa"/>
          </w:tcPr>
          <w:p w14:paraId="49B4A419" w14:textId="77777777" w:rsidR="00BF6421" w:rsidRPr="004E6980" w:rsidRDefault="00BF6421" w:rsidP="00A24F0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 (AI)</w:t>
            </w:r>
          </w:p>
        </w:tc>
      </w:tr>
      <w:tr w:rsidR="00BF6421" w:rsidRPr="004E6980" w14:paraId="2CB8A9A2" w14:textId="77777777" w:rsidTr="00A2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1340E71" w14:textId="519807F1" w:rsidR="00BF6421" w:rsidRPr="004E6980" w:rsidRDefault="00BF6421" w:rsidP="00A24F00">
            <w:pPr>
              <w:rPr>
                <w:lang w:val="pt-PT"/>
              </w:rPr>
            </w:pPr>
            <w:r>
              <w:rPr>
                <w:caps w:val="0"/>
                <w:lang w:val="pt-PT"/>
              </w:rPr>
              <w:t>nome</w:t>
            </w:r>
          </w:p>
        </w:tc>
        <w:tc>
          <w:tcPr>
            <w:tcW w:w="1701" w:type="dxa"/>
          </w:tcPr>
          <w:p w14:paraId="451AB5AE" w14:textId="77777777" w:rsidR="00BF6421" w:rsidRPr="004E6980" w:rsidRDefault="00BF6421" w:rsidP="00A24F00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Varchar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BF6421" w:rsidRPr="004E6980" w14:paraId="33F8972A" w14:textId="77777777" w:rsidTr="00A2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06D7D" w14:textId="3EEEE258" w:rsidR="00BF6421" w:rsidRDefault="00BF6421" w:rsidP="00A24F00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designacao</w:t>
            </w:r>
            <w:proofErr w:type="spellEnd"/>
          </w:p>
        </w:tc>
        <w:tc>
          <w:tcPr>
            <w:tcW w:w="1701" w:type="dxa"/>
          </w:tcPr>
          <w:p w14:paraId="7F8532BE" w14:textId="77777777" w:rsidR="00BF6421" w:rsidRPr="004E6980" w:rsidRDefault="00BF6421" w:rsidP="00A24F00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Varchar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</w:tbl>
    <w:p w14:paraId="67D68394" w14:textId="2B82C3FF" w:rsidR="00862256" w:rsidRDefault="00862256" w:rsidP="00AF4A34">
      <w:pPr>
        <w:spacing w:line="240" w:lineRule="auto"/>
        <w:jc w:val="both"/>
        <w:rPr>
          <w:lang w:val="pt-PT"/>
        </w:rPr>
      </w:pPr>
    </w:p>
    <w:p w14:paraId="52A5D172" w14:textId="3E60EB04" w:rsidR="00862256" w:rsidRDefault="00862256" w:rsidP="00AF4A34">
      <w:pPr>
        <w:spacing w:line="240" w:lineRule="auto"/>
        <w:jc w:val="both"/>
        <w:rPr>
          <w:lang w:val="pt-PT"/>
        </w:rPr>
      </w:pPr>
    </w:p>
    <w:p w14:paraId="2724C1CF" w14:textId="482BF55F" w:rsidR="00862256" w:rsidRDefault="00862256" w:rsidP="00AF4A34">
      <w:pPr>
        <w:spacing w:line="240" w:lineRule="auto"/>
        <w:jc w:val="both"/>
        <w:rPr>
          <w:lang w:val="pt-PT"/>
        </w:rPr>
      </w:pPr>
    </w:p>
    <w:p w14:paraId="597108D0" w14:textId="7FCA97DA" w:rsidR="00862256" w:rsidRDefault="00862256" w:rsidP="00AF4A34">
      <w:pPr>
        <w:spacing w:line="240" w:lineRule="auto"/>
        <w:jc w:val="both"/>
        <w:rPr>
          <w:lang w:val="pt-PT"/>
        </w:rPr>
      </w:pPr>
    </w:p>
    <w:p w14:paraId="1A30814E" w14:textId="51DD5198" w:rsidR="00BF6421" w:rsidRDefault="00BF6421" w:rsidP="00AF4A34">
      <w:pPr>
        <w:spacing w:line="240" w:lineRule="auto"/>
        <w:jc w:val="both"/>
        <w:rPr>
          <w:lang w:val="pt-PT"/>
        </w:rPr>
      </w:pPr>
    </w:p>
    <w:p w14:paraId="32902044" w14:textId="5E32A7B1" w:rsidR="00BF6421" w:rsidRDefault="00BF6421" w:rsidP="00AF4A34">
      <w:pPr>
        <w:spacing w:line="240" w:lineRule="auto"/>
        <w:jc w:val="both"/>
        <w:rPr>
          <w:lang w:val="pt-PT"/>
        </w:rPr>
      </w:pPr>
    </w:p>
    <w:p w14:paraId="63B6D98F" w14:textId="77777777" w:rsidR="00862256" w:rsidRDefault="00862256" w:rsidP="00AF4A34">
      <w:pPr>
        <w:spacing w:line="240" w:lineRule="auto"/>
        <w:jc w:val="both"/>
        <w:rPr>
          <w:lang w:val="pt-PT"/>
        </w:rPr>
      </w:pPr>
    </w:p>
    <w:p w14:paraId="3C76AAAF" w14:textId="76AD0C41" w:rsidR="00AF4A34" w:rsidRPr="00C900FC" w:rsidRDefault="00FE0B9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de ser possível adicionar inventário</w:t>
      </w:r>
      <w:r w:rsidR="00C900FC" w:rsidRPr="00C900FC">
        <w:rPr>
          <w:lang w:val="pt-PT"/>
        </w:rPr>
        <w:t xml:space="preserve"> recebido de um fornecedor</w:t>
      </w:r>
      <w:r w:rsidR="00D6718E">
        <w:rPr>
          <w:lang w:val="pt-PT"/>
        </w:rPr>
        <w:t xml:space="preserve"> para o Armazém principal.</w:t>
      </w:r>
    </w:p>
    <w:p w14:paraId="4B3609C7" w14:textId="6CE35784" w:rsidR="00FE0B99" w:rsidRPr="00C900FC" w:rsidRDefault="00FE0B9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de ser possível deslocar inventário entre postos de controle de inventário</w:t>
      </w:r>
      <w:r w:rsidR="00D6718E">
        <w:rPr>
          <w:lang w:val="pt-PT"/>
        </w:rPr>
        <w:t xml:space="preserve">, tendo como </w:t>
      </w:r>
      <w:proofErr w:type="spellStart"/>
      <w:r w:rsidR="00D6718E">
        <w:rPr>
          <w:lang w:val="pt-PT"/>
        </w:rPr>
        <w:t>default</w:t>
      </w:r>
      <w:proofErr w:type="spellEnd"/>
      <w:r w:rsidR="00D6718E">
        <w:rPr>
          <w:lang w:val="pt-PT"/>
        </w:rPr>
        <w:t xml:space="preserve"> </w:t>
      </w:r>
      <w:proofErr w:type="spellStart"/>
      <w:r w:rsidR="00D6718E">
        <w:rPr>
          <w:lang w:val="pt-PT"/>
        </w:rPr>
        <w:t>saida</w:t>
      </w:r>
      <w:proofErr w:type="spellEnd"/>
      <w:r w:rsidR="00D6718E">
        <w:rPr>
          <w:lang w:val="pt-PT"/>
        </w:rPr>
        <w:t xml:space="preserve"> de armazém para posto móvel.</w:t>
      </w:r>
    </w:p>
    <w:p w14:paraId="440738A0" w14:textId="540566B3" w:rsidR="00FE0B99" w:rsidRPr="00C900FC" w:rsidRDefault="00FE0B9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 xml:space="preserve">Deve de ser possível obter </w:t>
      </w:r>
      <w:r w:rsidR="00C900FC" w:rsidRPr="00C900FC">
        <w:rPr>
          <w:lang w:val="pt-PT"/>
        </w:rPr>
        <w:t>um resumo</w:t>
      </w:r>
      <w:r w:rsidRPr="00C900FC">
        <w:rPr>
          <w:lang w:val="pt-PT"/>
        </w:rPr>
        <w:t xml:space="preserve"> </w:t>
      </w:r>
      <w:r w:rsidR="00C900FC" w:rsidRPr="00C900FC">
        <w:rPr>
          <w:lang w:val="pt-PT"/>
        </w:rPr>
        <w:t>de inventário, indicando a quantidade total por produto.</w:t>
      </w:r>
    </w:p>
    <w:p w14:paraId="632BA50E" w14:textId="3DD4DC34" w:rsidR="00FE0B99" w:rsidRPr="00C900FC" w:rsidRDefault="00FE0B9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 xml:space="preserve">Deve de ser possível dar </w:t>
      </w:r>
      <w:r w:rsidR="002F2FF9" w:rsidRPr="00C900FC">
        <w:rPr>
          <w:lang w:val="pt-PT"/>
        </w:rPr>
        <w:t>saída</w:t>
      </w:r>
      <w:r w:rsidRPr="00C900FC">
        <w:rPr>
          <w:lang w:val="pt-PT"/>
        </w:rPr>
        <w:t xml:space="preserve"> de um determinado produto</w:t>
      </w:r>
      <w:r w:rsidR="002F2FF9" w:rsidRPr="00C900FC">
        <w:rPr>
          <w:lang w:val="pt-PT"/>
        </w:rPr>
        <w:t xml:space="preserve"> que foi utilizado</w:t>
      </w:r>
      <w:r w:rsidR="00C900FC" w:rsidRPr="00C900FC">
        <w:rPr>
          <w:lang w:val="pt-PT"/>
        </w:rPr>
        <w:t>.</w:t>
      </w:r>
    </w:p>
    <w:p w14:paraId="0B7D6ED2" w14:textId="2A10900F" w:rsidR="002F2FF9" w:rsidRPr="00C900FC" w:rsidRDefault="002F2FF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ser possível definir QMP (quantidade mínima de produto)</w:t>
      </w:r>
      <w:r w:rsidR="00C900FC" w:rsidRPr="00C900FC">
        <w:rPr>
          <w:lang w:val="pt-PT"/>
        </w:rPr>
        <w:t>.</w:t>
      </w:r>
    </w:p>
    <w:p w14:paraId="355EFFED" w14:textId="7359CEB2" w:rsidR="002F2FF9" w:rsidRPr="00C900FC" w:rsidRDefault="002F2FF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ser possível obter alerta</w:t>
      </w:r>
      <w:r w:rsidR="00450076">
        <w:rPr>
          <w:lang w:val="pt-PT"/>
        </w:rPr>
        <w:t xml:space="preserve"> amarelo</w:t>
      </w:r>
      <w:r w:rsidRPr="00C900FC">
        <w:rPr>
          <w:lang w:val="pt-PT"/>
        </w:rPr>
        <w:t xml:space="preserve"> de produto com stock reduzido</w:t>
      </w:r>
      <w:r w:rsidR="00E0577A">
        <w:rPr>
          <w:lang w:val="pt-PT"/>
        </w:rPr>
        <w:t>.</w:t>
      </w:r>
    </w:p>
    <w:p w14:paraId="7B298685" w14:textId="71961374" w:rsidR="002F2FF9" w:rsidRDefault="002F2FF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 w:rsidRPr="00C900FC">
        <w:rPr>
          <w:lang w:val="pt-PT"/>
        </w:rPr>
        <w:t>Deve se ser possível obter alerta de produto em rotura de stock</w:t>
      </w:r>
      <w:r w:rsidR="00E0577A">
        <w:rPr>
          <w:lang w:val="pt-PT"/>
        </w:rPr>
        <w:t>.</w:t>
      </w:r>
    </w:p>
    <w:p w14:paraId="257540A7" w14:textId="1882291C" w:rsidR="000B74B9" w:rsidRDefault="000B74B9" w:rsidP="00C900FC">
      <w:pPr>
        <w:pStyle w:val="PargrafodaLista"/>
        <w:numPr>
          <w:ilvl w:val="0"/>
          <w:numId w:val="28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adicionar á respetiva tabela de </w:t>
      </w:r>
      <w:proofErr w:type="spellStart"/>
      <w:r>
        <w:rPr>
          <w:lang w:val="pt-PT"/>
        </w:rPr>
        <w:t>stockControl</w:t>
      </w:r>
      <w:proofErr w:type="spellEnd"/>
      <w:r>
        <w:rPr>
          <w:lang w:val="pt-PT"/>
        </w:rPr>
        <w:t>:</w:t>
      </w:r>
    </w:p>
    <w:p w14:paraId="7F46AD5B" w14:textId="58AE40F1" w:rsidR="000B74B9" w:rsidRDefault="000B74B9" w:rsidP="00BF6421">
      <w:pPr>
        <w:pStyle w:val="PargrafodaLista"/>
        <w:spacing w:line="240" w:lineRule="auto"/>
        <w:jc w:val="both"/>
        <w:rPr>
          <w:lang w:val="pt-PT"/>
        </w:rPr>
      </w:pPr>
    </w:p>
    <w:tbl>
      <w:tblPr>
        <w:tblStyle w:val="SimplesTabela3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552"/>
        <w:gridCol w:w="2176"/>
      </w:tblGrid>
      <w:tr w:rsidR="00BF6421" w:rsidRPr="004E6980" w14:paraId="06E95709" w14:textId="77777777" w:rsidTr="00BF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28" w:type="dxa"/>
            <w:gridSpan w:val="2"/>
          </w:tcPr>
          <w:p w14:paraId="13C1A526" w14:textId="77777777" w:rsidR="00BF6421" w:rsidRPr="004E6980" w:rsidRDefault="00BF6421" w:rsidP="00BF6421">
            <w:pPr>
              <w:spacing w:line="312" w:lineRule="auto"/>
              <w:jc w:val="center"/>
              <w:rPr>
                <w:lang w:val="pt-PT"/>
              </w:rPr>
            </w:pPr>
            <w:r w:rsidRPr="004E6980">
              <w:rPr>
                <w:color w:val="9BC7CE" w:themeColor="accent5" w:themeTint="99"/>
                <w:lang w:val="pt-PT"/>
              </w:rPr>
              <w:t>inputs_</w:t>
            </w:r>
            <w:r>
              <w:rPr>
                <w:color w:val="9BC7CE" w:themeColor="accent5" w:themeTint="99"/>
                <w:lang w:val="pt-PT"/>
              </w:rPr>
              <w:t>stock_control</w:t>
            </w:r>
            <w:r w:rsidRPr="004E6980">
              <w:rPr>
                <w:color w:val="9BC7CE" w:themeColor="accent5" w:themeTint="99"/>
                <w:lang w:val="pt-PT"/>
              </w:rPr>
              <w:t>:</w:t>
            </w:r>
          </w:p>
        </w:tc>
      </w:tr>
      <w:tr w:rsidR="00BF6421" w:rsidRPr="004E6980" w14:paraId="62774D08" w14:textId="77777777" w:rsidTr="00BF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0BC9889" w14:textId="77777777" w:rsidR="00BF6421" w:rsidRPr="004E6980" w:rsidRDefault="00BF6421" w:rsidP="00BF6421">
            <w:pPr>
              <w:tabs>
                <w:tab w:val="left" w:pos="0"/>
              </w:tabs>
              <w:ind w:left="35"/>
              <w:jc w:val="center"/>
              <w:rPr>
                <w:lang w:val="pt-PT"/>
              </w:rPr>
            </w:pPr>
            <w:r w:rsidRPr="004E6980">
              <w:rPr>
                <w:lang w:val="pt-PT"/>
              </w:rPr>
              <w:t>NOME</w:t>
            </w:r>
          </w:p>
        </w:tc>
        <w:tc>
          <w:tcPr>
            <w:tcW w:w="2176" w:type="dxa"/>
            <w:vAlign w:val="center"/>
          </w:tcPr>
          <w:p w14:paraId="1E349650" w14:textId="77777777" w:rsidR="00BF6421" w:rsidRPr="004E6980" w:rsidRDefault="00BF6421" w:rsidP="00BF6421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E6980">
              <w:rPr>
                <w:lang w:val="pt-PT"/>
              </w:rPr>
              <w:t>TIPO</w:t>
            </w:r>
          </w:p>
        </w:tc>
      </w:tr>
      <w:tr w:rsidR="00BF6421" w:rsidRPr="004E6980" w14:paraId="70EE76D2" w14:textId="77777777" w:rsidTr="00BF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5D3212C" w14:textId="77777777" w:rsidR="00BF6421" w:rsidRPr="004E6980" w:rsidRDefault="00BF6421" w:rsidP="00BF6421">
            <w:pPr>
              <w:rPr>
                <w:lang w:val="pt-PT"/>
              </w:rPr>
            </w:pPr>
            <w:proofErr w:type="spellStart"/>
            <w:r w:rsidRPr="004E6980">
              <w:rPr>
                <w:caps w:val="0"/>
                <w:lang w:val="pt-PT"/>
              </w:rPr>
              <w:t>id</w:t>
            </w:r>
            <w:r>
              <w:rPr>
                <w:caps w:val="0"/>
                <w:lang w:val="pt-PT"/>
              </w:rPr>
              <w:t>Transação</w:t>
            </w:r>
            <w:proofErr w:type="spellEnd"/>
          </w:p>
        </w:tc>
        <w:tc>
          <w:tcPr>
            <w:tcW w:w="2176" w:type="dxa"/>
          </w:tcPr>
          <w:p w14:paraId="5FAC52B9" w14:textId="77777777" w:rsidR="00BF6421" w:rsidRPr="004E6980" w:rsidRDefault="00BF6421" w:rsidP="00BF642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4E6980">
              <w:rPr>
                <w:lang w:val="pt-PT"/>
              </w:rPr>
              <w:t>INT(</w:t>
            </w:r>
            <w:proofErr w:type="gramEnd"/>
            <w:r w:rsidRPr="004E6980">
              <w:rPr>
                <w:lang w:val="pt-PT"/>
              </w:rPr>
              <w:t>) (AI)</w:t>
            </w:r>
          </w:p>
        </w:tc>
      </w:tr>
      <w:tr w:rsidR="00BF6421" w:rsidRPr="004E6980" w14:paraId="72FBF253" w14:textId="77777777" w:rsidTr="00BF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7513A8C" w14:textId="77777777" w:rsidR="00BF6421" w:rsidRPr="004E6980" w:rsidRDefault="00BF6421" w:rsidP="00BF6421">
            <w:pPr>
              <w:rPr>
                <w:caps w:val="0"/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idProduto</w:t>
            </w:r>
            <w:proofErr w:type="spellEnd"/>
          </w:p>
        </w:tc>
        <w:tc>
          <w:tcPr>
            <w:tcW w:w="2176" w:type="dxa"/>
          </w:tcPr>
          <w:p w14:paraId="523FC1D5" w14:textId="77777777" w:rsidR="00BF6421" w:rsidRPr="004E6980" w:rsidRDefault="00BF6421" w:rsidP="00BF6421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BF6421" w:rsidRPr="004E6980" w14:paraId="3716A229" w14:textId="77777777" w:rsidTr="00BF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68C5436" w14:textId="77777777" w:rsidR="00BF6421" w:rsidRPr="004E6980" w:rsidRDefault="00BF6421" w:rsidP="00BF6421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qtd</w:t>
            </w:r>
            <w:proofErr w:type="spellEnd"/>
          </w:p>
        </w:tc>
        <w:tc>
          <w:tcPr>
            <w:tcW w:w="2176" w:type="dxa"/>
          </w:tcPr>
          <w:p w14:paraId="1087716A" w14:textId="77777777" w:rsidR="00BF6421" w:rsidRPr="004E6980" w:rsidRDefault="00BF6421" w:rsidP="00BF642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File(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BF6421" w:rsidRPr="004E6980" w14:paraId="1A5FD872" w14:textId="77777777" w:rsidTr="00BF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A57D0A3" w14:textId="77777777" w:rsidR="00BF6421" w:rsidRPr="004E6980" w:rsidRDefault="00BF6421" w:rsidP="00BF6421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packOuUn</w:t>
            </w:r>
            <w:proofErr w:type="spellEnd"/>
          </w:p>
        </w:tc>
        <w:tc>
          <w:tcPr>
            <w:tcW w:w="2176" w:type="dxa"/>
          </w:tcPr>
          <w:p w14:paraId="15EC03F0" w14:textId="77777777" w:rsidR="00BF6421" w:rsidRPr="004E6980" w:rsidRDefault="00BF6421" w:rsidP="00BF6421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Int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BF6421" w:rsidRPr="004E6980" w14:paraId="2B161190" w14:textId="77777777" w:rsidTr="00BF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9FF411D" w14:textId="77777777" w:rsidR="00BF6421" w:rsidRDefault="00BF6421" w:rsidP="00BF6421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dataHora</w:t>
            </w:r>
            <w:proofErr w:type="spellEnd"/>
          </w:p>
        </w:tc>
        <w:tc>
          <w:tcPr>
            <w:tcW w:w="2176" w:type="dxa"/>
          </w:tcPr>
          <w:p w14:paraId="0071DC1E" w14:textId="77777777" w:rsidR="00BF6421" w:rsidRDefault="00BF6421" w:rsidP="00BF642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Timestamp</w:t>
            </w:r>
            <w:proofErr w:type="spellEnd"/>
            <w:r>
              <w:rPr>
                <w:lang w:val="pt-PT"/>
              </w:rPr>
              <w:t>(</w:t>
            </w:r>
            <w:proofErr w:type="gramEnd"/>
            <w:r>
              <w:rPr>
                <w:lang w:val="pt-PT"/>
              </w:rPr>
              <w:t>)</w:t>
            </w:r>
          </w:p>
        </w:tc>
      </w:tr>
      <w:tr w:rsidR="00BF6421" w:rsidRPr="004E6980" w14:paraId="4C367CF3" w14:textId="77777777" w:rsidTr="00BF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8AC90AB" w14:textId="77777777" w:rsidR="00BF6421" w:rsidRDefault="00BF6421" w:rsidP="00BF6421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localIn</w:t>
            </w:r>
            <w:proofErr w:type="spellEnd"/>
          </w:p>
        </w:tc>
        <w:tc>
          <w:tcPr>
            <w:tcW w:w="2176" w:type="dxa"/>
          </w:tcPr>
          <w:p w14:paraId="5F369672" w14:textId="77777777" w:rsidR="00BF6421" w:rsidRDefault="00BF6421" w:rsidP="00BF6421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  <w:tr w:rsidR="00BF6421" w:rsidRPr="004E6980" w14:paraId="1B41FD4C" w14:textId="77777777" w:rsidTr="00BF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1645D3A" w14:textId="77777777" w:rsidR="00BF6421" w:rsidRDefault="00BF6421" w:rsidP="00BF6421">
            <w:pPr>
              <w:rPr>
                <w:lang w:val="pt-PT"/>
              </w:rPr>
            </w:pPr>
            <w:proofErr w:type="spellStart"/>
            <w:r>
              <w:rPr>
                <w:caps w:val="0"/>
                <w:lang w:val="pt-PT"/>
              </w:rPr>
              <w:t>localOut</w:t>
            </w:r>
            <w:proofErr w:type="spellEnd"/>
          </w:p>
        </w:tc>
        <w:tc>
          <w:tcPr>
            <w:tcW w:w="2176" w:type="dxa"/>
          </w:tcPr>
          <w:p w14:paraId="625969F0" w14:textId="77777777" w:rsidR="00BF6421" w:rsidRDefault="00BF6421" w:rsidP="00BF642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4E6980">
              <w:rPr>
                <w:lang w:val="pt-PT"/>
              </w:rPr>
              <w:t>Varchar</w:t>
            </w:r>
            <w:proofErr w:type="spellEnd"/>
            <w:r w:rsidRPr="004E6980">
              <w:rPr>
                <w:lang w:val="pt-PT"/>
              </w:rPr>
              <w:t>(</w:t>
            </w:r>
            <w:proofErr w:type="gramEnd"/>
            <w:r w:rsidRPr="004E6980">
              <w:rPr>
                <w:lang w:val="pt-PT"/>
              </w:rPr>
              <w:t>)</w:t>
            </w:r>
          </w:p>
        </w:tc>
      </w:tr>
    </w:tbl>
    <w:p w14:paraId="2FFE3033" w14:textId="458BD56A" w:rsidR="00BF6421" w:rsidRDefault="00BF6421" w:rsidP="00BF6421">
      <w:pPr>
        <w:pStyle w:val="PargrafodaLista"/>
        <w:spacing w:line="240" w:lineRule="auto"/>
        <w:jc w:val="both"/>
        <w:rPr>
          <w:lang w:val="pt-PT"/>
        </w:rPr>
      </w:pPr>
    </w:p>
    <w:p w14:paraId="208728E3" w14:textId="7C385D16" w:rsidR="00BF6421" w:rsidRDefault="00BF6421" w:rsidP="00BF6421">
      <w:pPr>
        <w:pStyle w:val="PargrafodaLista"/>
        <w:spacing w:line="240" w:lineRule="auto"/>
        <w:jc w:val="both"/>
        <w:rPr>
          <w:lang w:val="pt-PT"/>
        </w:rPr>
      </w:pPr>
    </w:p>
    <w:p w14:paraId="1957FFEB" w14:textId="600195A3" w:rsidR="00BF6421" w:rsidRDefault="00BF6421" w:rsidP="00BF6421">
      <w:pPr>
        <w:pStyle w:val="PargrafodaLista"/>
        <w:spacing w:line="240" w:lineRule="auto"/>
        <w:jc w:val="both"/>
        <w:rPr>
          <w:lang w:val="pt-PT"/>
        </w:rPr>
      </w:pPr>
    </w:p>
    <w:p w14:paraId="37D6820E" w14:textId="3B4825E2" w:rsidR="00BF6421" w:rsidRDefault="00BF6421" w:rsidP="00BF6421">
      <w:pPr>
        <w:pStyle w:val="PargrafodaLista"/>
        <w:spacing w:line="240" w:lineRule="auto"/>
        <w:jc w:val="both"/>
        <w:rPr>
          <w:lang w:val="pt-PT"/>
        </w:rPr>
      </w:pPr>
    </w:p>
    <w:p w14:paraId="59E21DED" w14:textId="77777777" w:rsidR="00BF6421" w:rsidRPr="00C900FC" w:rsidRDefault="00BF6421" w:rsidP="00BF6421">
      <w:pPr>
        <w:pStyle w:val="PargrafodaLista"/>
        <w:spacing w:line="240" w:lineRule="auto"/>
        <w:jc w:val="both"/>
        <w:rPr>
          <w:lang w:val="pt-PT"/>
        </w:rPr>
      </w:pPr>
    </w:p>
    <w:p w14:paraId="03CA9AC2" w14:textId="0E9FAF44" w:rsidR="00FE0B99" w:rsidRDefault="00FE0B99" w:rsidP="00AF4A34">
      <w:pPr>
        <w:spacing w:line="240" w:lineRule="auto"/>
        <w:jc w:val="both"/>
        <w:rPr>
          <w:lang w:val="pt-PT"/>
        </w:rPr>
      </w:pPr>
    </w:p>
    <w:p w14:paraId="1F13834F" w14:textId="4AA14075" w:rsidR="00FE0B99" w:rsidRDefault="00FE0B99" w:rsidP="00AF4A34">
      <w:pPr>
        <w:spacing w:line="240" w:lineRule="auto"/>
        <w:jc w:val="both"/>
        <w:rPr>
          <w:lang w:val="pt-PT"/>
        </w:rPr>
      </w:pPr>
    </w:p>
    <w:p w14:paraId="2732A707" w14:textId="5D3E8385" w:rsidR="00FE0B99" w:rsidRDefault="00FE0B99" w:rsidP="00AF4A34">
      <w:pPr>
        <w:spacing w:line="240" w:lineRule="auto"/>
        <w:jc w:val="both"/>
        <w:rPr>
          <w:lang w:val="pt-PT"/>
        </w:rPr>
      </w:pPr>
    </w:p>
    <w:p w14:paraId="1B731889" w14:textId="149D413E" w:rsidR="002F2FF9" w:rsidRDefault="002F2FF9" w:rsidP="002F2FF9">
      <w:pPr>
        <w:pStyle w:val="Ttulo2"/>
        <w:rPr>
          <w:lang w:val="pt-PT"/>
        </w:rPr>
      </w:pPr>
      <w:r>
        <w:rPr>
          <w:lang w:val="pt-PT"/>
        </w:rPr>
        <w:t>Regras de Negócio</w:t>
      </w:r>
    </w:p>
    <w:p w14:paraId="42486633" w14:textId="6E85870B" w:rsidR="00FE0B99" w:rsidRDefault="00FE0B99" w:rsidP="00AF4A34">
      <w:pPr>
        <w:spacing w:line="240" w:lineRule="auto"/>
        <w:jc w:val="both"/>
        <w:rPr>
          <w:lang w:val="pt-PT"/>
        </w:rPr>
      </w:pPr>
    </w:p>
    <w:p w14:paraId="139AAD01" w14:textId="17A1B67B" w:rsidR="00FE0B99" w:rsidRDefault="00C900FC" w:rsidP="00AF4A34">
      <w:pPr>
        <w:spacing w:line="240" w:lineRule="auto"/>
        <w:jc w:val="both"/>
        <w:rPr>
          <w:lang w:val="pt-PT"/>
        </w:rPr>
      </w:pPr>
      <w:r>
        <w:rPr>
          <w:lang w:val="pt-PT"/>
        </w:rPr>
        <w:t>O utilizador não deve poder registar-se com um email já existente ou duplicado</w:t>
      </w:r>
    </w:p>
    <w:p w14:paraId="493B29F8" w14:textId="42331C67" w:rsidR="00B669AA" w:rsidRPr="00B669AA" w:rsidRDefault="00B669AA" w:rsidP="00B669AA">
      <w:pPr>
        <w:pStyle w:val="Ttulo7"/>
        <w:jc w:val="center"/>
        <w:rPr>
          <w:lang w:val="pt-PT"/>
        </w:rPr>
      </w:pPr>
      <w:r w:rsidRPr="00B669AA">
        <w:rPr>
          <w:lang w:val="pt-PT"/>
        </w:rPr>
        <w:t>Produtos</w:t>
      </w:r>
    </w:p>
    <w:p w14:paraId="1507955F" w14:textId="563347F1" w:rsidR="00CE475F" w:rsidRDefault="00B669AA">
      <w:pPr>
        <w:pStyle w:val="PargrafodaLista"/>
        <w:numPr>
          <w:ilvl w:val="1"/>
          <w:numId w:val="22"/>
        </w:numPr>
        <w:spacing w:line="240" w:lineRule="auto"/>
        <w:jc w:val="both"/>
        <w:rPr>
          <w:lang w:val="pt-PT"/>
        </w:rPr>
      </w:pPr>
      <w:r>
        <w:rPr>
          <w:lang w:val="pt-PT"/>
        </w:rPr>
        <w:t>Deve ser possível de Visualizar</w:t>
      </w:r>
      <w:r w:rsidR="008C134A">
        <w:rPr>
          <w:lang w:val="pt-PT"/>
        </w:rPr>
        <w:t xml:space="preserve"> Lista com todos os produtos</w:t>
      </w:r>
    </w:p>
    <w:p w14:paraId="085BBD13" w14:textId="218EF3F8" w:rsidR="008C134A" w:rsidRDefault="008C134A">
      <w:pPr>
        <w:pStyle w:val="PargrafodaLista"/>
        <w:numPr>
          <w:ilvl w:val="1"/>
          <w:numId w:val="22"/>
        </w:numPr>
        <w:spacing w:line="240" w:lineRule="auto"/>
        <w:jc w:val="both"/>
        <w:rPr>
          <w:lang w:val="pt-PT"/>
        </w:rPr>
      </w:pPr>
      <w:r>
        <w:rPr>
          <w:lang w:val="pt-PT"/>
        </w:rPr>
        <w:t>Deve ser possível entrar nos detalhes do produto selecionado</w:t>
      </w:r>
    </w:p>
    <w:p w14:paraId="16CBF94D" w14:textId="3623C9A0" w:rsidR="00B669AA" w:rsidRDefault="00B669AA">
      <w:pPr>
        <w:pStyle w:val="PargrafodaLista"/>
        <w:numPr>
          <w:ilvl w:val="1"/>
          <w:numId w:val="22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e</w:t>
      </w:r>
      <w:r>
        <w:rPr>
          <w:lang w:val="pt-PT"/>
        </w:rPr>
        <w:t>ditar</w:t>
      </w:r>
      <w:r w:rsidR="008C134A">
        <w:rPr>
          <w:lang w:val="pt-PT"/>
        </w:rPr>
        <w:t xml:space="preserve"> </w:t>
      </w:r>
      <w:r w:rsidR="00450076">
        <w:rPr>
          <w:lang w:val="pt-PT"/>
        </w:rPr>
        <w:t>um</w:t>
      </w:r>
      <w:r w:rsidR="008C134A">
        <w:rPr>
          <w:lang w:val="pt-PT"/>
        </w:rPr>
        <w:t xml:space="preserve"> produto</w:t>
      </w:r>
      <w:r w:rsidR="00450076">
        <w:rPr>
          <w:lang w:val="pt-PT"/>
        </w:rPr>
        <w:t xml:space="preserve"> já criado</w:t>
      </w:r>
    </w:p>
    <w:p w14:paraId="3CFAB3FB" w14:textId="0F78F8A6" w:rsidR="00B669AA" w:rsidRDefault="00B669AA">
      <w:pPr>
        <w:pStyle w:val="PargrafodaLista"/>
        <w:numPr>
          <w:ilvl w:val="1"/>
          <w:numId w:val="22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a</w:t>
      </w:r>
      <w:r>
        <w:rPr>
          <w:lang w:val="pt-PT"/>
        </w:rPr>
        <w:t>dicionar</w:t>
      </w:r>
      <w:r w:rsidR="008C134A">
        <w:rPr>
          <w:lang w:val="pt-PT"/>
        </w:rPr>
        <w:t xml:space="preserve"> Produtos</w:t>
      </w:r>
      <w:r w:rsidR="00450076">
        <w:rPr>
          <w:lang w:val="pt-PT"/>
        </w:rPr>
        <w:t xml:space="preserve"> á lista de produtos</w:t>
      </w:r>
    </w:p>
    <w:p w14:paraId="5D930D95" w14:textId="7216A82C" w:rsidR="00B669AA" w:rsidRDefault="00B669AA">
      <w:pPr>
        <w:pStyle w:val="PargrafodaLista"/>
        <w:numPr>
          <w:ilvl w:val="1"/>
          <w:numId w:val="22"/>
        </w:numPr>
        <w:spacing w:line="240" w:lineRule="auto"/>
        <w:jc w:val="both"/>
        <w:rPr>
          <w:lang w:val="pt-PT"/>
        </w:rPr>
      </w:pPr>
      <w:r>
        <w:rPr>
          <w:lang w:val="pt-PT"/>
        </w:rPr>
        <w:lastRenderedPageBreak/>
        <w:t xml:space="preserve">Deve ser possível </w:t>
      </w:r>
      <w:r w:rsidR="008C134A">
        <w:rPr>
          <w:lang w:val="pt-PT"/>
        </w:rPr>
        <w:t>r</w:t>
      </w:r>
      <w:r>
        <w:rPr>
          <w:lang w:val="pt-PT"/>
        </w:rPr>
        <w:t>emover</w:t>
      </w:r>
      <w:r w:rsidR="008C134A">
        <w:rPr>
          <w:lang w:val="pt-PT"/>
        </w:rPr>
        <w:t xml:space="preserve"> Produtos</w:t>
      </w:r>
      <w:r w:rsidR="00450076">
        <w:rPr>
          <w:lang w:val="pt-PT"/>
        </w:rPr>
        <w:t xml:space="preserve"> da lista de produtos</w:t>
      </w:r>
    </w:p>
    <w:p w14:paraId="5BA98828" w14:textId="77777777" w:rsidR="0055531C" w:rsidRPr="00565773" w:rsidRDefault="0055531C" w:rsidP="0055531C">
      <w:pPr>
        <w:pStyle w:val="PargrafodaLista"/>
        <w:numPr>
          <w:ilvl w:val="1"/>
          <w:numId w:val="22"/>
        </w:numPr>
        <w:spacing w:line="240" w:lineRule="auto"/>
        <w:jc w:val="both"/>
        <w:rPr>
          <w:highlight w:val="yellow"/>
          <w:lang w:val="pt-PT"/>
        </w:rPr>
      </w:pPr>
      <w:r w:rsidRPr="00565773">
        <w:rPr>
          <w:highlight w:val="yellow"/>
          <w:lang w:val="pt-PT"/>
        </w:rPr>
        <w:t>Deve ser possível visualizar os seguintes alertas de produtos:</w:t>
      </w:r>
    </w:p>
    <w:p w14:paraId="572B0211" w14:textId="77777777" w:rsidR="0055531C" w:rsidRPr="00565773" w:rsidRDefault="0055531C" w:rsidP="0055531C">
      <w:pPr>
        <w:pStyle w:val="PargrafodaLista"/>
        <w:numPr>
          <w:ilvl w:val="0"/>
          <w:numId w:val="22"/>
        </w:numPr>
        <w:spacing w:line="240" w:lineRule="auto"/>
        <w:jc w:val="both"/>
        <w:rPr>
          <w:highlight w:val="yellow"/>
          <w:lang w:val="pt-PT"/>
        </w:rPr>
      </w:pPr>
      <w:r w:rsidRPr="00565773">
        <w:rPr>
          <w:highlight w:val="yellow"/>
          <w:lang w:val="pt-PT"/>
        </w:rPr>
        <w:t>Verde – Tudo OK com o produto, definida no campo próprio. Esta quantidade é definida em campo próprio na criação de produtos</w:t>
      </w:r>
    </w:p>
    <w:p w14:paraId="6AC28BB2" w14:textId="77777777" w:rsidR="0055531C" w:rsidRPr="00565773" w:rsidRDefault="0055531C" w:rsidP="0055531C">
      <w:pPr>
        <w:pStyle w:val="PargrafodaLista"/>
        <w:numPr>
          <w:ilvl w:val="0"/>
          <w:numId w:val="22"/>
        </w:numPr>
        <w:spacing w:line="240" w:lineRule="auto"/>
        <w:jc w:val="both"/>
        <w:rPr>
          <w:highlight w:val="yellow"/>
          <w:u w:val="single"/>
          <w:lang w:val="pt-PT"/>
        </w:rPr>
      </w:pPr>
      <w:r w:rsidRPr="00565773">
        <w:rPr>
          <w:highlight w:val="yellow"/>
          <w:lang w:val="pt-PT"/>
        </w:rPr>
        <w:t xml:space="preserve">Amarelo / Alerta 1 – Atenção, produto deverá de ser encomendado. Este alerta é definido em campo próprio na criação de produtos, </w:t>
      </w:r>
      <w:r w:rsidRPr="00565773">
        <w:rPr>
          <w:highlight w:val="yellow"/>
          <w:u w:val="single"/>
          <w:lang w:val="pt-PT"/>
        </w:rPr>
        <w:t>ou caso não definida pelo utilizador, quando os valores de stock se encontram 30% abaixo da QMS.</w:t>
      </w:r>
    </w:p>
    <w:p w14:paraId="729A62D8" w14:textId="25EF22E4" w:rsidR="00E0577A" w:rsidRPr="00565773" w:rsidRDefault="0055531C" w:rsidP="00E0577A">
      <w:pPr>
        <w:pStyle w:val="PargrafodaLista"/>
        <w:numPr>
          <w:ilvl w:val="0"/>
          <w:numId w:val="22"/>
        </w:numPr>
        <w:spacing w:line="240" w:lineRule="auto"/>
        <w:jc w:val="both"/>
        <w:rPr>
          <w:highlight w:val="yellow"/>
          <w:u w:val="single"/>
          <w:lang w:val="pt-PT"/>
        </w:rPr>
      </w:pPr>
      <w:r w:rsidRPr="00565773">
        <w:rPr>
          <w:highlight w:val="yellow"/>
          <w:lang w:val="pt-PT"/>
        </w:rPr>
        <w:t xml:space="preserve">Vermelho / Alerta 2 – Rotura de Stock, brevemente este produto ficará esgotado. Este alerta é definido em campo próprio na criação de produtos, ou caso não definida pelo utilizador, </w:t>
      </w:r>
      <w:r w:rsidRPr="00565773">
        <w:rPr>
          <w:highlight w:val="yellow"/>
          <w:u w:val="single"/>
          <w:lang w:val="pt-PT"/>
        </w:rPr>
        <w:t>quando os valores de stock se encontram 60% abaixo da QMS.</w:t>
      </w:r>
    </w:p>
    <w:p w14:paraId="6862C609" w14:textId="01FE3D8B" w:rsidR="00B669AA" w:rsidRPr="00B669AA" w:rsidRDefault="00B669AA" w:rsidP="00B669AA">
      <w:pPr>
        <w:pStyle w:val="Ttulo7"/>
        <w:jc w:val="center"/>
        <w:rPr>
          <w:lang w:val="pt-PT"/>
        </w:rPr>
      </w:pPr>
      <w:r>
        <w:rPr>
          <w:lang w:val="pt-PT"/>
        </w:rPr>
        <w:t>Fornecedores</w:t>
      </w:r>
    </w:p>
    <w:p w14:paraId="3054235C" w14:textId="192A0AD8" w:rsidR="00B669AA" w:rsidRDefault="00B669AA">
      <w:pPr>
        <w:pStyle w:val="PargrafodaLista"/>
        <w:numPr>
          <w:ilvl w:val="0"/>
          <w:numId w:val="24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DA5797">
        <w:rPr>
          <w:lang w:val="pt-PT"/>
        </w:rPr>
        <w:t>v</w:t>
      </w:r>
      <w:r>
        <w:rPr>
          <w:lang w:val="pt-PT"/>
        </w:rPr>
        <w:t>isualizar</w:t>
      </w:r>
      <w:r w:rsidR="008C134A">
        <w:rPr>
          <w:lang w:val="pt-PT"/>
        </w:rPr>
        <w:t xml:space="preserve"> Lista com Todos os Fornecedores</w:t>
      </w:r>
    </w:p>
    <w:p w14:paraId="18160196" w14:textId="1A368524" w:rsidR="008C134A" w:rsidRDefault="008C134A">
      <w:pPr>
        <w:pStyle w:val="PargrafodaLista"/>
        <w:numPr>
          <w:ilvl w:val="0"/>
          <w:numId w:val="24"/>
        </w:numPr>
        <w:spacing w:line="240" w:lineRule="auto"/>
        <w:jc w:val="both"/>
        <w:rPr>
          <w:lang w:val="pt-PT"/>
        </w:rPr>
      </w:pPr>
      <w:r>
        <w:rPr>
          <w:lang w:val="pt-PT"/>
        </w:rPr>
        <w:t>Deve ser possível entrar nos detalhes do fornecedor selecionado</w:t>
      </w:r>
    </w:p>
    <w:p w14:paraId="26DD3CF7" w14:textId="1E7125B6" w:rsidR="00B669AA" w:rsidRDefault="00B669AA">
      <w:pPr>
        <w:pStyle w:val="PargrafodaLista"/>
        <w:numPr>
          <w:ilvl w:val="0"/>
          <w:numId w:val="24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e</w:t>
      </w:r>
      <w:r>
        <w:rPr>
          <w:lang w:val="pt-PT"/>
        </w:rPr>
        <w:t>ditar</w:t>
      </w:r>
      <w:r w:rsidR="008C134A">
        <w:rPr>
          <w:lang w:val="pt-PT"/>
        </w:rPr>
        <w:t xml:space="preserve"> </w:t>
      </w:r>
      <w:r w:rsidR="00450076">
        <w:rPr>
          <w:lang w:val="pt-PT"/>
        </w:rPr>
        <w:t>um</w:t>
      </w:r>
      <w:r w:rsidR="008C134A">
        <w:rPr>
          <w:lang w:val="pt-PT"/>
        </w:rPr>
        <w:t xml:space="preserve"> fornecedor</w:t>
      </w:r>
    </w:p>
    <w:p w14:paraId="1078A095" w14:textId="5D78E832" w:rsidR="00B669AA" w:rsidRDefault="00B669AA">
      <w:pPr>
        <w:pStyle w:val="PargrafodaLista"/>
        <w:numPr>
          <w:ilvl w:val="0"/>
          <w:numId w:val="24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a</w:t>
      </w:r>
      <w:r>
        <w:rPr>
          <w:lang w:val="pt-PT"/>
        </w:rPr>
        <w:t>dicionar</w:t>
      </w:r>
      <w:r w:rsidR="008C134A">
        <w:rPr>
          <w:lang w:val="pt-PT"/>
        </w:rPr>
        <w:t xml:space="preserve"> </w:t>
      </w:r>
      <w:r w:rsidR="00450076">
        <w:rPr>
          <w:lang w:val="pt-PT"/>
        </w:rPr>
        <w:t>um</w:t>
      </w:r>
      <w:r w:rsidR="008C134A">
        <w:rPr>
          <w:lang w:val="pt-PT"/>
        </w:rPr>
        <w:t xml:space="preserve"> fornecedor</w:t>
      </w:r>
    </w:p>
    <w:p w14:paraId="7EB5273A" w14:textId="2A8CC420" w:rsidR="00B669AA" w:rsidRPr="00CE475F" w:rsidRDefault="00B669AA">
      <w:pPr>
        <w:pStyle w:val="PargrafodaLista"/>
        <w:numPr>
          <w:ilvl w:val="0"/>
          <w:numId w:val="24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r</w:t>
      </w:r>
      <w:r>
        <w:rPr>
          <w:lang w:val="pt-PT"/>
        </w:rPr>
        <w:t>emover</w:t>
      </w:r>
      <w:r w:rsidR="008C134A">
        <w:rPr>
          <w:lang w:val="pt-PT"/>
        </w:rPr>
        <w:t xml:space="preserve"> qualquer fornecedor</w:t>
      </w:r>
    </w:p>
    <w:p w14:paraId="499A967D" w14:textId="77777777" w:rsidR="00CE475F" w:rsidRDefault="00CE475F" w:rsidP="00CE475F">
      <w:pPr>
        <w:spacing w:line="240" w:lineRule="auto"/>
        <w:jc w:val="both"/>
        <w:rPr>
          <w:lang w:val="pt-PT"/>
        </w:rPr>
      </w:pPr>
    </w:p>
    <w:p w14:paraId="04270222" w14:textId="6DAAFF5C" w:rsidR="00B669AA" w:rsidRPr="00B669AA" w:rsidRDefault="00B669AA" w:rsidP="00B669AA">
      <w:pPr>
        <w:pStyle w:val="Ttulo7"/>
        <w:jc w:val="center"/>
        <w:rPr>
          <w:lang w:val="pt-PT"/>
        </w:rPr>
      </w:pPr>
      <w:r>
        <w:rPr>
          <w:lang w:val="pt-PT"/>
        </w:rPr>
        <w:t>Postos</w:t>
      </w:r>
    </w:p>
    <w:p w14:paraId="67897CFC" w14:textId="06D233B3" w:rsidR="00B669AA" w:rsidRDefault="00B669AA">
      <w:pPr>
        <w:pStyle w:val="PargrafodaLista"/>
        <w:numPr>
          <w:ilvl w:val="0"/>
          <w:numId w:val="25"/>
        </w:numPr>
        <w:spacing w:line="240" w:lineRule="auto"/>
        <w:jc w:val="both"/>
        <w:rPr>
          <w:lang w:val="pt-PT"/>
        </w:rPr>
      </w:pPr>
      <w:r>
        <w:rPr>
          <w:lang w:val="pt-PT"/>
        </w:rPr>
        <w:t>Deve ser possível de Visualizar</w:t>
      </w:r>
      <w:r w:rsidR="00450076">
        <w:rPr>
          <w:lang w:val="pt-PT"/>
        </w:rPr>
        <w:t xml:space="preserve"> a lista da totalidade de postos</w:t>
      </w:r>
    </w:p>
    <w:p w14:paraId="13166230" w14:textId="764B578B" w:rsidR="008C134A" w:rsidRDefault="008C134A">
      <w:pPr>
        <w:pStyle w:val="PargrafodaLista"/>
        <w:numPr>
          <w:ilvl w:val="0"/>
          <w:numId w:val="25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de ser possível entrar </w:t>
      </w:r>
      <w:r w:rsidR="00AF4A34">
        <w:rPr>
          <w:lang w:val="pt-PT"/>
        </w:rPr>
        <w:t>no posto selecionado</w:t>
      </w:r>
    </w:p>
    <w:p w14:paraId="208CB6F3" w14:textId="21F3B2EB" w:rsidR="00B669AA" w:rsidRDefault="00B669AA">
      <w:pPr>
        <w:pStyle w:val="PargrafodaLista"/>
        <w:numPr>
          <w:ilvl w:val="0"/>
          <w:numId w:val="25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e</w:t>
      </w:r>
      <w:r>
        <w:rPr>
          <w:lang w:val="pt-PT"/>
        </w:rPr>
        <w:t>ditar</w:t>
      </w:r>
      <w:r w:rsidR="00450076">
        <w:rPr>
          <w:lang w:val="pt-PT"/>
        </w:rPr>
        <w:t xml:space="preserve"> um posto já criado</w:t>
      </w:r>
    </w:p>
    <w:p w14:paraId="5153553A" w14:textId="5AADD4E1" w:rsidR="00B669AA" w:rsidRDefault="00B669AA">
      <w:pPr>
        <w:pStyle w:val="PargrafodaLista"/>
        <w:numPr>
          <w:ilvl w:val="0"/>
          <w:numId w:val="25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450076">
        <w:rPr>
          <w:lang w:val="pt-PT"/>
        </w:rPr>
        <w:t>criar um posto</w:t>
      </w:r>
    </w:p>
    <w:p w14:paraId="04F980D1" w14:textId="65FEB07B" w:rsidR="00B669AA" w:rsidRPr="00CE475F" w:rsidRDefault="00B669AA">
      <w:pPr>
        <w:pStyle w:val="PargrafodaLista"/>
        <w:numPr>
          <w:ilvl w:val="0"/>
          <w:numId w:val="25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Deve ser possível </w:t>
      </w:r>
      <w:r w:rsidR="008C134A">
        <w:rPr>
          <w:lang w:val="pt-PT"/>
        </w:rPr>
        <w:t>r</w:t>
      </w:r>
      <w:r>
        <w:rPr>
          <w:lang w:val="pt-PT"/>
        </w:rPr>
        <w:t>emover</w:t>
      </w:r>
      <w:r w:rsidR="00450076">
        <w:rPr>
          <w:lang w:val="pt-PT"/>
        </w:rPr>
        <w:t xml:space="preserve"> um posto</w:t>
      </w:r>
    </w:p>
    <w:p w14:paraId="3A3981EE" w14:textId="5D156935" w:rsidR="001D71D3" w:rsidRPr="00B669AA" w:rsidRDefault="001D71D3" w:rsidP="001D71D3">
      <w:pPr>
        <w:pStyle w:val="Ttulo7"/>
        <w:jc w:val="center"/>
        <w:rPr>
          <w:lang w:val="pt-PT"/>
        </w:rPr>
      </w:pPr>
      <w:r>
        <w:rPr>
          <w:lang w:val="pt-PT"/>
        </w:rPr>
        <w:t>Dashboard</w:t>
      </w:r>
    </w:p>
    <w:p w14:paraId="4B3A6951" w14:textId="14F5EBD1" w:rsidR="001D71D3" w:rsidRDefault="001D71D3" w:rsidP="008C134A">
      <w:pPr>
        <w:pStyle w:val="PargrafodaLista"/>
        <w:spacing w:line="240" w:lineRule="auto"/>
        <w:jc w:val="both"/>
        <w:rPr>
          <w:lang w:val="pt-PT"/>
        </w:rPr>
      </w:pPr>
      <w:r>
        <w:rPr>
          <w:lang w:val="pt-PT"/>
        </w:rPr>
        <w:t>Deve ser possível de Visualizar</w:t>
      </w:r>
      <w:r w:rsidR="00450076">
        <w:rPr>
          <w:lang w:val="pt-PT"/>
        </w:rPr>
        <w:t xml:space="preserve"> os seguintes resumos</w:t>
      </w:r>
    </w:p>
    <w:p w14:paraId="36E74967" w14:textId="50AF31C4" w:rsidR="008C134A" w:rsidRDefault="008C134A">
      <w:pPr>
        <w:pStyle w:val="PargrafodaLista"/>
        <w:numPr>
          <w:ilvl w:val="0"/>
          <w:numId w:val="27"/>
        </w:numPr>
        <w:spacing w:line="240" w:lineRule="auto"/>
        <w:jc w:val="both"/>
        <w:rPr>
          <w:lang w:val="pt-PT"/>
        </w:rPr>
      </w:pPr>
      <w:r>
        <w:rPr>
          <w:lang w:val="pt-PT"/>
        </w:rPr>
        <w:t>Alertas de Stock Tipo 1</w:t>
      </w:r>
    </w:p>
    <w:p w14:paraId="61B6DCB5" w14:textId="7A555934" w:rsidR="008C134A" w:rsidRDefault="008C134A">
      <w:pPr>
        <w:pStyle w:val="PargrafodaLista"/>
        <w:numPr>
          <w:ilvl w:val="0"/>
          <w:numId w:val="27"/>
        </w:numPr>
        <w:spacing w:line="240" w:lineRule="auto"/>
        <w:jc w:val="both"/>
        <w:rPr>
          <w:lang w:val="pt-PT"/>
        </w:rPr>
      </w:pPr>
      <w:r>
        <w:rPr>
          <w:lang w:val="pt-PT"/>
        </w:rPr>
        <w:t>Alertas de Stock Tipo 2</w:t>
      </w:r>
    </w:p>
    <w:p w14:paraId="374C2BA2" w14:textId="6C1506F0" w:rsidR="008C134A" w:rsidRDefault="008C134A">
      <w:pPr>
        <w:pStyle w:val="PargrafodaLista"/>
        <w:numPr>
          <w:ilvl w:val="0"/>
          <w:numId w:val="27"/>
        </w:numPr>
        <w:spacing w:line="240" w:lineRule="auto"/>
        <w:jc w:val="both"/>
        <w:rPr>
          <w:lang w:val="pt-PT"/>
        </w:rPr>
      </w:pPr>
      <w:r>
        <w:rPr>
          <w:lang w:val="pt-PT"/>
        </w:rPr>
        <w:t>Lista total de Produtos e Respetivos Stocks</w:t>
      </w:r>
    </w:p>
    <w:p w14:paraId="7DB8241D" w14:textId="1C4E615A" w:rsidR="00DA5797" w:rsidRDefault="00DA5797" w:rsidP="00DA5797">
      <w:pPr>
        <w:pStyle w:val="PargrafodaLista"/>
        <w:spacing w:line="240" w:lineRule="auto"/>
        <w:jc w:val="both"/>
        <w:rPr>
          <w:lang w:val="pt-PT"/>
        </w:rPr>
      </w:pPr>
    </w:p>
    <w:p w14:paraId="05F97411" w14:textId="77777777" w:rsidR="00DA5797" w:rsidRDefault="00DA5797" w:rsidP="00DA5797">
      <w:pPr>
        <w:pStyle w:val="PargrafodaLista"/>
        <w:spacing w:line="240" w:lineRule="auto"/>
        <w:jc w:val="both"/>
        <w:rPr>
          <w:lang w:val="pt-PT"/>
        </w:rPr>
      </w:pPr>
    </w:p>
    <w:p w14:paraId="0F6A89A5" w14:textId="1C3C54D5" w:rsidR="008C134A" w:rsidRPr="00B669AA" w:rsidRDefault="008C134A" w:rsidP="008C134A">
      <w:pPr>
        <w:pStyle w:val="Ttulo7"/>
        <w:jc w:val="center"/>
        <w:rPr>
          <w:lang w:val="pt-PT"/>
        </w:rPr>
      </w:pPr>
      <w:r>
        <w:rPr>
          <w:lang w:val="pt-PT"/>
        </w:rPr>
        <w:t xml:space="preserve">Stock </w:t>
      </w:r>
      <w:proofErr w:type="spellStart"/>
      <w:r w:rsidR="007F1B89">
        <w:rPr>
          <w:lang w:val="pt-PT"/>
        </w:rPr>
        <w:t>Control</w:t>
      </w:r>
      <w:proofErr w:type="spellEnd"/>
    </w:p>
    <w:p w14:paraId="08A9E14E" w14:textId="36A10ACC" w:rsidR="00B3324C" w:rsidRDefault="008C134A" w:rsidP="007F1B89">
      <w:pPr>
        <w:spacing w:line="240" w:lineRule="auto"/>
        <w:rPr>
          <w:lang w:val="pt-PT"/>
        </w:rPr>
      </w:pPr>
      <w:r>
        <w:rPr>
          <w:lang w:val="pt-PT"/>
        </w:rPr>
        <w:t xml:space="preserve">Stock </w:t>
      </w:r>
      <w:proofErr w:type="spellStart"/>
      <w:r w:rsidR="007F1B89">
        <w:rPr>
          <w:lang w:val="pt-PT"/>
        </w:rPr>
        <w:t>control</w:t>
      </w:r>
      <w:proofErr w:type="spellEnd"/>
      <w:r>
        <w:rPr>
          <w:lang w:val="pt-PT"/>
        </w:rPr>
        <w:t xml:space="preserve"> </w:t>
      </w:r>
      <w:r w:rsidR="007F1B89">
        <w:rPr>
          <w:lang w:val="pt-PT"/>
        </w:rPr>
        <w:t>será responsável pelo controlo d</w:t>
      </w:r>
      <w:r w:rsidR="0007087B">
        <w:rPr>
          <w:lang w:val="pt-PT"/>
        </w:rPr>
        <w:t>as</w:t>
      </w:r>
      <w:r w:rsidR="007F1B89">
        <w:rPr>
          <w:lang w:val="pt-PT"/>
        </w:rPr>
        <w:t xml:space="preserve"> quantidades de entradas e saídas de stock</w:t>
      </w:r>
      <w:r w:rsidR="0007087B">
        <w:rPr>
          <w:lang w:val="pt-PT"/>
        </w:rPr>
        <w:t xml:space="preserve"> dos diversos postos.</w:t>
      </w:r>
    </w:p>
    <w:p w14:paraId="40A04862" w14:textId="482659A1" w:rsidR="0056572B" w:rsidRDefault="007F1B89">
      <w:pPr>
        <w:pStyle w:val="PargrafodaLista"/>
        <w:numPr>
          <w:ilvl w:val="0"/>
          <w:numId w:val="22"/>
        </w:numPr>
        <w:spacing w:line="240" w:lineRule="auto"/>
        <w:rPr>
          <w:lang w:val="pt-PT"/>
        </w:rPr>
      </w:pPr>
      <w:r w:rsidRPr="007F1B89">
        <w:rPr>
          <w:lang w:val="pt-PT"/>
        </w:rPr>
        <w:t xml:space="preserve">Deve de ser possível </w:t>
      </w:r>
      <w:r w:rsidR="0007087B">
        <w:rPr>
          <w:lang w:val="pt-PT"/>
        </w:rPr>
        <w:t xml:space="preserve">introduzir o código de barras e o sistema retornar </w:t>
      </w:r>
      <w:r w:rsidR="004825B6">
        <w:rPr>
          <w:lang w:val="pt-PT"/>
        </w:rPr>
        <w:t>a seguinte informação sobre aquele produto:</w:t>
      </w:r>
    </w:p>
    <w:p w14:paraId="4FBD0B10" w14:textId="1F1E8536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Id</w:t>
      </w:r>
    </w:p>
    <w:p w14:paraId="4C149FE7" w14:textId="62A6EF38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UPC</w:t>
      </w:r>
    </w:p>
    <w:p w14:paraId="39342377" w14:textId="41110B86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 xml:space="preserve">Nome </w:t>
      </w:r>
    </w:p>
    <w:p w14:paraId="45F3E880" w14:textId="037C85ED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Descrição</w:t>
      </w:r>
    </w:p>
    <w:p w14:paraId="5B2A7AC9" w14:textId="7047773E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Fotografia</w:t>
      </w:r>
    </w:p>
    <w:p w14:paraId="00B6764B" w14:textId="2E5B6FF2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QMS</w:t>
      </w:r>
    </w:p>
    <w:p w14:paraId="04E25F26" w14:textId="63F40DC8" w:rsidR="004825B6" w:rsidRDefault="004825B6" w:rsidP="004825B6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Alerta 1</w:t>
      </w:r>
    </w:p>
    <w:p w14:paraId="27F046BE" w14:textId="252B425B" w:rsidR="000B74B9" w:rsidRPr="000B74B9" w:rsidRDefault="004825B6" w:rsidP="000B74B9">
      <w:pPr>
        <w:pStyle w:val="PargrafodaLista"/>
        <w:numPr>
          <w:ilvl w:val="1"/>
          <w:numId w:val="22"/>
        </w:numPr>
        <w:spacing w:line="240" w:lineRule="auto"/>
        <w:ind w:left="993" w:hanging="284"/>
        <w:rPr>
          <w:lang w:val="pt-PT"/>
        </w:rPr>
      </w:pPr>
      <w:r>
        <w:rPr>
          <w:lang w:val="pt-PT"/>
        </w:rPr>
        <w:t>Alerta 2</w:t>
      </w:r>
    </w:p>
    <w:p w14:paraId="7513601F" w14:textId="52D6ED21" w:rsidR="0007087B" w:rsidRDefault="004825B6">
      <w:pPr>
        <w:pStyle w:val="PargrafodaLista"/>
        <w:numPr>
          <w:ilvl w:val="0"/>
          <w:numId w:val="22"/>
        </w:numPr>
        <w:spacing w:line="240" w:lineRule="auto"/>
        <w:rPr>
          <w:lang w:val="pt-PT"/>
        </w:rPr>
      </w:pPr>
      <w:r>
        <w:rPr>
          <w:lang w:val="pt-PT"/>
        </w:rPr>
        <w:t>Deve de ser possível ter de um modo visual rápido</w:t>
      </w:r>
      <w:r w:rsidR="000B74B9">
        <w:rPr>
          <w:lang w:val="pt-PT"/>
        </w:rPr>
        <w:t xml:space="preserve"> de status do produto</w:t>
      </w:r>
      <w:r>
        <w:rPr>
          <w:lang w:val="pt-PT"/>
        </w:rPr>
        <w:t>, através de alteração de cor</w:t>
      </w:r>
      <w:r w:rsidR="000B74B9">
        <w:rPr>
          <w:lang w:val="pt-PT"/>
        </w:rPr>
        <w:t>.</w:t>
      </w:r>
    </w:p>
    <w:p w14:paraId="15AE081D" w14:textId="0733F6E9" w:rsidR="004825B6" w:rsidRDefault="004825B6">
      <w:pPr>
        <w:pStyle w:val="PargrafodaLista"/>
        <w:numPr>
          <w:ilvl w:val="0"/>
          <w:numId w:val="22"/>
        </w:numPr>
        <w:spacing w:line="240" w:lineRule="auto"/>
        <w:rPr>
          <w:lang w:val="pt-PT"/>
        </w:rPr>
      </w:pPr>
      <w:r>
        <w:rPr>
          <w:lang w:val="pt-PT"/>
        </w:rPr>
        <w:t>No caso de entrada de produto deverá ser possível informar se aquele produto é recebido por pack ou é unidade, caso seja é unidade o valor será igual ao introduzido no input, caso seja recebido em pack o valor a transitar será multiplicado pela quantidade que cada pack traz.</w:t>
      </w:r>
    </w:p>
    <w:p w14:paraId="60A06858" w14:textId="6A7EB62D" w:rsidR="004825B6" w:rsidRDefault="004825B6" w:rsidP="004825B6">
      <w:pPr>
        <w:pStyle w:val="PargrafodaLista"/>
        <w:numPr>
          <w:ilvl w:val="0"/>
          <w:numId w:val="22"/>
        </w:numPr>
        <w:spacing w:line="240" w:lineRule="auto"/>
        <w:rPr>
          <w:lang w:val="pt-PT"/>
        </w:rPr>
      </w:pPr>
      <w:r>
        <w:rPr>
          <w:lang w:val="pt-PT"/>
        </w:rPr>
        <w:t>Deve de ser possível através de um input enviar para a respetiva tabela de controlo de stock a quantidade de produto a que se refere a operação, no caso de entrada de produto o valor a adicionar corresponde ao introduzido, no caso de saída o valor a adicionar será multiplicado por -1 para que se torne um número negativo.</w:t>
      </w:r>
    </w:p>
    <w:p w14:paraId="12C36C44" w14:textId="224F9D11" w:rsidR="00C900FC" w:rsidRDefault="00C900FC" w:rsidP="00C900FC">
      <w:pPr>
        <w:pStyle w:val="Ttulo2"/>
        <w:rPr>
          <w:lang w:val="pt-PT"/>
        </w:rPr>
      </w:pPr>
      <w:r>
        <w:rPr>
          <w:lang w:val="pt-PT"/>
        </w:rPr>
        <w:lastRenderedPageBreak/>
        <w:t>Requisitos não funcionais</w:t>
      </w:r>
    </w:p>
    <w:p w14:paraId="273C7F50" w14:textId="7EACC54D" w:rsidR="00C900FC" w:rsidRDefault="005002AC" w:rsidP="005002AC">
      <w:pPr>
        <w:pStyle w:val="PargrafodaLista"/>
        <w:numPr>
          <w:ilvl w:val="0"/>
          <w:numId w:val="29"/>
        </w:numPr>
        <w:spacing w:line="240" w:lineRule="auto"/>
        <w:rPr>
          <w:lang w:val="pt-PT"/>
        </w:rPr>
      </w:pPr>
      <w:r>
        <w:rPr>
          <w:lang w:val="pt-PT"/>
        </w:rPr>
        <w:t>Os dados da aplicação precisam de estar persistidos numa base de dados PostgresSQL</w:t>
      </w:r>
    </w:p>
    <w:p w14:paraId="009C1951" w14:textId="4E7E16BB" w:rsidR="005002AC" w:rsidRDefault="005002AC" w:rsidP="005002AC">
      <w:pPr>
        <w:pStyle w:val="PargrafodaLista"/>
        <w:numPr>
          <w:ilvl w:val="0"/>
          <w:numId w:val="29"/>
        </w:numPr>
        <w:spacing w:line="240" w:lineRule="auto"/>
        <w:rPr>
          <w:lang w:val="pt-PT"/>
        </w:rPr>
      </w:pPr>
      <w:r>
        <w:rPr>
          <w:lang w:val="pt-PT"/>
        </w:rPr>
        <w:t>Todas as listas precisam de estar paginadas com 30 registos</w:t>
      </w:r>
    </w:p>
    <w:p w14:paraId="563AEF3B" w14:textId="44F9A906" w:rsidR="005002AC" w:rsidRPr="007F1B89" w:rsidRDefault="005002AC" w:rsidP="005002AC">
      <w:pPr>
        <w:pStyle w:val="PargrafodaLista"/>
        <w:numPr>
          <w:ilvl w:val="0"/>
          <w:numId w:val="29"/>
        </w:numPr>
        <w:spacing w:line="240" w:lineRule="auto"/>
        <w:rPr>
          <w:lang w:val="pt-PT"/>
        </w:rPr>
      </w:pPr>
      <w:r>
        <w:rPr>
          <w:lang w:val="pt-PT"/>
        </w:rPr>
        <w:t>O Utilizador deve de ser identificado por um JWT (JSON Web Token)</w:t>
      </w:r>
    </w:p>
    <w:sectPr w:rsidR="005002AC" w:rsidRPr="007F1B89" w:rsidSect="00A51544">
      <w:headerReference w:type="default" r:id="rId8"/>
      <w:footerReference w:type="even" r:id="rId9"/>
      <w:footerReference w:type="default" r:id="rId10"/>
      <w:type w:val="continuous"/>
      <w:pgSz w:w="11907" w:h="16839" w:code="9"/>
      <w:pgMar w:top="1304" w:right="505" w:bottom="1252" w:left="794" w:header="720" w:footer="79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AB10" w14:textId="77777777" w:rsidR="00101B72" w:rsidRDefault="00101B72">
      <w:pPr>
        <w:spacing w:after="0" w:line="240" w:lineRule="auto"/>
      </w:pPr>
      <w:r>
        <w:separator/>
      </w:r>
    </w:p>
  </w:endnote>
  <w:endnote w:type="continuationSeparator" w:id="0">
    <w:p w14:paraId="70B65FE4" w14:textId="77777777" w:rsidR="00101B72" w:rsidRDefault="0010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45797113"/>
      <w:docPartObj>
        <w:docPartGallery w:val="Page Numbers (Bottom of Page)"/>
        <w:docPartUnique/>
      </w:docPartObj>
    </w:sdtPr>
    <w:sdtContent>
      <w:p w14:paraId="409D11AE" w14:textId="77777777" w:rsidR="00203004" w:rsidRDefault="00203004" w:rsidP="00311821">
        <w:pPr>
          <w:pStyle w:val="Rodap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BC04B2" w14:textId="77777777" w:rsidR="00203004" w:rsidRDefault="00203004" w:rsidP="002B54B4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B73E" w14:textId="77777777" w:rsidR="00203004" w:rsidRPr="002B54B4" w:rsidRDefault="00203004" w:rsidP="00D27D44">
    <w:pPr>
      <w:pStyle w:val="Rodap"/>
      <w:rPr>
        <w:sz w:val="20"/>
      </w:rPr>
    </w:pPr>
    <w:r w:rsidRPr="002B54B4">
      <w:rPr>
        <w:sz w:val="20"/>
      </w:rPr>
      <w:ptab w:relativeTo="margin" w:alignment="center" w:leader="none"/>
    </w:r>
    <w:r w:rsidRPr="002B54B4">
      <w:rPr>
        <w:sz w:val="20"/>
      </w:rPr>
      <w:ptab w:relativeTo="margin" w:alignment="right" w:leader="none"/>
    </w:r>
    <w:r w:rsidRPr="002B54B4">
      <w:rPr>
        <w:sz w:val="20"/>
      </w:rPr>
      <w:t>by Dario Dourado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5510" w14:textId="77777777" w:rsidR="00101B72" w:rsidRDefault="00101B72">
      <w:pPr>
        <w:spacing w:after="0" w:line="240" w:lineRule="auto"/>
      </w:pPr>
      <w:r>
        <w:separator/>
      </w:r>
    </w:p>
  </w:footnote>
  <w:footnote w:type="continuationSeparator" w:id="0">
    <w:p w14:paraId="500C9446" w14:textId="77777777" w:rsidR="00101B72" w:rsidRDefault="0010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E663" w14:textId="77777777" w:rsidR="00203004" w:rsidRDefault="00203004" w:rsidP="002B54B4">
    <w:pPr>
      <w:pStyle w:val="Cabealho"/>
      <w:jc w:val="center"/>
    </w:pPr>
    <w:r>
      <w:t>Warehouse Grab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65F"/>
    <w:multiLevelType w:val="hybridMultilevel"/>
    <w:tmpl w:val="4C886DF2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7D3B3D"/>
    <w:multiLevelType w:val="hybridMultilevel"/>
    <w:tmpl w:val="C0A86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B94"/>
    <w:multiLevelType w:val="hybridMultilevel"/>
    <w:tmpl w:val="43F8E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2CD5"/>
    <w:multiLevelType w:val="hybridMultilevel"/>
    <w:tmpl w:val="51AA3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3169A"/>
    <w:multiLevelType w:val="hybridMultilevel"/>
    <w:tmpl w:val="9DDEB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D4E90"/>
    <w:multiLevelType w:val="hybridMultilevel"/>
    <w:tmpl w:val="E2D0F6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3C5F"/>
    <w:multiLevelType w:val="hybridMultilevel"/>
    <w:tmpl w:val="98DE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91327"/>
    <w:multiLevelType w:val="hybridMultilevel"/>
    <w:tmpl w:val="3E68A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4646"/>
    <w:multiLevelType w:val="hybridMultilevel"/>
    <w:tmpl w:val="41141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03E6"/>
    <w:multiLevelType w:val="hybridMultilevel"/>
    <w:tmpl w:val="553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15A12"/>
    <w:multiLevelType w:val="hybridMultilevel"/>
    <w:tmpl w:val="43C8B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C09"/>
    <w:multiLevelType w:val="hybridMultilevel"/>
    <w:tmpl w:val="3E68A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3764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FD164F4"/>
    <w:multiLevelType w:val="hybridMultilevel"/>
    <w:tmpl w:val="435A2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97CC2"/>
    <w:multiLevelType w:val="hybridMultilevel"/>
    <w:tmpl w:val="FEBC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74B49"/>
    <w:multiLevelType w:val="hybridMultilevel"/>
    <w:tmpl w:val="2DFA4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D38A1"/>
    <w:multiLevelType w:val="hybridMultilevel"/>
    <w:tmpl w:val="7B4CB8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4048CA"/>
    <w:multiLevelType w:val="hybridMultilevel"/>
    <w:tmpl w:val="6FD246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A397A"/>
    <w:multiLevelType w:val="hybridMultilevel"/>
    <w:tmpl w:val="827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484B"/>
    <w:multiLevelType w:val="hybridMultilevel"/>
    <w:tmpl w:val="51745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15D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36B4E8A"/>
    <w:multiLevelType w:val="hybridMultilevel"/>
    <w:tmpl w:val="88E8C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A2A2C"/>
    <w:multiLevelType w:val="hybridMultilevel"/>
    <w:tmpl w:val="3E68A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A3C1F"/>
    <w:multiLevelType w:val="hybridMultilevel"/>
    <w:tmpl w:val="4C1C22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F0957"/>
    <w:multiLevelType w:val="hybridMultilevel"/>
    <w:tmpl w:val="063693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10EC"/>
    <w:multiLevelType w:val="hybridMultilevel"/>
    <w:tmpl w:val="A330FC92"/>
    <w:lvl w:ilvl="0" w:tplc="0B66C61A">
      <w:start w:val="1"/>
      <w:numFmt w:val="decimal"/>
      <w:pStyle w:val="Numerada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97797"/>
    <w:multiLevelType w:val="hybridMultilevel"/>
    <w:tmpl w:val="60680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D19DC"/>
    <w:multiLevelType w:val="hybridMultilevel"/>
    <w:tmpl w:val="3E68A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12948"/>
    <w:multiLevelType w:val="hybridMultilevel"/>
    <w:tmpl w:val="6B12F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709484">
    <w:abstractNumId w:val="25"/>
  </w:num>
  <w:num w:numId="2" w16cid:durableId="1268198330">
    <w:abstractNumId w:val="9"/>
  </w:num>
  <w:num w:numId="3" w16cid:durableId="1356226434">
    <w:abstractNumId w:val="18"/>
  </w:num>
  <w:num w:numId="4" w16cid:durableId="1888033414">
    <w:abstractNumId w:val="12"/>
  </w:num>
  <w:num w:numId="5" w16cid:durableId="722486071">
    <w:abstractNumId w:val="20"/>
  </w:num>
  <w:num w:numId="6" w16cid:durableId="675810038">
    <w:abstractNumId w:val="8"/>
  </w:num>
  <w:num w:numId="7" w16cid:durableId="988286511">
    <w:abstractNumId w:val="14"/>
  </w:num>
  <w:num w:numId="8" w16cid:durableId="1693416270">
    <w:abstractNumId w:val="10"/>
  </w:num>
  <w:num w:numId="9" w16cid:durableId="412776589">
    <w:abstractNumId w:val="4"/>
  </w:num>
  <w:num w:numId="10" w16cid:durableId="1507359720">
    <w:abstractNumId w:val="13"/>
  </w:num>
  <w:num w:numId="11" w16cid:durableId="1372262169">
    <w:abstractNumId w:val="19"/>
  </w:num>
  <w:num w:numId="12" w16cid:durableId="1379819837">
    <w:abstractNumId w:val="6"/>
  </w:num>
  <w:num w:numId="13" w16cid:durableId="44106267">
    <w:abstractNumId w:val="21"/>
  </w:num>
  <w:num w:numId="14" w16cid:durableId="1214389766">
    <w:abstractNumId w:val="26"/>
  </w:num>
  <w:num w:numId="15" w16cid:durableId="1566378841">
    <w:abstractNumId w:val="1"/>
  </w:num>
  <w:num w:numId="16" w16cid:durableId="1694723868">
    <w:abstractNumId w:val="15"/>
  </w:num>
  <w:num w:numId="17" w16cid:durableId="895971419">
    <w:abstractNumId w:val="23"/>
  </w:num>
  <w:num w:numId="18" w16cid:durableId="1107309932">
    <w:abstractNumId w:val="17"/>
  </w:num>
  <w:num w:numId="19" w16cid:durableId="1234505618">
    <w:abstractNumId w:val="0"/>
  </w:num>
  <w:num w:numId="20" w16cid:durableId="866868723">
    <w:abstractNumId w:val="5"/>
  </w:num>
  <w:num w:numId="21" w16cid:durableId="1407073587">
    <w:abstractNumId w:val="3"/>
  </w:num>
  <w:num w:numId="22" w16cid:durableId="1966233758">
    <w:abstractNumId w:val="28"/>
  </w:num>
  <w:num w:numId="23" w16cid:durableId="1301380738">
    <w:abstractNumId w:val="2"/>
  </w:num>
  <w:num w:numId="24" w16cid:durableId="705983294">
    <w:abstractNumId w:val="22"/>
  </w:num>
  <w:num w:numId="25" w16cid:durableId="1646205379">
    <w:abstractNumId w:val="7"/>
  </w:num>
  <w:num w:numId="26" w16cid:durableId="1155027859">
    <w:abstractNumId w:val="27"/>
  </w:num>
  <w:num w:numId="27" w16cid:durableId="1648435929">
    <w:abstractNumId w:val="11"/>
  </w:num>
  <w:num w:numId="28" w16cid:durableId="1138452916">
    <w:abstractNumId w:val="24"/>
  </w:num>
  <w:num w:numId="29" w16cid:durableId="1813985568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F"/>
    <w:rsid w:val="00000B67"/>
    <w:rsid w:val="0000354D"/>
    <w:rsid w:val="00023B4A"/>
    <w:rsid w:val="00030D35"/>
    <w:rsid w:val="0003649A"/>
    <w:rsid w:val="000505A0"/>
    <w:rsid w:val="00053F75"/>
    <w:rsid w:val="00061310"/>
    <w:rsid w:val="00065BB9"/>
    <w:rsid w:val="000677A0"/>
    <w:rsid w:val="0007087B"/>
    <w:rsid w:val="00073854"/>
    <w:rsid w:val="00075A93"/>
    <w:rsid w:val="0007651D"/>
    <w:rsid w:val="000778A8"/>
    <w:rsid w:val="000A6F53"/>
    <w:rsid w:val="000B74B9"/>
    <w:rsid w:val="000C432E"/>
    <w:rsid w:val="000D3470"/>
    <w:rsid w:val="000D6318"/>
    <w:rsid w:val="000E2B2D"/>
    <w:rsid w:val="000F40DA"/>
    <w:rsid w:val="000F56D5"/>
    <w:rsid w:val="00101B72"/>
    <w:rsid w:val="00104133"/>
    <w:rsid w:val="001043DE"/>
    <w:rsid w:val="00116E5A"/>
    <w:rsid w:val="0011712D"/>
    <w:rsid w:val="0012389E"/>
    <w:rsid w:val="0013097A"/>
    <w:rsid w:val="001406FE"/>
    <w:rsid w:val="001407B7"/>
    <w:rsid w:val="00142D6E"/>
    <w:rsid w:val="001444AB"/>
    <w:rsid w:val="00151DF6"/>
    <w:rsid w:val="00161565"/>
    <w:rsid w:val="00163546"/>
    <w:rsid w:val="00170062"/>
    <w:rsid w:val="0017799F"/>
    <w:rsid w:val="00192864"/>
    <w:rsid w:val="001B02D8"/>
    <w:rsid w:val="001B4227"/>
    <w:rsid w:val="001C38B3"/>
    <w:rsid w:val="001D5EDB"/>
    <w:rsid w:val="001D71D3"/>
    <w:rsid w:val="001E3AF7"/>
    <w:rsid w:val="001F1A82"/>
    <w:rsid w:val="00203004"/>
    <w:rsid w:val="00211BA5"/>
    <w:rsid w:val="00214777"/>
    <w:rsid w:val="00214BDB"/>
    <w:rsid w:val="00225380"/>
    <w:rsid w:val="00235AA3"/>
    <w:rsid w:val="0024022A"/>
    <w:rsid w:val="002667E9"/>
    <w:rsid w:val="00266940"/>
    <w:rsid w:val="002700D0"/>
    <w:rsid w:val="00271772"/>
    <w:rsid w:val="002721A0"/>
    <w:rsid w:val="00273423"/>
    <w:rsid w:val="00275CB9"/>
    <w:rsid w:val="00283CC7"/>
    <w:rsid w:val="002856A2"/>
    <w:rsid w:val="00290960"/>
    <w:rsid w:val="00294BD4"/>
    <w:rsid w:val="00295519"/>
    <w:rsid w:val="002A587A"/>
    <w:rsid w:val="002B4A92"/>
    <w:rsid w:val="002B54B4"/>
    <w:rsid w:val="002E0649"/>
    <w:rsid w:val="002E3462"/>
    <w:rsid w:val="002F2FF9"/>
    <w:rsid w:val="00306C97"/>
    <w:rsid w:val="00310815"/>
    <w:rsid w:val="003158D0"/>
    <w:rsid w:val="003205F8"/>
    <w:rsid w:val="003259D7"/>
    <w:rsid w:val="0033509A"/>
    <w:rsid w:val="003364D6"/>
    <w:rsid w:val="0033670D"/>
    <w:rsid w:val="00337C26"/>
    <w:rsid w:val="00337EDA"/>
    <w:rsid w:val="00342980"/>
    <w:rsid w:val="00343C4F"/>
    <w:rsid w:val="00350857"/>
    <w:rsid w:val="003564A5"/>
    <w:rsid w:val="003666B7"/>
    <w:rsid w:val="00370D76"/>
    <w:rsid w:val="00373EEC"/>
    <w:rsid w:val="0038111D"/>
    <w:rsid w:val="0038194E"/>
    <w:rsid w:val="003823CA"/>
    <w:rsid w:val="00385237"/>
    <w:rsid w:val="00386331"/>
    <w:rsid w:val="003922CA"/>
    <w:rsid w:val="003A2F96"/>
    <w:rsid w:val="003A31EA"/>
    <w:rsid w:val="003B5859"/>
    <w:rsid w:val="003B78E8"/>
    <w:rsid w:val="003C4657"/>
    <w:rsid w:val="003C5AC8"/>
    <w:rsid w:val="003E0406"/>
    <w:rsid w:val="003E431F"/>
    <w:rsid w:val="003F03FD"/>
    <w:rsid w:val="003F1B1A"/>
    <w:rsid w:val="003F3F3F"/>
    <w:rsid w:val="004001A1"/>
    <w:rsid w:val="00400E7F"/>
    <w:rsid w:val="0040224F"/>
    <w:rsid w:val="00404B78"/>
    <w:rsid w:val="00411E2C"/>
    <w:rsid w:val="00423FE6"/>
    <w:rsid w:val="00425D97"/>
    <w:rsid w:val="00430706"/>
    <w:rsid w:val="00431D10"/>
    <w:rsid w:val="00433966"/>
    <w:rsid w:val="00436339"/>
    <w:rsid w:val="00437438"/>
    <w:rsid w:val="00437595"/>
    <w:rsid w:val="00446D9B"/>
    <w:rsid w:val="00450076"/>
    <w:rsid w:val="0045687D"/>
    <w:rsid w:val="00457E55"/>
    <w:rsid w:val="00467469"/>
    <w:rsid w:val="004825B6"/>
    <w:rsid w:val="004850B0"/>
    <w:rsid w:val="00487414"/>
    <w:rsid w:val="00494D38"/>
    <w:rsid w:val="004A5CBB"/>
    <w:rsid w:val="004B3FC3"/>
    <w:rsid w:val="004B42F5"/>
    <w:rsid w:val="004C4ABE"/>
    <w:rsid w:val="004E075C"/>
    <w:rsid w:val="004E59B1"/>
    <w:rsid w:val="004E6980"/>
    <w:rsid w:val="004F509E"/>
    <w:rsid w:val="005002AC"/>
    <w:rsid w:val="00502389"/>
    <w:rsid w:val="00516F47"/>
    <w:rsid w:val="00520B66"/>
    <w:rsid w:val="00524387"/>
    <w:rsid w:val="0052701A"/>
    <w:rsid w:val="00531A6C"/>
    <w:rsid w:val="00545F84"/>
    <w:rsid w:val="0055023C"/>
    <w:rsid w:val="0055531C"/>
    <w:rsid w:val="0056572B"/>
    <w:rsid w:val="00565773"/>
    <w:rsid w:val="005657AD"/>
    <w:rsid w:val="00566663"/>
    <w:rsid w:val="00566E6F"/>
    <w:rsid w:val="005745E1"/>
    <w:rsid w:val="00574B05"/>
    <w:rsid w:val="00576B3F"/>
    <w:rsid w:val="00587B50"/>
    <w:rsid w:val="005A113B"/>
    <w:rsid w:val="005A274A"/>
    <w:rsid w:val="005A3FD9"/>
    <w:rsid w:val="005A64D3"/>
    <w:rsid w:val="005B3319"/>
    <w:rsid w:val="005C5FC5"/>
    <w:rsid w:val="005D6B34"/>
    <w:rsid w:val="005E311C"/>
    <w:rsid w:val="005F27BB"/>
    <w:rsid w:val="005F6CAB"/>
    <w:rsid w:val="00610B83"/>
    <w:rsid w:val="00617CE5"/>
    <w:rsid w:val="006217B8"/>
    <w:rsid w:val="00621C14"/>
    <w:rsid w:val="006227F9"/>
    <w:rsid w:val="0062636E"/>
    <w:rsid w:val="0063422B"/>
    <w:rsid w:val="006410FB"/>
    <w:rsid w:val="00645623"/>
    <w:rsid w:val="00657C3E"/>
    <w:rsid w:val="006617D8"/>
    <w:rsid w:val="00666251"/>
    <w:rsid w:val="0068022C"/>
    <w:rsid w:val="006814C3"/>
    <w:rsid w:val="0069443E"/>
    <w:rsid w:val="006A629A"/>
    <w:rsid w:val="006A7A50"/>
    <w:rsid w:val="006B1DF6"/>
    <w:rsid w:val="006D0590"/>
    <w:rsid w:val="006D5991"/>
    <w:rsid w:val="006E64D6"/>
    <w:rsid w:val="006F1BDB"/>
    <w:rsid w:val="006F3427"/>
    <w:rsid w:val="006F4F33"/>
    <w:rsid w:val="0070653A"/>
    <w:rsid w:val="00721777"/>
    <w:rsid w:val="00726181"/>
    <w:rsid w:val="00730148"/>
    <w:rsid w:val="00736DBB"/>
    <w:rsid w:val="00751658"/>
    <w:rsid w:val="00753713"/>
    <w:rsid w:val="007558A9"/>
    <w:rsid w:val="00773692"/>
    <w:rsid w:val="007762ED"/>
    <w:rsid w:val="00776BBE"/>
    <w:rsid w:val="00776CD7"/>
    <w:rsid w:val="007925A7"/>
    <w:rsid w:val="00796034"/>
    <w:rsid w:val="007A6105"/>
    <w:rsid w:val="007B5923"/>
    <w:rsid w:val="007C2C96"/>
    <w:rsid w:val="007D2E8E"/>
    <w:rsid w:val="007E3ED8"/>
    <w:rsid w:val="007F1B89"/>
    <w:rsid w:val="0082119A"/>
    <w:rsid w:val="008241D7"/>
    <w:rsid w:val="00851918"/>
    <w:rsid w:val="00851AF1"/>
    <w:rsid w:val="00852554"/>
    <w:rsid w:val="00853E3B"/>
    <w:rsid w:val="00862256"/>
    <w:rsid w:val="008845AB"/>
    <w:rsid w:val="00885738"/>
    <w:rsid w:val="008925A9"/>
    <w:rsid w:val="008944A8"/>
    <w:rsid w:val="0089494C"/>
    <w:rsid w:val="008A02D6"/>
    <w:rsid w:val="008A14D4"/>
    <w:rsid w:val="008A53DF"/>
    <w:rsid w:val="008B761E"/>
    <w:rsid w:val="008C134A"/>
    <w:rsid w:val="008C275A"/>
    <w:rsid w:val="008D0C9D"/>
    <w:rsid w:val="008D7BDC"/>
    <w:rsid w:val="008E7C36"/>
    <w:rsid w:val="008E7F55"/>
    <w:rsid w:val="008F16A5"/>
    <w:rsid w:val="008F3251"/>
    <w:rsid w:val="008F77DB"/>
    <w:rsid w:val="009036CB"/>
    <w:rsid w:val="0092728A"/>
    <w:rsid w:val="00927BFA"/>
    <w:rsid w:val="00935EA3"/>
    <w:rsid w:val="00937FDB"/>
    <w:rsid w:val="00947489"/>
    <w:rsid w:val="00951672"/>
    <w:rsid w:val="0095451C"/>
    <w:rsid w:val="00987E84"/>
    <w:rsid w:val="009929E8"/>
    <w:rsid w:val="00993D7D"/>
    <w:rsid w:val="00997BA9"/>
    <w:rsid w:val="009C5842"/>
    <w:rsid w:val="009E3852"/>
    <w:rsid w:val="009F7314"/>
    <w:rsid w:val="00A1633B"/>
    <w:rsid w:val="00A30DE4"/>
    <w:rsid w:val="00A400DF"/>
    <w:rsid w:val="00A51544"/>
    <w:rsid w:val="00A53B8D"/>
    <w:rsid w:val="00A570C0"/>
    <w:rsid w:val="00A65B03"/>
    <w:rsid w:val="00A725FA"/>
    <w:rsid w:val="00A73EB6"/>
    <w:rsid w:val="00A74D85"/>
    <w:rsid w:val="00A75AE2"/>
    <w:rsid w:val="00A8480E"/>
    <w:rsid w:val="00A84CC4"/>
    <w:rsid w:val="00AA3C57"/>
    <w:rsid w:val="00AA5ECE"/>
    <w:rsid w:val="00AB2030"/>
    <w:rsid w:val="00AC000E"/>
    <w:rsid w:val="00AC3BFA"/>
    <w:rsid w:val="00AC4824"/>
    <w:rsid w:val="00AC4CEC"/>
    <w:rsid w:val="00AE2695"/>
    <w:rsid w:val="00AF3964"/>
    <w:rsid w:val="00AF4A34"/>
    <w:rsid w:val="00B110BB"/>
    <w:rsid w:val="00B12900"/>
    <w:rsid w:val="00B21625"/>
    <w:rsid w:val="00B22EB9"/>
    <w:rsid w:val="00B3324C"/>
    <w:rsid w:val="00B34DA6"/>
    <w:rsid w:val="00B432F5"/>
    <w:rsid w:val="00B434DD"/>
    <w:rsid w:val="00B43F7A"/>
    <w:rsid w:val="00B50B29"/>
    <w:rsid w:val="00B55BB4"/>
    <w:rsid w:val="00B669AA"/>
    <w:rsid w:val="00B933DF"/>
    <w:rsid w:val="00BA6127"/>
    <w:rsid w:val="00BB7AF7"/>
    <w:rsid w:val="00BC0DF3"/>
    <w:rsid w:val="00BC4E6C"/>
    <w:rsid w:val="00BD7439"/>
    <w:rsid w:val="00BF4951"/>
    <w:rsid w:val="00BF6421"/>
    <w:rsid w:val="00C1119A"/>
    <w:rsid w:val="00C15AE7"/>
    <w:rsid w:val="00C24EAB"/>
    <w:rsid w:val="00C26C1B"/>
    <w:rsid w:val="00C36EB5"/>
    <w:rsid w:val="00C47C31"/>
    <w:rsid w:val="00C47E95"/>
    <w:rsid w:val="00C5094A"/>
    <w:rsid w:val="00C5153B"/>
    <w:rsid w:val="00C56E95"/>
    <w:rsid w:val="00C63C90"/>
    <w:rsid w:val="00C712F8"/>
    <w:rsid w:val="00C724B5"/>
    <w:rsid w:val="00C80FC5"/>
    <w:rsid w:val="00C87F0E"/>
    <w:rsid w:val="00C900FC"/>
    <w:rsid w:val="00C92616"/>
    <w:rsid w:val="00C9267C"/>
    <w:rsid w:val="00C9697B"/>
    <w:rsid w:val="00C97307"/>
    <w:rsid w:val="00CA7BC0"/>
    <w:rsid w:val="00CB3168"/>
    <w:rsid w:val="00CB7D2E"/>
    <w:rsid w:val="00CC5BD2"/>
    <w:rsid w:val="00CD092C"/>
    <w:rsid w:val="00CE2FF7"/>
    <w:rsid w:val="00CE475F"/>
    <w:rsid w:val="00CE5BBA"/>
    <w:rsid w:val="00CF61C7"/>
    <w:rsid w:val="00D02518"/>
    <w:rsid w:val="00D10D85"/>
    <w:rsid w:val="00D14678"/>
    <w:rsid w:val="00D17049"/>
    <w:rsid w:val="00D20E8A"/>
    <w:rsid w:val="00D27D44"/>
    <w:rsid w:val="00D27E71"/>
    <w:rsid w:val="00D30E1A"/>
    <w:rsid w:val="00D34B58"/>
    <w:rsid w:val="00D6503C"/>
    <w:rsid w:val="00D6718E"/>
    <w:rsid w:val="00D77F7E"/>
    <w:rsid w:val="00D84CFE"/>
    <w:rsid w:val="00DA4229"/>
    <w:rsid w:val="00DA5797"/>
    <w:rsid w:val="00DB2989"/>
    <w:rsid w:val="00DB5646"/>
    <w:rsid w:val="00DC3C03"/>
    <w:rsid w:val="00DE6467"/>
    <w:rsid w:val="00E0577A"/>
    <w:rsid w:val="00E146A5"/>
    <w:rsid w:val="00E26125"/>
    <w:rsid w:val="00E3140A"/>
    <w:rsid w:val="00E32584"/>
    <w:rsid w:val="00E3486E"/>
    <w:rsid w:val="00E5632D"/>
    <w:rsid w:val="00E7072D"/>
    <w:rsid w:val="00E74B19"/>
    <w:rsid w:val="00E75243"/>
    <w:rsid w:val="00E85CCA"/>
    <w:rsid w:val="00E93ABC"/>
    <w:rsid w:val="00EA1F1B"/>
    <w:rsid w:val="00EC2968"/>
    <w:rsid w:val="00EE3259"/>
    <w:rsid w:val="00EE7292"/>
    <w:rsid w:val="00EF6E59"/>
    <w:rsid w:val="00F00BC2"/>
    <w:rsid w:val="00F02646"/>
    <w:rsid w:val="00F1604B"/>
    <w:rsid w:val="00F31E84"/>
    <w:rsid w:val="00F43538"/>
    <w:rsid w:val="00F565D4"/>
    <w:rsid w:val="00F6222F"/>
    <w:rsid w:val="00F73AA0"/>
    <w:rsid w:val="00F7490F"/>
    <w:rsid w:val="00F8186F"/>
    <w:rsid w:val="00F8456F"/>
    <w:rsid w:val="00F85C9C"/>
    <w:rsid w:val="00F87808"/>
    <w:rsid w:val="00F87B5B"/>
    <w:rsid w:val="00F918B9"/>
    <w:rsid w:val="00F96A5B"/>
    <w:rsid w:val="00FA21CA"/>
    <w:rsid w:val="00FB1BBA"/>
    <w:rsid w:val="00FC5D85"/>
    <w:rsid w:val="00FC68B8"/>
    <w:rsid w:val="00FD5E72"/>
    <w:rsid w:val="00FD7EB1"/>
    <w:rsid w:val="00FE0B99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96832"/>
  <w15:chartTrackingRefBased/>
  <w15:docId w15:val="{ACCFBD7B-9FD7-8849-9E53-5E1EEBB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EC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73EEC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EEC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3EEC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73EEC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73EEC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73EEC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73EEC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73EE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73EE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RodapChar">
    <w:name w:val="Rodapé Char"/>
    <w:basedOn w:val="Fontepargpadro"/>
    <w:link w:val="Rodap"/>
    <w:uiPriority w:val="99"/>
    <w:rPr>
      <w:b/>
      <w:sz w:val="46"/>
    </w:rPr>
  </w:style>
  <w:style w:type="character" w:customStyle="1" w:styleId="Ttulo1Char">
    <w:name w:val="Título 1 Char"/>
    <w:basedOn w:val="Fontepargpadro"/>
    <w:link w:val="Ttulo1"/>
    <w:uiPriority w:val="9"/>
    <w:rsid w:val="00373EEC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373EEC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paragraph" w:styleId="Commarcadores">
    <w:name w:val="List Bullet"/>
    <w:basedOn w:val="Normal"/>
    <w:uiPriority w:val="10"/>
    <w:qFormat/>
    <w:pPr>
      <w:spacing w:after="120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EEC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EEC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table" w:customStyle="1" w:styleId="ModernPaper">
    <w:name w:val="Modern Paper"/>
    <w:basedOn w:val="Tabelanormal"/>
    <w:uiPriority w:val="99"/>
    <w:pPr>
      <w:spacing w:before="200" w:line="240" w:lineRule="auto"/>
    </w:pPr>
    <w:tblPr>
      <w:tblBorders>
        <w:insideH w:val="single" w:sz="8" w:space="0" w:color="242852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4A66AC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42852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har">
    <w:name w:val="Título 3 Char"/>
    <w:basedOn w:val="Fontepargpadro"/>
    <w:link w:val="Ttulo3"/>
    <w:uiPriority w:val="9"/>
    <w:rsid w:val="00373EEC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rsid w:val="00373EEC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rsid w:val="00373EEC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rsid w:val="00373EEC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rsid w:val="00373EEC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rsid w:val="00373EEC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har">
    <w:name w:val="Título 9 Char"/>
    <w:basedOn w:val="Fontepargpadro"/>
    <w:link w:val="Ttulo9"/>
    <w:uiPriority w:val="9"/>
    <w:rsid w:val="00373EEC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character" w:styleId="nfase">
    <w:name w:val="Emphasis"/>
    <w:uiPriority w:val="20"/>
    <w:qFormat/>
    <w:rsid w:val="00373EEC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character" w:styleId="nfaseIntensa">
    <w:name w:val="Intense Emphasis"/>
    <w:uiPriority w:val="21"/>
    <w:qFormat/>
    <w:rsid w:val="00373EE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Forte">
    <w:name w:val="Strong"/>
    <w:uiPriority w:val="22"/>
    <w:qFormat/>
    <w:rsid w:val="00373EEC"/>
    <w:rPr>
      <w:b/>
      <w:bCs/>
      <w:spacing w:val="0"/>
    </w:rPr>
  </w:style>
  <w:style w:type="character" w:styleId="RefernciaSutil">
    <w:name w:val="Subtle Reference"/>
    <w:uiPriority w:val="31"/>
    <w:qFormat/>
    <w:rsid w:val="00373EEC"/>
    <w:rPr>
      <w:i/>
      <w:iCs/>
      <w:smallCaps/>
      <w:color w:val="629DD1" w:themeColor="accent2"/>
      <w:u w:color="629DD1" w:themeColor="accent2"/>
    </w:rPr>
  </w:style>
  <w:style w:type="character" w:styleId="RefernciaIntensa">
    <w:name w:val="Intense Reference"/>
    <w:uiPriority w:val="32"/>
    <w:qFormat/>
    <w:rsid w:val="00373EEC"/>
    <w:rPr>
      <w:b/>
      <w:bCs/>
      <w:i/>
      <w:iCs/>
      <w:smallCaps/>
      <w:color w:val="629DD1" w:themeColor="accent2"/>
      <w:u w:color="629DD1" w:themeColor="accent2"/>
    </w:rPr>
  </w:style>
  <w:style w:type="character" w:styleId="TtulodoLivro">
    <w:name w:val="Book Title"/>
    <w:uiPriority w:val="33"/>
    <w:qFormat/>
    <w:rsid w:val="00373EEC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73EEC"/>
    <w:rPr>
      <w:b/>
      <w:bCs/>
      <w:color w:val="3476B1" w:themeColor="accent2" w:themeShade="BF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3EEC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373EEC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73EE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EEC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73EEC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nfaseSutil">
    <w:name w:val="Subtle Emphasis"/>
    <w:uiPriority w:val="19"/>
    <w:qFormat/>
    <w:rsid w:val="00373EEC"/>
    <w:rPr>
      <w:rFonts w:asciiTheme="majorHAnsi" w:eastAsiaTheme="majorEastAsia" w:hAnsiTheme="majorHAnsi" w:cstheme="majorBidi"/>
      <w:i/>
      <w:iCs/>
      <w:color w:val="629DD1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373EEC"/>
    <w:rPr>
      <w:i w:val="0"/>
      <w:iCs w:val="0"/>
      <w:color w:val="3476B1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373EEC"/>
    <w:rPr>
      <w:color w:val="3476B1" w:themeColor="accent2" w:themeShade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1"/>
    <w:pPr>
      <w:numPr>
        <w:numId w:val="1"/>
      </w:numPr>
      <w:spacing w:after="120"/>
    </w:pPr>
  </w:style>
  <w:style w:type="paragraph" w:styleId="Textoembloco">
    <w:name w:val="Block Text"/>
    <w:basedOn w:val="Normal"/>
    <w:uiPriority w:val="31"/>
    <w:unhideWhenUsed/>
    <w:pPr>
      <w:spacing w:before="360" w:after="360"/>
    </w:pPr>
    <w:rPr>
      <w:iCs w:val="0"/>
      <w:color w:val="2F356C" w:themeColor="text2" w:themeTint="E6"/>
      <w:sz w:val="28"/>
    </w:rPr>
  </w:style>
  <w:style w:type="table" w:styleId="TabelaSimples5">
    <w:name w:val="Plain Table 5"/>
    <w:basedOn w:val="Tabelanormal"/>
    <w:uiPriority w:val="45"/>
    <w:rsid w:val="002667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373EEC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0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050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275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F73AA0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3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Nmerodepgina">
    <w:name w:val="page number"/>
    <w:basedOn w:val="Fontepargpadro"/>
    <w:uiPriority w:val="99"/>
    <w:semiHidden/>
    <w:unhideWhenUsed/>
    <w:rsid w:val="002B54B4"/>
  </w:style>
  <w:style w:type="paragraph" w:styleId="SemEspaamento">
    <w:name w:val="No Spacing"/>
    <w:basedOn w:val="Normal"/>
    <w:link w:val="SemEspaamentoChar"/>
    <w:uiPriority w:val="1"/>
    <w:qFormat/>
    <w:rsid w:val="00373EE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73EEC"/>
    <w:rPr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84CC4"/>
    <w:rPr>
      <w:color w:val="9454C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xdourado/Library/Containers/com.microsoft.Word/Data/Library/Application%20Support/Microsoft/Office/16.0/DTS/en-GB%7b13980959-93E3-5640-9561-47DE73D40AD9%7d/%7b756BA283-F3D6-1546-9344-1A204FA2582E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12A6-0EBF-FD49-A639-091BDF0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{756BA283-F3D6-1546-9344-1A204FA2582E}tf10002078_mac.dotx</Template>
  <TotalTime>10</TotalTime>
  <Pages>4</Pages>
  <Words>810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Warehouse Project</vt:lpstr>
      <vt:lpstr>The Warehouse Project</vt:lpstr>
    </vt:vector>
  </TitlesOfParts>
  <Company>Dux Software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Warehouse Project</dc:title>
  <dc:subject>By Dario Dourado</dc:subject>
  <dc:creator>Dario Dourado</dc:creator>
  <cp:keywords/>
  <dc:description/>
  <cp:lastModifiedBy>Dario Dourado</cp:lastModifiedBy>
  <cp:revision>4</cp:revision>
  <dcterms:created xsi:type="dcterms:W3CDTF">2023-10-23T07:36:00Z</dcterms:created>
  <dcterms:modified xsi:type="dcterms:W3CDTF">2023-10-23T07:54:00Z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