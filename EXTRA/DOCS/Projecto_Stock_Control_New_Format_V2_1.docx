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lang w:val="pt-PT"/>
        </w:rPr>
        <w:id w:val="-811786656"/>
        <w:docPartObj>
          <w:docPartGallery w:val="Cover Pages"/>
          <w:docPartUnique/>
        </w:docPartObj>
      </w:sdtPr>
      <w:sdtContent>
        <w:p w:rsidRPr="004E6980" w:rsidR="00373EEC" w:rsidRDefault="00373EEC" w14:paraId="4133CCA6" w14:textId="0C7B0DDA">
          <w:pPr>
            <w:pStyle w:val="NoSpacing"/>
            <w:rPr>
              <w:lang w:val="pt-PT"/>
            </w:rPr>
          </w:pPr>
          <w:r w:rsidRPr="004E6980">
            <w:rPr>
              <w:noProof/>
              <w:lang w:val="pt-PT"/>
            </w:rPr>
            <mc:AlternateContent>
              <mc:Choice Requires="wpg">
                <w:drawing>
                  <wp:anchor distT="0" distB="0" distL="114300" distR="114300" simplePos="0" relativeHeight="251661312" behindDoc="1" locked="0" layoutInCell="1" allowOverlap="1" wp14:anchorId="7B3ECF06" wp14:editId="3399076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73EEC" w:rsidRDefault="00373EEC" w14:paraId="78A673ED" w14:textId="6B7CC8F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spid="_x0000_s1026" w14:anchorId="7B3ECF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style="position:absolute;width:1945;height:91257;visibility:visible;mso-wrap-style:square;v-text-anchor:middle" o:spid="_x0000_s1027" fillcolor="#242852 [3215]"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Pentagon 4" style="position:absolute;top:14668;width:21945;height:5521;visibility:visible;mso-wrap-style:square;v-text-anchor:middle" o:spid="_x0000_s1028" fillcolor="#4a66ac [3204]" stroked="f" strokeweight="1pt" type="#_x0000_t15" adj="18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73EEC" w:rsidRDefault="00373EEC" w14:paraId="78A673ED" w14:textId="6B7CC8F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style="position:absolute;left:762;top:42100;width:20574;height:49103" coordsize="13062,31210" coordorigin="806,42118" o:spid="_x0000_s1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style="position:absolute;left:1410;top:42118;width:10478;height:31210" coordsize="10477,31210" coordorigin="1410,42118" o:spid="_x0000_s1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style="position:absolute;left:3696;top:62168;width:1937;height:6985;visibility:visible;mso-wrap-style:square;v-text-anchor:top" coordsize="122,440" o:spid="_x0000_s1031" fillcolor="#242852 [3215]" strokecolor="#242852 [3215]" strokeweight="0" path="m,l39,152,84,304r38,113l122,440,76,306,39,180,6,53,,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v:path arrowok="t" o:connecttype="custom" o:connectlocs="0,0;61913,241300;133350,482600;193675,661988;193675,698500;120650,485775;61913,285750;9525,84138;0,0" o:connectangles="0,0,0,0,0,0,0,0,0"/>
                        </v:shape>
                        <v:shape id="Freeform 21" style="position:absolute;left:5728;top:69058;width:1842;height:4270;visibility:visible;mso-wrap-style:square;v-text-anchor:top" coordsize="116,269" o:spid="_x0000_s1032" fillcolor="#242852 [3215]" strokecolor="#242852 [3215]" strokeweight="0" path="m,l8,19,37,93r30,74l116,269r-8,l60,169,30,98,1,2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v:path arrowok="t" o:connecttype="custom" o:connectlocs="0,0;12700,30163;58738,147638;106363,265113;184150,427038;171450,427038;95250,268288;47625,155575;1588,39688;0,0" o:connectangles="0,0,0,0,0,0,0,0,0,0"/>
                        </v:shape>
                        <v:shape id="Freeform 22" style="position:absolute;left:1410;top:42118;width:2223;height:20193;visibility:visible;mso-wrap-style:square;v-text-anchor:top" coordsize="140,1272" o:spid="_x0000_s1033" fillcolor="#242852 [3215]" strokecolor="#242852 [3215]" strokeweight="0" path="m,l,,1,79r2,80l12,317,23,476,39,634,58,792,83,948r24,138l135,1223r5,49l138,1262,105,1106,77,949,53,792,35,634,20,476,9,317,2,159,,79,,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style="position:absolute;left:3410;top:48611;width:715;height:13557;visibility:visible;mso-wrap-style:square;v-text-anchor:top" coordsize="45,854" o:spid="_x0000_s1034" fillcolor="#242852 [3215]" strokecolor="#242852 [3215]" strokeweight="0" path="m45,r,l35,66r-9,67l14,267,6,401,3,534,6,669r8,134l18,854r,-3l9,814,8,803,1,669,,534,3,401,12,267,25,132,34,66,4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style="position:absolute;left:3633;top:62311;width:2444;height:9985;visibility:visible;mso-wrap-style:square;v-text-anchor:top" coordsize="154,629" o:spid="_x0000_s1035" fillcolor="#242852 [3215]" strokecolor="#242852 [3215]" strokeweight="0" path="m,l10,44r11,82l34,207r19,86l75,380r25,86l120,521r21,55l152,618r2,11l140,595,115,532,93,468,67,383,47,295,28,207,12,104,,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style="position:absolute;left:6204;top:72233;width:524;height:1095;visibility:visible;mso-wrap-style:square;v-text-anchor:top" coordsize="33,69" o:spid="_x0000_s1036" fillcolor="#242852 [3215]" strokecolor="#242852 [3215]" strokeweight="0" path="m,l33,69r-9,l12,3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v:path arrowok="t" o:connecttype="custom" o:connectlocs="0,0;52388,109538;38100,109538;19050,55563;0,0" o:connectangles="0,0,0,0,0"/>
                        </v:shape>
                        <v:shape id="Freeform 26" style="position:absolute;left:3553;top:61533;width:238;height:1476;visibility:visible;mso-wrap-style:square;v-text-anchor:top" coordsize="15,93" o:spid="_x0000_s1037" fillcolor="#242852 [3215]" strokecolor="#242852 [3215]" strokeweight="0" path="m,l9,37r,3l15,93,5,49,,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v:path arrowok="t" o:connecttype="custom" o:connectlocs="0,0;14288,58738;14288,63500;23813,147638;7938,77788;0,0" o:connectangles="0,0,0,0,0,0"/>
                        </v:shape>
                        <v:shape id="Freeform 27" style="position:absolute;left:5633;top:56897;width:6255;height:12161;visibility:visible;mso-wrap-style:square;v-text-anchor:top" coordsize="394,766" o:spid="_x0000_s1038" fillcolor="#242852 [3215]" strokecolor="#242852 [3215]" strokeweight="0" path="m394,r,l356,38,319,77r-35,40l249,160r-42,58l168,276r-37,63l98,402,69,467,45,535,26,604,14,673,7,746,6,766,,749r1,-5l7,673,21,603,40,533,65,466,94,400r33,-64l164,275r40,-60l248,158r34,-42l318,76,354,37,394,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style="position:absolute;left:5633;top:69153;width:571;height:3080;visibility:visible;mso-wrap-style:square;v-text-anchor:top" coordsize="36,194" o:spid="_x0000_s1039" fillcolor="#242852 [3215]" strokecolor="#242852 [3215]" strokeweight="0" path="m,l6,16r1,3l11,80r9,52l33,185r3,9l21,161,15,145,5,81,1,41,,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v:path arrowok="t" o:connecttype="custom" o:connectlocs="0,0;9525,25400;11113,30163;17463,127000;31750,209550;52388,293688;57150,307975;33338,255588;23813,230188;7938,128588;1588,65088;0,0" o:connectangles="0,0,0,0,0,0,0,0,0,0,0,0"/>
                        </v:shape>
                        <v:shape id="Freeform 29" style="position:absolute;left:6077;top:72296;width:493;height:1032;visibility:visible;mso-wrap-style:square;v-text-anchor:top" coordsize="31,65" o:spid="_x0000_s1040" fillcolor="#242852 [3215]" strokecolor="#242852 [3215]" strokeweight="0" path="m,l31,65r-8,l,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v:path arrowok="t" o:connecttype="custom" o:connectlocs="0,0;49213,103188;36513,103188;0,0" o:connectangles="0,0,0,0"/>
                        </v:shape>
                        <v:shape id="Freeform 30" style="position:absolute;left:5633;top:68788;width:111;height:666;visibility:visible;mso-wrap-style:square;v-text-anchor:top" coordsize="7,42" o:spid="_x0000_s1041" fillcolor="#242852 [3215]" strokecolor="#242852 [3215]" strokeweight="0" path="m,l6,17,7,42,6,39,,23,,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v:path arrowok="t" o:connecttype="custom" o:connectlocs="0,0;9525,26988;11113,66675;9525,61913;0,36513;0,0" o:connectangles="0,0,0,0,0,0"/>
                        </v:shape>
                        <v:shape id="Freeform 31" style="position:absolute;left:5871;top:71455;width:714;height:1873;visibility:visible;mso-wrap-style:square;v-text-anchor:top" coordsize="45,118" o:spid="_x0000_s1042" fillcolor="#242852 [3215]" strokecolor="#242852 [3215]" strokeweight="0" path="m,l6,16,21,49,33,84r12,34l44,118,13,53,11,42,,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v:path arrowok="t" o:connecttype="custom" o:connectlocs="0,0;9525,25400;33338,77788;52388,133350;71438,187325;69850,187325;20638,84138;17463,66675;0,0" o:connectangles="0,0,0,0,0,0,0,0,0"/>
                        </v:shape>
                      </v:group>
                      <v:group id="Group 7" style="position:absolute;left:806;top:48269;width:13063;height:25059" coordsize="8747,16779" coordorigin="806,46499" o:spid="_x0000_s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style="position:absolute;left:1187;top:51897;width:1984;height:7143;visibility:visible;mso-wrap-style:square;v-text-anchor:top" coordsize="125,450" o:spid="_x0000_s1044" fillcolor="#242852 [3215]" strokecolor="#242852 [3215]" strokeweight="0" path="m,l41,155,86,309r39,116l125,450,79,311,41,183,7,54,,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v:fill opacity="13107f"/>
                          <v:stroke opacity="13107f"/>
                          <v:path arrowok="t" o:connecttype="custom" o:connectlocs="0,0;65088,246063;136525,490538;198438,674688;198438,714375;125413,493713;65088,290513;11113,85725;0,0" o:connectangles="0,0,0,0,0,0,0,0,0"/>
                        </v:shape>
                        <v:shape id="Freeform 9" style="position:absolute;left:3282;top:58913;width:1874;height:4366;visibility:visible;mso-wrap-style:square;v-text-anchor:top" coordsize="118,275" o:spid="_x0000_s1045" fillcolor="#242852 [3215]" strokecolor="#242852 [3215]" strokeweight="0" path="m,l8,20,37,96r32,74l118,275r-9,l61,174,30,100,,26,,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v:fill opacity="13107f"/>
                          <v:stroke opacity="13107f"/>
                          <v:path arrowok="t" o:connecttype="custom" o:connectlocs="0,0;12700,31750;58738,152400;109538,269875;187325,436563;173038,436563;96838,276225;47625,158750;0,41275;0,0" o:connectangles="0,0,0,0,0,0,0,0,0,0"/>
                        </v:shape>
                        <v:shape id="Freeform 10" style="position:absolute;left:806;top:50103;width:317;height:1921;visibility:visible;mso-wrap-style:square;v-text-anchor:top" coordsize="20,121" o:spid="_x0000_s1046" fillcolor="#242852 [3215]" strokecolor="#242852 [3215]" strokeweight="0" path="m,l16,72r4,49l18,112,,31,,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v:fill opacity="13107f"/>
                          <v:stroke opacity="13107f"/>
                          <v:path arrowok="t" o:connecttype="custom" o:connectlocs="0,0;25400,114300;31750,192088;28575,177800;0,49213;0,0" o:connectangles="0,0,0,0,0,0"/>
                        </v:shape>
                        <v:shape id="Freeform 12" style="position:absolute;left:1123;top:52024;width:2509;height:10207;visibility:visible;mso-wrap-style:square;v-text-anchor:top" coordsize="158,643" o:spid="_x0000_s1047" fillcolor="#242852 [3215]" strokecolor="#242852 [3215]" strokeweight="0" path="m,l11,46r11,83l36,211r19,90l76,389r27,87l123,533r21,55l155,632r3,11l142,608,118,544,95,478,69,391,47,302,29,212,13,107,,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style="position:absolute;left:3759;top:62152;width:524;height:1127;visibility:visible;mso-wrap-style:square;v-text-anchor:top" coordsize="33,71" o:spid="_x0000_s1048" fillcolor="#242852 [3215]" strokecolor="#242852 [3215]" strokeweight="0" path="m,l33,71r-9,l11,36,,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v:fill opacity="13107f"/>
                          <v:stroke opacity="13107f"/>
                          <v:path arrowok="t" o:connecttype="custom" o:connectlocs="0,0;52388,112713;38100,112713;17463,57150;0,0" o:connectangles="0,0,0,0,0"/>
                        </v:shape>
                        <v:shape id="Freeform 14" style="position:absolute;left:1060;top:51246;width:238;height:1508;visibility:visible;mso-wrap-style:square;v-text-anchor:top" coordsize="15,95" o:spid="_x0000_s1049" fillcolor="#242852 [3215]" strokecolor="#242852 [3215]" strokeweight="0" path="m,l8,37r,4l15,95,4,49,,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v:fill opacity="13107f"/>
                          <v:stroke opacity="13107f"/>
                          <v:path arrowok="t" o:connecttype="custom" o:connectlocs="0,0;12700,58738;12700,65088;23813,150813;6350,77788;0,0" o:connectangles="0,0,0,0,0,0"/>
                        </v:shape>
                        <v:shape id="Freeform 15" style="position:absolute;left:3171;top:46499;width:6382;height:12414;visibility:visible;mso-wrap-style:square;v-text-anchor:top" coordsize="402,782" o:spid="_x0000_s1050" fillcolor="#242852 [3215]" strokecolor="#242852 [3215]" strokeweight="0" path="m402,r,1l363,39,325,79r-35,42l255,164r-44,58l171,284r-38,62l100,411,71,478,45,546,27,617,13,689,7,761r,21l,765r1,-4l7,688,21,616,40,545,66,475,95,409r35,-66l167,281r42,-61l253,163r34,-43l324,78,362,38,402,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style="position:absolute;left:3171;top:59040;width:588;height:3112;visibility:visible;mso-wrap-style:square;v-text-anchor:top" coordsize="37,196" o:spid="_x0000_s1051" fillcolor="#242852 [3215]" strokecolor="#242852 [3215]" strokeweight="0" path="m,l6,15r1,3l12,80r9,54l33,188r4,8l22,162,15,146,5,81,1,40,,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v:fill opacity="13107f"/>
                          <v:stroke opacity="13107f"/>
                          <v:path arrowok="t" o:connecttype="custom" o:connectlocs="0,0;9525,23813;11113,28575;19050,127000;33338,212725;52388,298450;58738,311150;34925,257175;23813,231775;7938,128588;1588,63500;0,0" o:connectangles="0,0,0,0,0,0,0,0,0,0,0,0"/>
                        </v:shape>
                        <v:shape id="Freeform 17" style="position:absolute;left:3632;top:62231;width:492;height:1048;visibility:visible;mso-wrap-style:square;v-text-anchor:top" coordsize="31,66" o:spid="_x0000_s1052" fillcolor="#242852 [3215]" strokecolor="#242852 [3215]" strokeweight="0" path="m,l31,66r-7,l,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v:fill opacity="13107f"/>
                          <v:stroke opacity="13107f"/>
                          <v:path arrowok="t" o:connecttype="custom" o:connectlocs="0,0;49213,104775;38100,104775;0,0" o:connectangles="0,0,0,0"/>
                        </v:shape>
                        <v:shape id="Freeform 18" style="position:absolute;left:3171;top:58644;width:111;height:682;visibility:visible;mso-wrap-style:square;v-text-anchor:top" coordsize="7,43" o:spid="_x0000_s1053" fillcolor="#242852 [3215]" strokecolor="#242852 [3215]" strokeweight="0" path="m,l7,17r,26l6,40,,2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v:fill opacity="13107f"/>
                          <v:stroke opacity="13107f"/>
                          <v:path arrowok="t" o:connecttype="custom" o:connectlocs="0,0;11113,26988;11113,68263;9525,63500;0,39688;0,0" o:connectangles="0,0,0,0,0,0"/>
                        </v:shape>
                        <v:shape id="Freeform 19" style="position:absolute;left:3409;top:61358;width:731;height:1921;visibility:visible;mso-wrap-style:square;v-text-anchor:top" coordsize="46,121" o:spid="_x0000_s1054" fillcolor="#242852 [3215]" strokecolor="#242852 [3215]" strokeweight="0" path="m,l7,16,22,50,33,86r13,35l45,121,14,55,11,44,,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E6980">
            <w:rPr>
              <w:noProof/>
              <w:lang w:val="pt-PT"/>
            </w:rPr>
            <mc:AlternateContent>
              <mc:Choice Requires="wps">
                <w:drawing>
                  <wp:anchor distT="0" distB="0" distL="114300" distR="114300" simplePos="0" relativeHeight="251663360" behindDoc="0" locked="0" layoutInCell="1" allowOverlap="1" wp14:anchorId="10BDB564" wp14:editId="58E46EE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9409430</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EEC" w:rsidRDefault="00000000" w14:paraId="1AAB11EE" w14:textId="2DEA090F">
                                <w:pPr>
                                  <w:pStyle w:val="NoSpacing"/>
                                  <w:rPr>
                                    <w:color w:val="4A66AC" w:themeColor="accent1"/>
                                    <w:sz w:val="26"/>
                                    <w:szCs w:val="26"/>
                                  </w:rPr>
                                </w:pPr>
                                <w:sdt>
                                  <w:sdtPr>
                                    <w:rPr>
                                      <w:color w:val="4A66A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73EEC">
                                      <w:rPr>
                                        <w:color w:val="4A66AC" w:themeColor="accent1"/>
                                        <w:sz w:val="26"/>
                                        <w:szCs w:val="26"/>
                                      </w:rPr>
                                      <w:t>Dario Dourado</w:t>
                                    </w:r>
                                  </w:sdtContent>
                                </w:sdt>
                              </w:p>
                              <w:p w:rsidR="00373EEC" w:rsidRDefault="00000000" w14:paraId="2FDB85C5" w14:textId="794CEC09">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373EEC">
                                      <w:rPr>
                                        <w:caps/>
                                        <w:color w:val="595959" w:themeColor="text1" w:themeTint="A6"/>
                                      </w:rPr>
                                      <w:t>Dux Software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w14:anchorId="10BDB564">
                    <v:stroke joinstyle="miter"/>
                    <v:path gradientshapeok="t" o:connecttype="rect"/>
                  </v:shapetype>
                  <v:shape id="Text Box 32" style="position:absolute;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spid="_x0000_s1055"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v:textbox style="mso-fit-shape-to-text:t" inset="0,0,0,0">
                      <w:txbxContent>
                        <w:p w:rsidR="00373EEC" w:rsidRDefault="00000000" w14:paraId="1AAB11EE" w14:textId="2DEA090F">
                          <w:pPr>
                            <w:pStyle w:val="NoSpacing"/>
                            <w:rPr>
                              <w:color w:val="4A66AC" w:themeColor="accent1"/>
                              <w:sz w:val="26"/>
                              <w:szCs w:val="26"/>
                            </w:rPr>
                          </w:pPr>
                          <w:sdt>
                            <w:sdtPr>
                              <w:rPr>
                                <w:color w:val="4A66A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73EEC">
                                <w:rPr>
                                  <w:color w:val="4A66AC" w:themeColor="accent1"/>
                                  <w:sz w:val="26"/>
                                  <w:szCs w:val="26"/>
                                </w:rPr>
                                <w:t>Dario Dourado</w:t>
                              </w:r>
                            </w:sdtContent>
                          </w:sdt>
                        </w:p>
                        <w:p w:rsidR="00373EEC" w:rsidRDefault="00000000" w14:paraId="2FDB85C5" w14:textId="794CEC09">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373EEC">
                                <w:rPr>
                                  <w:caps/>
                                  <w:color w:val="595959" w:themeColor="text1" w:themeTint="A6"/>
                                </w:rPr>
                                <w:t>Dux Software</w:t>
                              </w:r>
                            </w:sdtContent>
                          </w:sdt>
                        </w:p>
                      </w:txbxContent>
                    </v:textbox>
                    <w10:wrap anchorx="page" anchory="page"/>
                  </v:shape>
                </w:pict>
              </mc:Fallback>
            </mc:AlternateContent>
          </w:r>
          <w:r w:rsidRPr="004E6980">
            <w:rPr>
              <w:noProof/>
              <w:lang w:val="pt-PT"/>
            </w:rPr>
            <mc:AlternateContent>
              <mc:Choice Requires="wps">
                <w:drawing>
                  <wp:anchor distT="0" distB="0" distL="114300" distR="114300" simplePos="0" relativeHeight="251662336" behindDoc="0" locked="0" layoutInCell="1" allowOverlap="1" wp14:anchorId="4E8083BE" wp14:editId="334ADD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EEC" w:rsidRDefault="00000000" w14:paraId="1EDD48DC" w14:textId="5C5E037D">
                                <w:pPr>
                                  <w:pStyle w:val="NoSpacing"/>
                                  <w:rPr>
                                    <w:rFonts w:asciiTheme="majorHAnsi" w:hAnsiTheme="majorHAnsi" w:eastAsiaTheme="majorEastAsia" w:cstheme="majorBidi"/>
                                    <w:color w:val="262626" w:themeColor="text1" w:themeTint="D9"/>
                                    <w:sz w:val="72"/>
                                  </w:rPr>
                                </w:pPr>
                                <w:sdt>
                                  <w:sdtPr>
                                    <w:rPr>
                                      <w:rFonts w:eastAsiaTheme="minorHAnsi"/>
                                      <w:color w:val="242852"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373EEC" w:rsidR="00373EEC">
                                      <w:rPr>
                                        <w:rFonts w:eastAsiaTheme="minorHAnsi"/>
                                        <w:color w:val="242852" w:themeColor="text2"/>
                                        <w:sz w:val="72"/>
                                        <w:szCs w:val="72"/>
                                        <w:lang w:val="pt-PT"/>
                                      </w:rPr>
                                      <w:t>The Warehouse Project</w:t>
                                    </w:r>
                                  </w:sdtContent>
                                </w:sdt>
                              </w:p>
                              <w:p w:rsidR="00373EEC" w:rsidRDefault="00000000" w14:paraId="2A40D44C" w14:textId="104572C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73EEC">
                                      <w:rPr>
                                        <w:color w:val="404040" w:themeColor="text1" w:themeTint="BF"/>
                                        <w:sz w:val="36"/>
                                        <w:szCs w:val="36"/>
                                      </w:rPr>
                                      <w:t>By Dario Dourado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1" style="position:absolute;margin-left:0;margin-top:0;width:4in;height:84.25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spid="_x0000_s105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w14:anchorId="4E8083BE">
                    <v:textbox style="mso-fit-shape-to-text:t" inset="0,0,0,0">
                      <w:txbxContent>
                        <w:p w:rsidR="00373EEC" w:rsidRDefault="00000000" w14:paraId="1EDD48DC" w14:textId="5C5E037D">
                          <w:pPr>
                            <w:pStyle w:val="NoSpacing"/>
                            <w:rPr>
                              <w:rFonts w:asciiTheme="majorHAnsi" w:hAnsiTheme="majorHAnsi" w:eastAsiaTheme="majorEastAsia" w:cstheme="majorBidi"/>
                              <w:color w:val="262626" w:themeColor="text1" w:themeTint="D9"/>
                              <w:sz w:val="72"/>
                            </w:rPr>
                          </w:pPr>
                          <w:sdt>
                            <w:sdtPr>
                              <w:rPr>
                                <w:rFonts w:eastAsiaTheme="minorHAnsi"/>
                                <w:color w:val="242852"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373EEC" w:rsidR="00373EEC">
                                <w:rPr>
                                  <w:rFonts w:eastAsiaTheme="minorHAnsi"/>
                                  <w:color w:val="242852" w:themeColor="text2"/>
                                  <w:sz w:val="72"/>
                                  <w:szCs w:val="72"/>
                                  <w:lang w:val="pt-PT"/>
                                </w:rPr>
                                <w:t>The Warehouse Project</w:t>
                              </w:r>
                            </w:sdtContent>
                          </w:sdt>
                        </w:p>
                        <w:p w:rsidR="00373EEC" w:rsidRDefault="00000000" w14:paraId="2A40D44C" w14:textId="104572C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73EEC">
                                <w:rPr>
                                  <w:color w:val="404040" w:themeColor="text1" w:themeTint="BF"/>
                                  <w:sz w:val="36"/>
                                  <w:szCs w:val="36"/>
                                </w:rPr>
                                <w:t>By Dario Dourado</w:t>
                              </w:r>
                            </w:sdtContent>
                          </w:sdt>
                        </w:p>
                      </w:txbxContent>
                    </v:textbox>
                    <w10:wrap anchorx="page" anchory="page"/>
                  </v:shape>
                </w:pict>
              </mc:Fallback>
            </mc:AlternateContent>
          </w:r>
        </w:p>
        <w:p w:rsidRPr="004E6980" w:rsidR="002B54B4" w:rsidP="002B54B4" w:rsidRDefault="00373EEC" w14:paraId="4935CA72" w14:textId="17081DB7">
          <w:pPr>
            <w:rPr>
              <w:lang w:val="pt-PT"/>
            </w:rPr>
          </w:pPr>
          <w:r w:rsidRPr="004E6980">
            <w:rPr>
              <w:lang w:val="pt-PT"/>
            </w:rPr>
            <w:br w:type="page"/>
          </w:r>
        </w:p>
      </w:sdtContent>
    </w:sdt>
    <w:p w:rsidRPr="004E6980" w:rsidR="00F85C9C" w:rsidP="001B02D8" w:rsidRDefault="00F85C9C" w14:paraId="2EDC4DA4" w14:textId="77777777">
      <w:pPr>
        <w:pStyle w:val="Heading3"/>
        <w:jc w:val="center"/>
        <w:rPr>
          <w:lang w:val="pt-PT"/>
        </w:rPr>
      </w:pPr>
      <w:r w:rsidRPr="004E6980">
        <w:rPr>
          <w:lang w:val="pt-PT"/>
        </w:rPr>
        <w:lastRenderedPageBreak/>
        <w:t>Introdução</w:t>
      </w:r>
    </w:p>
    <w:p w:rsidRPr="004E6980" w:rsidR="00F85C9C" w:rsidP="00F85C9C" w:rsidRDefault="00F85C9C" w14:paraId="549B660B" w14:textId="77777777">
      <w:pPr>
        <w:jc w:val="both"/>
        <w:rPr>
          <w:lang w:val="pt-PT"/>
        </w:rPr>
      </w:pPr>
    </w:p>
    <w:p w:rsidRPr="004E6980" w:rsidR="00F85C9C" w:rsidP="00F85C9C" w:rsidRDefault="00F85C9C" w14:paraId="68A68930" w14:textId="0B685C80">
      <w:pPr>
        <w:spacing w:line="276" w:lineRule="auto"/>
        <w:jc w:val="both"/>
        <w:rPr>
          <w:lang w:val="pt-PT"/>
        </w:rPr>
      </w:pPr>
      <w:r w:rsidRPr="69879144" w:rsidR="69879144">
        <w:rPr>
          <w:lang w:val="pt-PT"/>
        </w:rPr>
        <w:t xml:space="preserve">No decorrer dos últimos anos, extremamente exigentes para o setor empresarial, agravou-se a necessidade </w:t>
      </w:r>
      <w:r w:rsidRPr="69879144" w:rsidR="69879144">
        <w:rPr>
          <w:lang w:val="pt-PT"/>
        </w:rPr>
        <w:t>das</w:t>
      </w:r>
      <w:r w:rsidRPr="69879144" w:rsidR="69879144">
        <w:rPr>
          <w:lang w:val="pt-PT"/>
        </w:rPr>
        <w:t xml:space="preserve"> empresas controlarem rigorosamente os seus ativos. A constante movimentação de stocks e a má gestão dos mesmos facilmente leva ao descontrolo dos mesmos e à falsa sensação de que havendo movimento e faturação o desempenho é positivo.</w:t>
      </w:r>
    </w:p>
    <w:p w:rsidR="69879144" w:rsidP="69879144" w:rsidRDefault="69879144" w14:paraId="48956285" w14:textId="26726802">
      <w:pPr>
        <w:spacing w:line="276" w:lineRule="auto"/>
        <w:jc w:val="both"/>
        <w:rPr>
          <w:lang w:val="pt-PT"/>
        </w:rPr>
      </w:pPr>
      <w:r w:rsidRPr="69879144" w:rsidR="69879144">
        <w:rPr>
          <w:lang w:val="pt-PT"/>
        </w:rPr>
        <w:t>Consideramos o ciclo de vida de um produto na empresa o momento entre a sua aquisição e a sua venda ou uso. Contudo, há produtos consumíveis que são usados diariamente sem qualquer registo. Por não se tratar de uma venda o produto não é faturado e no final do seu ciclo de vida esse custo não é contabilizado. O acerto de stocks na realização dos inventários não é uma solução satisfatória para uma empresa que pretenda controlar os seus custos de forma eficaz e rigorosa.</w:t>
      </w:r>
    </w:p>
    <w:p w:rsidR="69879144" w:rsidP="69879144" w:rsidRDefault="69879144" w14:paraId="64E59CE4" w14:textId="3D7F7F9C">
      <w:pPr>
        <w:jc w:val="left"/>
        <w:rPr>
          <w:lang w:val="pt-PT"/>
        </w:rPr>
      </w:pPr>
      <w:r w:rsidRPr="69879144" w:rsidR="69879144">
        <w:rPr>
          <w:lang w:val="pt-PT"/>
        </w:rPr>
        <w:t>Dada a necessidade de obter várias informações sobre a empresa, sejam custos ou o próprio inventário, na ausência de uma base de dados atualizada há a necessidade de alocar colaboradores a essa função, o que também poderá comprometer a produtividade da mesma.</w:t>
      </w:r>
    </w:p>
    <w:p w:rsidR="69879144" w:rsidP="69879144" w:rsidRDefault="69879144" w14:paraId="60866FC3" w14:textId="48A52188">
      <w:pPr>
        <w:pStyle w:val="Normal"/>
        <w:jc w:val="left"/>
        <w:rPr>
          <w:lang w:val="pt-PT"/>
        </w:rPr>
      </w:pPr>
      <w:r w:rsidRPr="69879144" w:rsidR="69879144">
        <w:rPr>
          <w:lang w:val="pt-PT"/>
        </w:rPr>
        <w:t>Quando falamos de dados, falamos de algo que é considerado por muitos especialistas como o “novo ouro”, pois é a partir deles que 99% das grandes decisões empresariais são feitas, sendo uma peça chave para uma análise do funcionamento de qualquer empresa, independentemente do setor em que atue.</w:t>
      </w:r>
    </w:p>
    <w:p w:rsidR="69879144" w:rsidP="69879144" w:rsidRDefault="69879144" w14:paraId="4181CC95" w14:textId="7F496673">
      <w:pPr>
        <w:pStyle w:val="Normal"/>
        <w:spacing w:line="276" w:lineRule="auto"/>
        <w:jc w:val="both"/>
        <w:rPr>
          <w:lang w:val="pt-PT"/>
        </w:rPr>
      </w:pPr>
    </w:p>
    <w:p w:rsidRPr="004E6980" w:rsidR="00F85C9C" w:rsidP="001B02D8" w:rsidRDefault="00F85C9C" w14:paraId="1B4AAD50" w14:textId="77777777">
      <w:pPr>
        <w:pStyle w:val="Heading3"/>
        <w:jc w:val="center"/>
        <w:rPr>
          <w:lang w:val="pt-PT"/>
        </w:rPr>
      </w:pPr>
      <w:r w:rsidRPr="004E6980">
        <w:rPr>
          <w:lang w:val="pt-PT"/>
        </w:rPr>
        <w:t>Motivo</w:t>
      </w:r>
    </w:p>
    <w:p w:rsidRPr="004E6980" w:rsidR="00F85C9C" w:rsidP="00F85C9C" w:rsidRDefault="00F85C9C" w14:paraId="1AE79BC0" w14:textId="77777777">
      <w:pPr>
        <w:spacing w:line="276" w:lineRule="auto"/>
        <w:jc w:val="both"/>
        <w:rPr>
          <w:lang w:val="pt-PT"/>
        </w:rPr>
      </w:pPr>
    </w:p>
    <w:p w:rsidRPr="004E6980" w:rsidR="00F85C9C" w:rsidP="00F85C9C" w:rsidRDefault="00F85C9C" w14:paraId="62F6EFA8" w14:textId="1B47B0A7">
      <w:pPr>
        <w:spacing w:line="276" w:lineRule="auto"/>
        <w:jc w:val="both"/>
        <w:rPr>
          <w:lang w:val="pt-PT"/>
        </w:rPr>
      </w:pPr>
      <w:r w:rsidRPr="69879144" w:rsidR="69879144">
        <w:rPr>
          <w:lang w:val="pt-PT"/>
        </w:rPr>
        <w:t xml:space="preserve">No percurso que tenho feito por várias empresas, entre formações ministradas e trabalhos executados, grande parte delas optavam por fazer esse controlo através de uma folha de Excel ou Google </w:t>
      </w:r>
      <w:r w:rsidRPr="69879144" w:rsidR="69879144">
        <w:rPr>
          <w:lang w:val="pt-PT"/>
        </w:rPr>
        <w:t>Sheets</w:t>
      </w:r>
      <w:r w:rsidRPr="69879144" w:rsidR="69879144">
        <w:rPr>
          <w:lang w:val="pt-PT"/>
        </w:rPr>
        <w:t xml:space="preserve"> o que, consequentemente, traz inúmeras desvantagens para a empresa, nomeadamente:</w:t>
      </w:r>
    </w:p>
    <w:p w:rsidRPr="004E6980" w:rsidR="00F85C9C" w:rsidP="00F85C9C" w:rsidRDefault="00F85C9C" w14:paraId="3654DC92" w14:textId="33288EDD">
      <w:pPr>
        <w:pStyle w:val="ListParagraph"/>
        <w:numPr>
          <w:ilvl w:val="0"/>
          <w:numId w:val="17"/>
        </w:numPr>
        <w:spacing w:line="276" w:lineRule="auto"/>
        <w:jc w:val="both"/>
        <w:rPr>
          <w:lang w:val="pt-PT"/>
        </w:rPr>
      </w:pPr>
      <w:r w:rsidRPr="69879144" w:rsidR="69879144">
        <w:rPr>
          <w:lang w:val="pt-PT"/>
        </w:rPr>
        <w:t>Um processo manual de contagem;</w:t>
      </w:r>
    </w:p>
    <w:p w:rsidRPr="004E6980" w:rsidR="00F85C9C" w:rsidP="00F85C9C" w:rsidRDefault="00F85C9C" w14:paraId="709E8D06" w14:textId="55FD74D1">
      <w:pPr>
        <w:pStyle w:val="ListParagraph"/>
        <w:numPr>
          <w:ilvl w:val="0"/>
          <w:numId w:val="17"/>
        </w:numPr>
        <w:spacing w:line="276" w:lineRule="auto"/>
        <w:jc w:val="both"/>
        <w:rPr>
          <w:lang w:val="pt-PT"/>
        </w:rPr>
      </w:pPr>
      <w:r w:rsidRPr="69879144" w:rsidR="69879144">
        <w:rPr>
          <w:lang w:val="pt-PT"/>
        </w:rPr>
        <w:t xml:space="preserve">Ter um funcionário com o conhecimento necessário para o desenvolvimento de um livro Excel ou Google </w:t>
      </w:r>
      <w:r w:rsidRPr="69879144" w:rsidR="69879144">
        <w:rPr>
          <w:lang w:val="pt-PT"/>
        </w:rPr>
        <w:t>Sheets</w:t>
      </w:r>
      <w:r w:rsidRPr="69879144" w:rsidR="69879144">
        <w:rPr>
          <w:lang w:val="pt-PT"/>
        </w:rPr>
        <w:t xml:space="preserve"> corretamente configurado para esse propósito;</w:t>
      </w:r>
    </w:p>
    <w:p w:rsidRPr="004E6980" w:rsidR="00F85C9C" w:rsidP="69879144" w:rsidRDefault="00F85C9C" w14:paraId="0D952408" w14:textId="5617AA26">
      <w:pPr>
        <w:pStyle w:val="ListParagraph"/>
        <w:numPr>
          <w:ilvl w:val="0"/>
          <w:numId w:val="17"/>
        </w:numPr>
        <w:spacing w:line="276" w:lineRule="auto"/>
        <w:jc w:val="both"/>
        <w:rPr>
          <w:i w:val="1"/>
          <w:iCs w:val="1"/>
          <w:sz w:val="20"/>
          <w:szCs w:val="20"/>
          <w:lang w:val="pt-PT"/>
        </w:rPr>
      </w:pPr>
      <w:r w:rsidRPr="69879144" w:rsidR="69879144">
        <w:rPr>
          <w:lang w:val="pt-PT"/>
        </w:rPr>
        <w:t>No caso de falha informática a empresa poderá ficará sem qualquer informação sobre o próprio inventário;</w:t>
      </w:r>
    </w:p>
    <w:p w:rsidRPr="004E6980" w:rsidR="00F85C9C" w:rsidP="69879144" w:rsidRDefault="00F85C9C" w14:paraId="2D93FC55" w14:textId="0A3CEEC7">
      <w:pPr>
        <w:pStyle w:val="ListParagraph"/>
        <w:numPr>
          <w:ilvl w:val="0"/>
          <w:numId w:val="17"/>
        </w:numPr>
        <w:spacing w:line="276" w:lineRule="auto"/>
        <w:jc w:val="both"/>
        <w:rPr>
          <w:i w:val="1"/>
          <w:iCs w:val="1"/>
          <w:sz w:val="20"/>
          <w:szCs w:val="20"/>
          <w:lang w:val="pt-PT"/>
        </w:rPr>
      </w:pPr>
      <w:r w:rsidRPr="69879144" w:rsidR="69879144">
        <w:rPr>
          <w:lang w:val="pt-PT"/>
        </w:rPr>
        <w:t>Qualquer tipo de atualização tem de ser feita no terminal / computador que contem o ficheiro;</w:t>
      </w:r>
    </w:p>
    <w:p w:rsidR="69879144" w:rsidP="69879144" w:rsidRDefault="69879144" w14:paraId="6BF09185" w14:textId="7DA6DF76">
      <w:pPr>
        <w:pStyle w:val="ListParagraph"/>
        <w:numPr>
          <w:ilvl w:val="0"/>
          <w:numId w:val="17"/>
        </w:numPr>
        <w:spacing w:line="276" w:lineRule="auto"/>
        <w:jc w:val="both"/>
        <w:rPr>
          <w:lang w:val="pt-PT"/>
        </w:rPr>
      </w:pPr>
      <w:r w:rsidRPr="69879144" w:rsidR="69879144">
        <w:rPr>
          <w:lang w:val="pt-PT"/>
        </w:rPr>
        <w:t>O limite no número de registos de controlo condicionado pelo software utilizado.</w:t>
      </w:r>
    </w:p>
    <w:p w:rsidRPr="004E6980" w:rsidR="00F85C9C" w:rsidP="00F85C9C" w:rsidRDefault="00F85C9C" w14:paraId="3977064D" w14:textId="30F5C5F8">
      <w:pPr>
        <w:jc w:val="both"/>
        <w:rPr>
          <w:lang w:val="pt-PT"/>
        </w:rPr>
      </w:pPr>
      <w:r w:rsidRPr="69879144" w:rsidR="69879144">
        <w:rPr>
          <w:lang w:val="pt-PT"/>
        </w:rPr>
        <w:t>Dado todos estes constrangimentos, é comum haver roturas de stock por falta de qualquer aviso prévio por parte do software e pelo tempo de resposta de cada fornecedor mediante encomenda, o que leva a uma perda de performance.</w:t>
      </w:r>
    </w:p>
    <w:p w:rsidR="69879144" w:rsidP="69879144" w:rsidRDefault="69879144" w14:paraId="6383A613" w14:textId="773799B8">
      <w:pPr>
        <w:spacing w:line="276" w:lineRule="auto"/>
        <w:jc w:val="both"/>
        <w:rPr>
          <w:lang w:val="pt-PT"/>
        </w:rPr>
      </w:pPr>
      <w:r w:rsidRPr="69879144" w:rsidR="69879144">
        <w:rPr>
          <w:lang w:val="pt-PT"/>
        </w:rPr>
        <w:t xml:space="preserve">Acreditamos que o motivo que mais frequentemente leva as empresas a recorrer ao Excel ou ao Google </w:t>
      </w:r>
      <w:r w:rsidRPr="69879144" w:rsidR="69879144">
        <w:rPr>
          <w:lang w:val="pt-PT"/>
        </w:rPr>
        <w:t>Sheets</w:t>
      </w:r>
      <w:r w:rsidRPr="69879144" w:rsidR="69879144">
        <w:rPr>
          <w:lang w:val="pt-PT"/>
        </w:rPr>
        <w:t xml:space="preserve"> é a falta de soluções financeiramente viáveis visto que as soluções existentes representarem um custo mensal ou anual exagerado. Outra causa frequente será a falta de soluções especificas para cada área de negócio visto que a generalidade das soluções existentes acarta uma complexidade desnecessária na sua utilização e um uso pouco intuitivo das mesmas.</w:t>
      </w:r>
    </w:p>
    <w:p w:rsidR="69879144" w:rsidP="69879144" w:rsidRDefault="69879144" w14:paraId="1236FC6A" w14:textId="430FF8BE">
      <w:pPr>
        <w:pStyle w:val="Normal"/>
        <w:spacing w:line="276" w:lineRule="auto"/>
        <w:jc w:val="both"/>
        <w:rPr>
          <w:lang w:val="pt-PT"/>
        </w:rPr>
      </w:pPr>
    </w:p>
    <w:p w:rsidR="69879144" w:rsidP="69879144" w:rsidRDefault="69879144" w14:paraId="2757742F" w14:textId="566E08F2">
      <w:pPr>
        <w:pStyle w:val="Normal"/>
        <w:spacing w:line="276" w:lineRule="auto"/>
        <w:jc w:val="both"/>
        <w:rPr>
          <w:lang w:val="pt-PT"/>
        </w:rPr>
      </w:pPr>
      <w:r w:rsidRPr="69879144" w:rsidR="69879144">
        <w:rPr>
          <w:lang w:val="pt-PT"/>
        </w:rPr>
        <w:t xml:space="preserve">(concluir então que a motivação foi satisfazer esta necessidade </w:t>
      </w:r>
      <w:r w:rsidRPr="69879144" w:rsidR="69879144">
        <w:rPr>
          <w:lang w:val="pt-PT"/>
        </w:rPr>
        <w:t>bla</w:t>
      </w:r>
      <w:r w:rsidRPr="69879144" w:rsidR="69879144">
        <w:rPr>
          <w:lang w:val="pt-PT"/>
        </w:rPr>
        <w:t xml:space="preserve"> </w:t>
      </w:r>
      <w:r w:rsidRPr="69879144" w:rsidR="69879144">
        <w:rPr>
          <w:lang w:val="pt-PT"/>
        </w:rPr>
        <w:t>bla</w:t>
      </w:r>
      <w:r w:rsidRPr="69879144" w:rsidR="69879144">
        <w:rPr>
          <w:lang w:val="pt-PT"/>
        </w:rPr>
        <w:t xml:space="preserve"> </w:t>
      </w:r>
      <w:r w:rsidRPr="69879144" w:rsidR="69879144">
        <w:rPr>
          <w:lang w:val="pt-PT"/>
        </w:rPr>
        <w:t>bla</w:t>
      </w:r>
      <w:r w:rsidRPr="69879144" w:rsidR="69879144">
        <w:rPr>
          <w:lang w:val="pt-PT"/>
        </w:rPr>
        <w:t>)</w:t>
      </w:r>
    </w:p>
    <w:p w:rsidRPr="004E6980" w:rsidR="00F85C9C" w:rsidP="001B02D8" w:rsidRDefault="00F85C9C" w14:paraId="7E4810B2" w14:textId="560DB10C">
      <w:pPr>
        <w:pStyle w:val="Heading2"/>
        <w:jc w:val="center"/>
        <w:rPr>
          <w:lang w:val="pt-PT"/>
        </w:rPr>
      </w:pPr>
      <w:r w:rsidRPr="004E6980">
        <w:rPr>
          <w:lang w:val="pt-PT"/>
        </w:rPr>
        <w:t>Porque é que é tão importante fazer gestão de stocks?</w:t>
      </w:r>
    </w:p>
    <w:p w:rsidRPr="004E6980" w:rsidR="00F85C9C" w:rsidP="00F85C9C" w:rsidRDefault="00F85C9C" w14:paraId="2DB57E84" w14:textId="5AA7FBB0">
      <w:pPr>
        <w:pStyle w:val="NormalWeb"/>
        <w:shd w:val="clear" w:color="auto" w:fill="FFFFFF"/>
        <w:spacing w:before="0" w:beforeAutospacing="0" w:after="150" w:afterAutospacing="0"/>
        <w:jc w:val="both"/>
        <w:rPr>
          <w:rFonts w:asciiTheme="minorHAnsi" w:hAnsiTheme="minorHAnsi" w:eastAsiaTheme="minorHAnsi" w:cstheme="minorBidi"/>
          <w:color w:val="242852" w:themeColor="text2"/>
          <w:sz w:val="22"/>
          <w:szCs w:val="22"/>
          <w:lang w:val="pt-PT" w:eastAsia="ja-JP"/>
        </w:rPr>
      </w:pPr>
      <w:r w:rsidRPr="004E6980">
        <w:rPr>
          <w:rFonts w:asciiTheme="minorHAnsi" w:hAnsiTheme="minorHAnsi" w:eastAsiaTheme="minorHAnsi" w:cstheme="minorBidi"/>
          <w:color w:val="242852" w:themeColor="text2"/>
          <w:sz w:val="22"/>
          <w:szCs w:val="22"/>
          <w:lang w:val="pt-PT" w:eastAsia="ja-JP"/>
        </w:rPr>
        <w:t>A gestão de stocks é um aspeto essencial para gerir uma empresa de modo eficiente. Perceber os produtos que tem, em que quantidades e em que lugares e a altura em que estes entram e saem simplifica algumas tarefas dentro da empresa e ajuda a evitar problemas, como falta e/ou excesso de stock.</w:t>
      </w:r>
    </w:p>
    <w:p w:rsidRPr="004E6980" w:rsidR="00F85C9C" w:rsidP="00F85C9C" w:rsidRDefault="00F85C9C" w14:paraId="796F7A75" w14:textId="44B9CD72">
      <w:pPr>
        <w:pStyle w:val="NormalWeb"/>
        <w:shd w:val="clear" w:color="auto" w:fill="FFFFFF"/>
        <w:spacing w:before="0" w:beforeAutospacing="0" w:after="150" w:afterAutospacing="0"/>
        <w:jc w:val="both"/>
        <w:rPr>
          <w:rFonts w:asciiTheme="minorHAnsi" w:hAnsiTheme="minorHAnsi" w:eastAsiaTheme="minorHAnsi" w:cstheme="minorBidi"/>
          <w:color w:val="242852" w:themeColor="text2"/>
          <w:sz w:val="22"/>
          <w:szCs w:val="22"/>
          <w:lang w:val="pt-PT" w:eastAsia="ja-JP"/>
        </w:rPr>
      </w:pPr>
    </w:p>
    <w:p w:rsidRPr="004E6980" w:rsidR="00F85C9C" w:rsidP="00F85C9C" w:rsidRDefault="00F85C9C" w14:paraId="270B5A78" w14:textId="4C11541C">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bCs/>
          <w:color w:val="3476B1" w:themeColor="accent2" w:themeShade="BF"/>
          <w:sz w:val="22"/>
          <w:szCs w:val="22"/>
          <w:lang w:val="pt-PT"/>
        </w:rPr>
        <w:t>Pelo menos estas são algumas das razões que nos devem levar a ponderar a manter uma boa gestão de stocks</w:t>
      </w:r>
      <w:r w:rsidRPr="004E6980">
        <w:rPr>
          <w:bCs/>
          <w:i w:val="0"/>
          <w:iCs w:val="0"/>
          <w:color w:val="3476B1" w:themeColor="accent2" w:themeShade="BF"/>
          <w:sz w:val="22"/>
          <w:szCs w:val="22"/>
          <w:lang w:val="pt-PT"/>
        </w:rPr>
        <w:t>:</w:t>
      </w:r>
    </w:p>
    <w:p w:rsidRPr="004E6980" w:rsidR="00516F47" w:rsidP="00F85C9C" w:rsidRDefault="00516F47" w14:paraId="4FD49601" w14:textId="298B8A6B">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516F47" w:rsidP="00516F47" w:rsidRDefault="00516F47" w14:paraId="67AD8786" w14:textId="77777777">
      <w:pPr>
        <w:pStyle w:val="Heading5"/>
        <w:rPr>
          <w:rFonts w:ascii="Open Sans" w:hAnsi="Open Sans" w:eastAsia="Times New Roman" w:cs="Open Sans"/>
          <w:color w:val="414040"/>
          <w:sz w:val="24"/>
          <w:szCs w:val="24"/>
          <w:lang w:val="pt-PT" w:eastAsia="en-GB"/>
        </w:rPr>
      </w:pPr>
      <w:r w:rsidRPr="004E6980">
        <w:rPr>
          <w:lang w:val="pt-PT" w:eastAsia="en-GB"/>
        </w:rPr>
        <w:t>1. Aumenta os níveis de produtividade e a eficiência</w:t>
      </w:r>
      <w:r w:rsidRPr="004E6980">
        <w:rPr>
          <w:rFonts w:ascii="Open Sans" w:hAnsi="Open Sans" w:eastAsia="Times New Roman" w:cs="Open Sans"/>
          <w:color w:val="414040"/>
          <w:sz w:val="24"/>
          <w:szCs w:val="24"/>
          <w:lang w:val="pt-PT" w:eastAsia="en-GB"/>
        </w:rPr>
        <w:t>:</w:t>
      </w:r>
    </w:p>
    <w:p w:rsidRPr="004E6980" w:rsidR="00516F47" w:rsidP="69879144" w:rsidRDefault="00516F47" w14:paraId="073520A3" w14:textId="289BE1C8">
      <w:pPr>
        <w:shd w:val="clear" w:color="auto" w:fill="FFFFFF" w:themeFill="background1"/>
        <w:spacing w:after="150" w:line="240" w:lineRule="auto"/>
        <w:rPr>
          <w:rFonts w:ascii="Open Sans" w:hAnsi="Open Sans" w:eastAsia="Times New Roman" w:cs="Open Sans"/>
          <w:i w:val="0"/>
          <w:iCs w:val="0"/>
          <w:color w:val="414040"/>
          <w:sz w:val="24"/>
          <w:szCs w:val="24"/>
          <w:lang w:val="pt-PT" w:eastAsia="en-GB"/>
        </w:rPr>
      </w:pPr>
      <w:r w:rsidRPr="69879144" w:rsidR="69879144">
        <w:rPr>
          <w:rFonts w:ascii="Open Sans" w:hAnsi="Open Sans" w:eastAsia="Times New Roman" w:cs="Open Sans"/>
          <w:i w:val="0"/>
          <w:iCs w:val="0"/>
          <w:color w:val="414040"/>
          <w:sz w:val="24"/>
          <w:szCs w:val="24"/>
          <w:lang w:val="pt-PT" w:eastAsia="en-GB"/>
        </w:rPr>
        <w:t xml:space="preserve">Ferramentas como softwares de gestão de stocks têm um grande impacto na produtividade e eficiência da sua empresa, uma vez que evitam que os seus colaboradores tenham </w:t>
      </w:r>
      <w:r w:rsidRPr="69879144" w:rsidR="69879144">
        <w:rPr>
          <w:rFonts w:ascii="Open Sans" w:hAnsi="Open Sans" w:eastAsia="Times New Roman" w:cs="Open Sans"/>
          <w:i w:val="0"/>
          <w:iCs w:val="0"/>
          <w:color w:val="414040"/>
          <w:sz w:val="24"/>
          <w:szCs w:val="24"/>
          <w:lang w:val="pt-PT" w:eastAsia="en-GB"/>
        </w:rPr>
        <w:t>que</w:t>
      </w:r>
      <w:r w:rsidRPr="69879144" w:rsidR="69879144">
        <w:rPr>
          <w:rFonts w:ascii="Open Sans" w:hAnsi="Open Sans" w:eastAsia="Times New Roman" w:cs="Open Sans"/>
          <w:i w:val="0"/>
          <w:iCs w:val="0"/>
          <w:color w:val="414040"/>
          <w:sz w:val="24"/>
          <w:szCs w:val="24"/>
          <w:lang w:val="pt-PT" w:eastAsia="en-GB"/>
        </w:rPr>
        <w:t xml:space="preserve"> fazer o processo manualmente. Além disso, manter uma gestão regular dos stocks pode ser uma grande ajuda para a realização de outras tarefas, como o serviço de apoio ao cliente.</w:t>
      </w:r>
    </w:p>
    <w:p w:rsidRPr="004E6980" w:rsidR="00516F47" w:rsidP="00516F47" w:rsidRDefault="00516F47" w14:paraId="1C31B17C" w14:textId="77777777">
      <w:pPr>
        <w:pStyle w:val="Heading5"/>
        <w:rPr>
          <w:lang w:val="pt-PT" w:eastAsia="en-GB"/>
        </w:rPr>
      </w:pPr>
      <w:r w:rsidRPr="004E6980">
        <w:rPr>
          <w:lang w:val="pt-PT" w:eastAsia="en-GB"/>
        </w:rPr>
        <w:lastRenderedPageBreak/>
        <w:t>2. Ajuda a organizar o espaço de armazenamento:</w:t>
      </w:r>
    </w:p>
    <w:p w:rsidRPr="004E6980" w:rsidR="00516F47" w:rsidP="69879144" w:rsidRDefault="00516F47" w14:paraId="3972923A" w14:textId="4CF5B4EB">
      <w:pPr>
        <w:shd w:val="clear" w:color="auto" w:fill="FFFFFF" w:themeFill="background1"/>
        <w:spacing w:after="150" w:line="240" w:lineRule="auto"/>
        <w:rPr>
          <w:rFonts w:ascii="Open Sans" w:hAnsi="Open Sans" w:eastAsia="Times New Roman" w:cs="Open Sans"/>
          <w:i w:val="0"/>
          <w:iCs w:val="0"/>
          <w:color w:val="414040"/>
          <w:sz w:val="24"/>
          <w:szCs w:val="24"/>
          <w:lang w:val="pt-PT" w:eastAsia="en-GB"/>
        </w:rPr>
      </w:pPr>
      <w:r w:rsidRPr="69879144" w:rsidR="69879144">
        <w:rPr>
          <w:rFonts w:ascii="Open Sans" w:hAnsi="Open Sans" w:eastAsia="Times New Roman" w:cs="Open Sans"/>
          <w:i w:val="0"/>
          <w:iCs w:val="0"/>
          <w:color w:val="414040"/>
          <w:sz w:val="24"/>
          <w:szCs w:val="24"/>
          <w:lang w:val="pt-PT" w:eastAsia="en-GB"/>
        </w:rPr>
        <w:t>Saber, por exemplo, quais os produtos em stock e quais escoam mais facilmente ajuda-o a criar uma organização mais eficaz para o seu espaço de armazenamento. Quanto mais organizado esse espaço tiver, mais fácil e mais rápido vai ser o processo de entrega do produto ao cliente.</w:t>
      </w:r>
    </w:p>
    <w:p w:rsidRPr="004E6980" w:rsidR="00516F47" w:rsidP="00516F47" w:rsidRDefault="00516F47" w14:paraId="7B608D0A" w14:textId="77777777">
      <w:pPr>
        <w:pStyle w:val="Heading5"/>
        <w:rPr>
          <w:lang w:val="pt-PT" w:eastAsia="en-GB"/>
        </w:rPr>
      </w:pPr>
      <w:r w:rsidRPr="004E6980">
        <w:rPr>
          <w:lang w:val="pt-PT" w:eastAsia="en-GB"/>
        </w:rPr>
        <w:t>3. Poupa tempo e dinheiro:</w:t>
      </w:r>
    </w:p>
    <w:p w:rsidRPr="004E6980" w:rsidR="00516F47" w:rsidP="69879144" w:rsidRDefault="00516F47" w14:paraId="420FADE5" w14:textId="20B00C61">
      <w:pPr>
        <w:shd w:val="clear" w:color="auto" w:fill="FFFFFF" w:themeFill="background1"/>
        <w:spacing w:after="150" w:line="240" w:lineRule="auto"/>
        <w:rPr>
          <w:rFonts w:ascii="Open Sans" w:hAnsi="Open Sans" w:eastAsia="Times New Roman" w:cs="Open Sans"/>
          <w:i w:val="0"/>
          <w:iCs w:val="0"/>
          <w:color w:val="414040"/>
          <w:sz w:val="24"/>
          <w:szCs w:val="24"/>
          <w:lang w:val="pt-PT" w:eastAsia="en-GB"/>
        </w:rPr>
      </w:pPr>
      <w:r w:rsidRPr="69879144" w:rsidR="69879144">
        <w:rPr>
          <w:rFonts w:ascii="Open Sans" w:hAnsi="Open Sans" w:eastAsia="Times New Roman" w:cs="Open Sans"/>
          <w:i w:val="0"/>
          <w:iCs w:val="0"/>
          <w:color w:val="414040"/>
          <w:sz w:val="24"/>
          <w:szCs w:val="24"/>
          <w:lang w:val="pt-PT" w:eastAsia="en-GB"/>
        </w:rPr>
        <w:t>A gestão de stocks ajuda, de facto, na poupança de tempo e dinheiro. Estar permanentemente a par da velocidade de escoamento dos produtos irá ajudá-lo a planear e a decidir mais rapidamente quais deverá encomendar ao seu fornecedor e em que quantidade, além de lhe permitir não gastar dinheiro quando não é necessário.</w:t>
      </w:r>
    </w:p>
    <w:p w:rsidRPr="004E6980" w:rsidR="00516F47" w:rsidP="00516F47" w:rsidRDefault="00516F47" w14:paraId="6E8F0E5E" w14:textId="77777777">
      <w:pPr>
        <w:pStyle w:val="Heading5"/>
        <w:rPr>
          <w:lang w:val="pt-PT" w:eastAsia="en-GB"/>
        </w:rPr>
      </w:pPr>
      <w:r w:rsidRPr="004E6980">
        <w:rPr>
          <w:lang w:val="pt-PT" w:eastAsia="en-GB"/>
        </w:rPr>
        <w:t>4. Melhora a exatidão das encomendas de inventário:</w:t>
      </w:r>
    </w:p>
    <w:p w:rsidRPr="004E6980" w:rsidR="00516F47" w:rsidP="69879144" w:rsidRDefault="00516F47" w14:paraId="012726BC" w14:textId="070F7B29">
      <w:pPr>
        <w:shd w:val="clear" w:color="auto" w:fill="FFFFFF" w:themeFill="background1"/>
        <w:spacing w:after="150" w:line="240" w:lineRule="auto"/>
        <w:rPr>
          <w:rFonts w:ascii="Open Sans" w:hAnsi="Open Sans" w:eastAsia="Times New Roman" w:cs="Open Sans"/>
          <w:i w:val="0"/>
          <w:iCs w:val="0"/>
          <w:color w:val="414040"/>
          <w:sz w:val="24"/>
          <w:szCs w:val="24"/>
          <w:lang w:val="pt-PT" w:eastAsia="en-GB"/>
        </w:rPr>
      </w:pPr>
      <w:r w:rsidRPr="69879144" w:rsidR="69879144">
        <w:rPr>
          <w:rFonts w:ascii="Open Sans" w:hAnsi="Open Sans" w:eastAsia="Times New Roman" w:cs="Open Sans"/>
          <w:i w:val="0"/>
          <w:iCs w:val="0"/>
          <w:color w:val="414040"/>
          <w:sz w:val="24"/>
          <w:szCs w:val="24"/>
          <w:lang w:val="pt-PT" w:eastAsia="en-GB"/>
        </w:rPr>
        <w:t>Uma boa gestão de stocks ajuda-o a calcular, de forma mais precisa, a quantidade de produtos que precisa de encomendar ao fornecedor. Deste modo, evitará roturas de stock e terá sempre em armazém a quantidade suficiente para corresponder aos pedidos dos seus clientes.</w:t>
      </w:r>
    </w:p>
    <w:p w:rsidRPr="004E6980" w:rsidR="00516F47" w:rsidP="00516F47" w:rsidRDefault="00516F47" w14:paraId="5605B411" w14:textId="77777777">
      <w:pPr>
        <w:pStyle w:val="Heading5"/>
        <w:rPr>
          <w:lang w:val="pt-PT" w:eastAsia="en-GB"/>
        </w:rPr>
      </w:pPr>
      <w:r w:rsidRPr="004E6980">
        <w:rPr>
          <w:lang w:val="pt-PT" w:eastAsia="en-GB"/>
        </w:rPr>
        <w:t>5. Mantém um bom nível de satisfação dos clientes:</w:t>
      </w:r>
    </w:p>
    <w:p w:rsidRPr="004E6980" w:rsidR="00516F47" w:rsidP="00516F47" w:rsidRDefault="00516F47" w14:paraId="33D9CBBE" w14:textId="302244E6">
      <w:pPr>
        <w:shd w:val="clear" w:color="auto" w:fill="FFFFFF"/>
        <w:spacing w:after="0" w:line="240" w:lineRule="auto"/>
        <w:rPr>
          <w:rFonts w:ascii="Open Sans" w:hAnsi="Open Sans" w:eastAsia="Times New Roman" w:cs="Open Sans"/>
          <w:i w:val="0"/>
          <w:iCs w:val="0"/>
          <w:color w:val="414040"/>
          <w:sz w:val="24"/>
          <w:szCs w:val="24"/>
          <w:lang w:val="pt-PT" w:eastAsia="en-GB"/>
        </w:rPr>
      </w:pPr>
      <w:r w:rsidRPr="004E6980">
        <w:rPr>
          <w:rFonts w:ascii="Open Sans" w:hAnsi="Open Sans" w:eastAsia="Times New Roman" w:cs="Open Sans"/>
          <w:i w:val="0"/>
          <w:iCs w:val="0"/>
          <w:color w:val="414040"/>
          <w:sz w:val="24"/>
          <w:szCs w:val="24"/>
          <w:lang w:val="pt-PT" w:eastAsia="en-GB"/>
        </w:rPr>
        <w:t>Fazer a gestão de stocks permite-lhe saber aquilo que os seus clientes procuram e em que quantidades. Tendo estas informações, estará sempre pronto a satisfazer as necessidades e exigências dos seus clientes que, assim, se sentirão satisfeitos com o serviço que lhes presta.</w:t>
      </w:r>
    </w:p>
    <w:p w:rsidRPr="004E6980" w:rsidR="00516F47" w:rsidP="00F85C9C" w:rsidRDefault="00516F47" w14:paraId="4EA8DFE6" w14:textId="6EF25241">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3F1B1A" w:rsidP="003F1B1A" w:rsidRDefault="003564A5" w14:paraId="6D5A6432" w14:textId="714A3126">
      <w:pPr>
        <w:pStyle w:val="Heading2"/>
        <w:rPr>
          <w:sz w:val="32"/>
          <w:szCs w:val="32"/>
          <w:lang w:val="pt-PT"/>
        </w:rPr>
      </w:pPr>
      <w:r w:rsidRPr="004E6980">
        <w:rPr>
          <w:sz w:val="32"/>
          <w:szCs w:val="32"/>
          <w:lang w:val="pt-PT"/>
        </w:rPr>
        <w:t>Público-Alvo</w:t>
      </w:r>
    </w:p>
    <w:p w:rsidRPr="004E6980" w:rsidR="003F1B1A" w:rsidP="003F1B1A" w:rsidRDefault="003F1B1A" w14:paraId="17B659E7" w14:textId="77777777">
      <w:pPr>
        <w:pStyle w:val="ListParagraph"/>
        <w:spacing w:line="276" w:lineRule="auto"/>
        <w:ind w:left="410"/>
        <w:jc w:val="both"/>
        <w:rPr>
          <w:lang w:val="pt-PT"/>
        </w:rPr>
      </w:pPr>
    </w:p>
    <w:p w:rsidRPr="004E6980" w:rsidR="003F1B1A" w:rsidP="69879144" w:rsidRDefault="003F1B1A" w14:paraId="6B79221D" w14:textId="7513A4FE">
      <w:pPr>
        <w:pStyle w:val="ListParagraph"/>
        <w:numPr>
          <w:ilvl w:val="0"/>
          <w:numId w:val="9"/>
        </w:numPr>
        <w:bidi w:val="0"/>
        <w:spacing w:before="0" w:beforeAutospacing="off" w:after="200" w:afterAutospacing="off" w:line="276" w:lineRule="auto"/>
        <w:ind w:left="410" w:right="0" w:hanging="283"/>
        <w:jc w:val="both"/>
        <w:rPr>
          <w:i w:val="1"/>
          <w:iCs w:val="1"/>
          <w:sz w:val="20"/>
          <w:szCs w:val="20"/>
          <w:lang w:val="pt-PT"/>
        </w:rPr>
      </w:pPr>
      <w:r w:rsidRPr="69879144" w:rsidR="69879144">
        <w:rPr>
          <w:lang w:val="pt-PT"/>
        </w:rPr>
        <w:t>Todas a micro e médias empresas, empresários e empreendedores que presem o controlo rigoroso de bens e produtos para que possam analisar o seu investimento e, assim, poder controlar custos de produção / serviços, materiais gastos entre outro tipo de despesas. Só assim é possível poder otimizar o funcionamento da empresa.</w:t>
      </w:r>
    </w:p>
    <w:p w:rsidRPr="004E6980" w:rsidR="003F1B1A" w:rsidP="003F1B1A" w:rsidRDefault="003F1B1A" w14:paraId="211E9272" w14:textId="77777777">
      <w:pPr>
        <w:pStyle w:val="ListParagraph"/>
        <w:numPr>
          <w:ilvl w:val="0"/>
          <w:numId w:val="9"/>
        </w:numPr>
        <w:spacing w:line="276" w:lineRule="auto"/>
        <w:ind w:left="410" w:hanging="283"/>
        <w:jc w:val="both"/>
        <w:rPr>
          <w:lang w:val="pt-PT"/>
        </w:rPr>
      </w:pPr>
      <w:r w:rsidRPr="004E6980">
        <w:rPr>
          <w:lang w:val="pt-PT"/>
        </w:rPr>
        <w:t>Todas a micro e médias empresas, empresários e empreendedores que necessitem de otimizar todo o seu processo de ativos.</w:t>
      </w:r>
    </w:p>
    <w:p w:rsidRPr="004E6980" w:rsidR="002B54B4" w:rsidP="002B54B4" w:rsidRDefault="002B54B4" w14:paraId="1E4E8E9E" w14:textId="7F684568">
      <w:pPr>
        <w:rPr>
          <w:lang w:val="pt-PT"/>
        </w:rPr>
      </w:pPr>
    </w:p>
    <w:p w:rsidRPr="004E6980" w:rsidR="00F85C9C" w:rsidP="001B02D8" w:rsidRDefault="00F85C9C" w14:paraId="6E25BD8B" w14:textId="77777777">
      <w:pPr>
        <w:pStyle w:val="Heading3"/>
        <w:jc w:val="center"/>
        <w:rPr>
          <w:lang w:val="pt-PT"/>
        </w:rPr>
      </w:pPr>
      <w:r w:rsidRPr="004E6980">
        <w:rPr>
          <w:lang w:val="pt-PT"/>
        </w:rPr>
        <w:t>Objetivo específico do produto</w:t>
      </w:r>
    </w:p>
    <w:p w:rsidRPr="004E6980" w:rsidR="00F85C9C" w:rsidP="00F85C9C" w:rsidRDefault="00F85C9C" w14:paraId="5E3B9D17" w14:textId="7D06E07D">
      <w:pPr>
        <w:jc w:val="both"/>
        <w:rPr>
          <w:lang w:val="pt-PT"/>
        </w:rPr>
      </w:pPr>
      <w:r w:rsidRPr="69879144" w:rsidR="69879144">
        <w:rPr>
          <w:lang w:val="pt-PT"/>
        </w:rPr>
        <w:t>Face ao problema detetado, o “</w:t>
      </w:r>
      <w:r w:rsidRPr="69879144" w:rsidR="69879144">
        <w:rPr>
          <w:lang w:val="pt-PT"/>
        </w:rPr>
        <w:t>Warehouse</w:t>
      </w:r>
      <w:r w:rsidRPr="69879144" w:rsidR="69879144">
        <w:rPr>
          <w:lang w:val="pt-PT"/>
        </w:rPr>
        <w:t xml:space="preserve"> </w:t>
      </w:r>
      <w:r w:rsidRPr="69879144" w:rsidR="69879144">
        <w:rPr>
          <w:lang w:val="pt-PT"/>
        </w:rPr>
        <w:t>Grab</w:t>
      </w:r>
      <w:r w:rsidRPr="69879144" w:rsidR="69879144">
        <w:rPr>
          <w:lang w:val="pt-PT"/>
        </w:rPr>
        <w:t>” propõe uma solução completa, de simples utilização e, acima de tudo, bastante eficaz. Com esta solução pretendemos efetivamente mexer positivamente na produtividade de todas as empresas que trabalha setor de transporte de doentes não urgentes, proporcionando deste modo um maior controlo de despesas mensais de com seus produtos consumíveis numa plataforma simples utilização independentemente da experiência do utilizador. Contudo, por não querermos deixar ninguém de fora, teremos para nossos clientes uma seção de ajuda e formação sobre nosso produto com vídeos explicativos e, claro, poderão sempre colocar as vossas questões à nossa equipe de suporte.</w:t>
      </w:r>
    </w:p>
    <w:p w:rsidRPr="004E6980" w:rsidR="002B4A92" w:rsidP="00F85C9C" w:rsidRDefault="002B4A92" w14:paraId="5E9A527E" w14:textId="615BA12F">
      <w:pPr>
        <w:jc w:val="both"/>
        <w:rPr>
          <w:lang w:val="pt-PT"/>
        </w:rPr>
      </w:pPr>
    </w:p>
    <w:p w:rsidRPr="004E6980" w:rsidR="002B4A92" w:rsidP="002B4A92" w:rsidRDefault="002B4A92" w14:paraId="1EB095E9" w14:textId="724EAC44">
      <w:pPr>
        <w:pStyle w:val="Heading1"/>
        <w:jc w:val="center"/>
        <w:rPr>
          <w:sz w:val="48"/>
          <w:szCs w:val="48"/>
          <w:lang w:val="pt-PT"/>
        </w:rPr>
      </w:pPr>
      <w:r w:rsidRPr="004E6980">
        <w:rPr>
          <w:sz w:val="48"/>
          <w:szCs w:val="48"/>
          <w:lang w:val="pt-PT"/>
        </w:rPr>
        <w:lastRenderedPageBreak/>
        <w:t>Front-end</w:t>
      </w:r>
    </w:p>
    <w:p w:rsidRPr="004E6980" w:rsidR="002B4A92" w:rsidP="00F85C9C" w:rsidRDefault="002B4A92" w14:paraId="13437A1E" w14:textId="77777777">
      <w:pPr>
        <w:jc w:val="both"/>
        <w:rPr>
          <w:lang w:val="pt-PT"/>
        </w:rPr>
      </w:pPr>
    </w:p>
    <w:p w:rsidRPr="004E6980" w:rsidR="00AE2695" w:rsidP="69879144" w:rsidRDefault="00AE2695" w14:paraId="06E97BB9" w14:textId="2A938A4E">
      <w:pPr>
        <w:pBdr>
          <w:top w:val="thinThickThinMediumGap" w:color="FF000000" w:sz="18" w:space="1"/>
          <w:bottom w:val="thinThickThinMediumGap" w:color="FF000000" w:sz="18" w:space="1"/>
        </w:pBdr>
        <w:jc w:val="both"/>
        <w:rPr>
          <w:lang w:val="pt-PT"/>
        </w:rPr>
      </w:pPr>
      <w:r w:rsidRPr="69879144" w:rsidR="69879144">
        <w:rPr>
          <w:lang w:val="pt-PT"/>
        </w:rPr>
        <w:t xml:space="preserve">Visto que este projeto consiste primeiramente em elaborar Back-end irei dar toda a atenção ao propósito do mesmo, porém, será futuramente desenvolvido todo o </w:t>
      </w:r>
      <w:r w:rsidRPr="69879144" w:rsidR="69879144">
        <w:rPr>
          <w:lang w:val="pt-PT"/>
        </w:rPr>
        <w:t>Front-end</w:t>
      </w:r>
      <w:r w:rsidRPr="69879144" w:rsidR="69879144">
        <w:rPr>
          <w:lang w:val="pt-PT"/>
        </w:rPr>
        <w:t xml:space="preserve"> do projeto.</w:t>
      </w:r>
    </w:p>
    <w:p w:rsidRPr="004E6980" w:rsidR="003F1B1A" w:rsidP="003F1B1A" w:rsidRDefault="003F1B1A" w14:paraId="2726E7DF" w14:textId="77777777">
      <w:pPr>
        <w:spacing w:line="276" w:lineRule="auto"/>
        <w:jc w:val="both"/>
        <w:rPr>
          <w:lang w:val="pt-PT"/>
        </w:rPr>
      </w:pPr>
    </w:p>
    <w:p w:rsidRPr="004E6980" w:rsidR="003F1B1A" w:rsidP="69879144" w:rsidRDefault="003F1B1A" w14:paraId="1A9A1361" w14:textId="77777777" w14:noSpellErr="1">
      <w:pPr>
        <w:pStyle w:val="Heading5"/>
        <w:ind w:left="0"/>
        <w:rPr>
          <w:lang w:val="pt-PT"/>
        </w:rPr>
      </w:pPr>
      <w:r w:rsidRPr="69879144" w:rsidR="69879144">
        <w:rPr>
          <w:lang w:val="pt-PT"/>
        </w:rPr>
        <w:t>Site Responsivo, Web App e Aplicação Móvel</w:t>
      </w:r>
    </w:p>
    <w:p w:rsidRPr="004E6980" w:rsidR="003F1B1A" w:rsidP="003F1B1A" w:rsidRDefault="003F1B1A" w14:paraId="5358E296" w14:textId="2D664BC9">
      <w:pPr>
        <w:spacing w:line="276" w:lineRule="auto"/>
        <w:jc w:val="both"/>
        <w:rPr>
          <w:lang w:val="pt-PT"/>
        </w:rPr>
      </w:pPr>
      <w:r w:rsidRPr="69879144" w:rsidR="69879144">
        <w:rPr>
          <w:lang w:val="pt-PT"/>
        </w:rPr>
        <w:t>Era comum que, aquando da criação de um website, estes fossem projetados tendo em consideração apenas uma única resolução de ecrã, sendo o mais usual o monitor do computador. No entanto, com a popularização dos smartphones e a tendência crescente da sua utilização para acesso à internet e diversos recursos, torna-se comum a construção de versões de websites otimizados para dispositivos móveis.</w:t>
      </w:r>
    </w:p>
    <w:p w:rsidRPr="004E6980" w:rsidR="00617CE5" w:rsidP="003F1B1A" w:rsidRDefault="003F1B1A" w14:paraId="28EB982B" w14:textId="76E3FBB5">
      <w:pPr>
        <w:spacing w:line="276" w:lineRule="auto"/>
        <w:jc w:val="both"/>
        <w:rPr>
          <w:lang w:val="pt-PT"/>
        </w:rPr>
      </w:pPr>
      <w:r w:rsidRPr="004E6980">
        <w:rPr>
          <w:lang w:val="pt-PT"/>
        </w:rPr>
        <w:t>Existem, portanto, três plataformas que podem ser usadas: o Site Responsivo, a Web App e a Aplicação.</w:t>
      </w:r>
    </w:p>
    <w:p w:rsidRPr="004E6980" w:rsidR="00BC4E6C" w:rsidP="003F1B1A" w:rsidRDefault="00BC4E6C" w14:paraId="233C4837" w14:textId="77777777">
      <w:pPr>
        <w:spacing w:line="276" w:lineRule="auto"/>
        <w:jc w:val="both"/>
        <w:rPr>
          <w:lang w:val="pt-PT"/>
        </w:rPr>
      </w:pPr>
    </w:p>
    <w:p w:rsidRPr="004E6980" w:rsidR="003F1B1A" w:rsidP="003F1B1A" w:rsidRDefault="003F1B1A" w14:paraId="62F66574" w14:textId="77777777">
      <w:pPr>
        <w:pStyle w:val="Heading6"/>
        <w:rPr>
          <w:lang w:val="pt-PT"/>
        </w:rPr>
      </w:pPr>
      <w:r w:rsidRPr="004E6980">
        <w:rPr>
          <w:lang w:val="pt-PT"/>
        </w:rPr>
        <w:t>Site Responsivo</w:t>
      </w:r>
    </w:p>
    <w:p w:rsidRPr="004E6980" w:rsidR="003F1B1A" w:rsidP="003F1B1A" w:rsidRDefault="003F1B1A" w14:paraId="219F0961" w14:textId="77509C1F">
      <w:pPr>
        <w:spacing w:line="276" w:lineRule="auto"/>
        <w:jc w:val="both"/>
        <w:rPr>
          <w:lang w:val="pt-PT"/>
        </w:rPr>
      </w:pPr>
      <w:r w:rsidRPr="69879144" w:rsidR="69879144">
        <w:rPr>
          <w:lang w:val="pt-PT"/>
        </w:rPr>
        <w:t xml:space="preserve">“(...) o conceito de design responsivo, no qual os diferentes elementos que compõem um site são automaticamente </w:t>
      </w:r>
      <w:r w:rsidRPr="69879144" w:rsidR="69879144">
        <w:rPr>
          <w:lang w:val="pt-PT"/>
        </w:rPr>
        <w:t>reorgani</w:t>
      </w:r>
      <w:r w:rsidRPr="69879144" w:rsidR="69879144">
        <w:rPr>
          <w:lang w:val="pt-PT"/>
        </w:rPr>
        <w:t>zados</w:t>
      </w:r>
      <w:r w:rsidRPr="69879144" w:rsidR="69879144">
        <w:rPr>
          <w:lang w:val="pt-PT"/>
        </w:rPr>
        <w:t xml:space="preserve"> e redimensionados de acordo com o tamanho do ecrã do dispositivo que o acede.” (Silva, D., 2015, </w:t>
      </w:r>
      <w:r w:rsidRPr="69879144" w:rsidR="69879144">
        <w:rPr>
          <w:lang w:val="pt-PT"/>
        </w:rPr>
        <w:t>moblee</w:t>
      </w:r>
      <w:r w:rsidRPr="69879144" w:rsidR="69879144">
        <w:rPr>
          <w:lang w:val="pt-PT"/>
        </w:rPr>
        <w:t>, tradução livre)</w:t>
      </w:r>
    </w:p>
    <w:p w:rsidRPr="004E6980" w:rsidR="003F1B1A" w:rsidP="003F1B1A" w:rsidRDefault="003F1B1A" w14:paraId="6D3799D7" w14:textId="77777777">
      <w:pPr>
        <w:spacing w:line="276" w:lineRule="auto"/>
        <w:jc w:val="both"/>
        <w:rPr>
          <w:lang w:val="pt-PT"/>
        </w:rPr>
      </w:pPr>
    </w:p>
    <w:p w:rsidRPr="004E6980" w:rsidR="003F1B1A" w:rsidP="003F1B1A" w:rsidRDefault="003F1B1A" w14:paraId="0915B183" w14:textId="01EB1F41">
      <w:pPr>
        <w:spacing w:line="276" w:lineRule="auto"/>
        <w:jc w:val="both"/>
        <w:rPr>
          <w:lang w:val="pt-PT"/>
        </w:rPr>
      </w:pPr>
      <w:r w:rsidRPr="69879144" w:rsidR="69879144">
        <w:rPr>
          <w:lang w:val="pt-PT"/>
        </w:rPr>
        <w:t>No caso do design responsivo, através da melhoria da experiência de utilizador, elimina-se a necessidade de se desenvolver uma versão móvel para o website criado. Assim, o utilizador pode aceder tanto ao conteúdo no seu computador pessoal como no smartphone, observando o mesmo conteúdo apenas adaptado para cada ecrã em que o está a consultar.</w:t>
      </w:r>
    </w:p>
    <w:p w:rsidRPr="004E6980" w:rsidR="003F1B1A" w:rsidP="003F1B1A" w:rsidRDefault="003F1B1A" w14:paraId="2047B15A" w14:textId="77777777">
      <w:pPr>
        <w:pStyle w:val="Heading6"/>
        <w:rPr>
          <w:lang w:val="pt-PT"/>
        </w:rPr>
      </w:pPr>
      <w:r w:rsidRPr="004E6980">
        <w:rPr>
          <w:lang w:val="pt-PT"/>
        </w:rPr>
        <w:t>Web App</w:t>
      </w:r>
    </w:p>
    <w:p w:rsidRPr="004E6980" w:rsidR="003F1B1A" w:rsidP="003F1B1A" w:rsidRDefault="003F1B1A" w14:paraId="796B9D76" w14:textId="252111A4">
      <w:pPr>
        <w:spacing w:line="276" w:lineRule="auto"/>
        <w:jc w:val="both"/>
        <w:rPr>
          <w:lang w:val="pt-PT"/>
        </w:rPr>
      </w:pPr>
      <w:r w:rsidRPr="69879144" w:rsidR="69879144">
        <w:rPr>
          <w:lang w:val="pt-PT"/>
        </w:rPr>
        <w:t>“Um Web App é basicamente um site na internet que se comporta como uma aplicação. Ele é acedido como qualquer outro site através de um browser e tem um comportamento responsivo” (</w:t>
      </w:r>
      <w:r w:rsidRPr="69879144" w:rsidR="69879144">
        <w:rPr>
          <w:lang w:val="pt-PT"/>
        </w:rPr>
        <w:t>Ringa</w:t>
      </w:r>
      <w:r w:rsidRPr="69879144" w:rsidR="69879144">
        <w:rPr>
          <w:lang w:val="pt-PT"/>
        </w:rPr>
        <w:t>, 2017, tradução livre)</w:t>
      </w:r>
    </w:p>
    <w:p w:rsidRPr="004E6980" w:rsidR="003F1B1A" w:rsidP="003F1B1A" w:rsidRDefault="003F1B1A" w14:paraId="3084BAEB" w14:textId="77777777">
      <w:pPr>
        <w:spacing w:line="276" w:lineRule="auto"/>
        <w:jc w:val="both"/>
        <w:rPr>
          <w:lang w:val="pt-PT"/>
        </w:rPr>
      </w:pPr>
    </w:p>
    <w:p w:rsidR="69879144" w:rsidP="69879144" w:rsidRDefault="69879144" w14:paraId="74E76D73" w14:textId="6EADCB82">
      <w:pPr>
        <w:spacing w:line="276" w:lineRule="auto"/>
        <w:jc w:val="both"/>
        <w:rPr>
          <w:lang w:val="pt-PT"/>
        </w:rPr>
      </w:pPr>
      <w:r w:rsidRPr="69879144" w:rsidR="69879144">
        <w:rPr>
          <w:lang w:val="pt-PT"/>
        </w:rPr>
        <w:t xml:space="preserve">Consiste, portanto, num website especialmente </w:t>
      </w:r>
      <w:r w:rsidRPr="69879144" w:rsidR="69879144">
        <w:rPr>
          <w:lang w:val="pt-PT"/>
        </w:rPr>
        <w:t>optimizado</w:t>
      </w:r>
      <w:r w:rsidRPr="69879144" w:rsidR="69879144">
        <w:rPr>
          <w:lang w:val="pt-PT"/>
        </w:rPr>
        <w:t xml:space="preserve"> e pensado para dispositivos móveis. Muitas vezes, é usado para melhorar não só a experiência do utilizador, mas também para evitar os custos do desenvolvimento de uma app. Tem também a vantagem de poderem ser visitados em qualquer smartphone a partir do seu browser sem precisar de adaptação ao sistema operativo do mesmo.</w:t>
      </w:r>
    </w:p>
    <w:p w:rsidR="69879144" w:rsidP="69879144" w:rsidRDefault="69879144" w14:paraId="649594C9" w14:textId="47D05B34">
      <w:pPr>
        <w:pStyle w:val="Normal"/>
        <w:spacing w:line="276" w:lineRule="auto"/>
        <w:jc w:val="both"/>
        <w:rPr>
          <w:lang w:val="pt-PT"/>
        </w:rPr>
      </w:pPr>
    </w:p>
    <w:p w:rsidRPr="004E6980" w:rsidR="003F1B1A" w:rsidP="003F1B1A" w:rsidRDefault="003F1B1A" w14:paraId="7303358B" w14:textId="77777777">
      <w:pPr>
        <w:pStyle w:val="Heading6"/>
        <w:rPr>
          <w:lang w:val="pt-PT"/>
        </w:rPr>
      </w:pPr>
      <w:r w:rsidRPr="004E6980">
        <w:rPr>
          <w:lang w:val="pt-PT"/>
        </w:rPr>
        <w:t>Aplicação Móvel</w:t>
      </w:r>
    </w:p>
    <w:p w:rsidRPr="004E6980" w:rsidR="003F1B1A" w:rsidP="003F1B1A" w:rsidRDefault="003F1B1A" w14:paraId="5D2A1BB1" w14:textId="19E59D75">
      <w:pPr>
        <w:spacing w:line="276" w:lineRule="auto"/>
        <w:jc w:val="both"/>
        <w:rPr>
          <w:lang w:val="pt-PT"/>
        </w:rPr>
      </w:pPr>
      <w:r w:rsidRPr="69879144" w:rsidR="69879144">
        <w:rPr>
          <w:lang w:val="pt-PT"/>
        </w:rPr>
        <w:t>“Uma aplicação móvel é um software, que precisa de ser instalado no smartphone e que executa a sua função diretamente no sistema operativo.” (</w:t>
      </w:r>
      <w:r w:rsidRPr="69879144" w:rsidR="69879144">
        <w:rPr>
          <w:lang w:val="pt-PT"/>
        </w:rPr>
        <w:t>Koerbel</w:t>
      </w:r>
      <w:r w:rsidRPr="69879144" w:rsidR="69879144">
        <w:rPr>
          <w:lang w:val="pt-PT"/>
        </w:rPr>
        <w:t>, A., 2014, tradução livre)</w:t>
      </w:r>
    </w:p>
    <w:p w:rsidRPr="004E6980" w:rsidR="003F1B1A" w:rsidP="003F1B1A" w:rsidRDefault="003F1B1A" w14:paraId="33753B6E" w14:textId="77777777">
      <w:pPr>
        <w:spacing w:line="276" w:lineRule="auto"/>
        <w:jc w:val="both"/>
        <w:rPr>
          <w:lang w:val="pt-PT"/>
        </w:rPr>
      </w:pPr>
    </w:p>
    <w:p w:rsidRPr="004E6980" w:rsidR="003F1B1A" w:rsidP="003F1B1A" w:rsidRDefault="003F1B1A" w14:paraId="3375B48B" w14:textId="5BF935D1">
      <w:pPr>
        <w:spacing w:line="276" w:lineRule="auto"/>
        <w:jc w:val="both"/>
        <w:rPr>
          <w:lang w:val="pt-PT"/>
        </w:rPr>
      </w:pPr>
      <w:r w:rsidRPr="69879144" w:rsidR="69879144">
        <w:rPr>
          <w:lang w:val="pt-PT"/>
        </w:rPr>
        <w:t>Embora com um custo superior, permite um desempenho melhor quando comparado com as duas alternativas acima referidas, o que vai permitir que o utilizador tenha uma melhor experiência a nível de utilização do produto. No entanto, é uma plataforma mais versátil, conseguindo assim responder mais rapidamente aos requisitos do produto, de maneira a torná-lo mais rico.</w:t>
      </w:r>
    </w:p>
    <w:p w:rsidRPr="004E6980" w:rsidR="003F1B1A" w:rsidP="003F1B1A" w:rsidRDefault="003F1B1A" w14:paraId="459BFA35" w14:textId="77777777">
      <w:pPr>
        <w:spacing w:line="276" w:lineRule="auto"/>
        <w:jc w:val="both"/>
        <w:rPr>
          <w:lang w:val="pt-PT"/>
        </w:rPr>
      </w:pPr>
    </w:p>
    <w:p w:rsidRPr="004E6980" w:rsidR="003F1B1A" w:rsidP="003F1B1A" w:rsidRDefault="003F1B1A" w14:paraId="0BDAA88F" w14:textId="77777777">
      <w:pPr>
        <w:pStyle w:val="Heading6"/>
        <w:rPr>
          <w:lang w:val="pt-PT"/>
        </w:rPr>
      </w:pPr>
      <w:r w:rsidRPr="004E6980">
        <w:rPr>
          <w:lang w:val="pt-PT"/>
        </w:rPr>
        <w:t xml:space="preserve">Mobile </w:t>
      </w:r>
      <w:proofErr w:type="spellStart"/>
      <w:r w:rsidRPr="004E6980">
        <w:rPr>
          <w:lang w:val="pt-PT"/>
        </w:rPr>
        <w:t>vs</w:t>
      </w:r>
      <w:proofErr w:type="spellEnd"/>
      <w:r w:rsidRPr="004E6980">
        <w:rPr>
          <w:lang w:val="pt-PT"/>
        </w:rPr>
        <w:t xml:space="preserve"> Desktop</w:t>
      </w:r>
    </w:p>
    <w:p w:rsidRPr="004E6980" w:rsidR="003F1B1A" w:rsidP="003F1B1A" w:rsidRDefault="003F1B1A" w14:paraId="5E813F9A" w14:textId="77777777">
      <w:pPr>
        <w:spacing w:line="276" w:lineRule="auto"/>
        <w:jc w:val="both"/>
        <w:rPr>
          <w:lang w:val="pt-PT"/>
        </w:rPr>
      </w:pPr>
      <w:r w:rsidRPr="004E6980">
        <w:rPr>
          <w:lang w:val="pt-PT"/>
        </w:rPr>
        <w:t>Nos dias de hoje, a utilização de dispositivos e acesso à internet encontra-se muito dividida entre o computador e o smartphone. E, embora as apps sejam vistas como algo ligado ao smartphone, muitas delas dispõem de uma ligação entre os dois dispositivos, no entanto a tendência é que a utilização do smartphone se sobreponha à do computador por inúmeras razões, sendo a mais evidente a mobilidade e praticidade.</w:t>
      </w:r>
    </w:p>
    <w:p w:rsidRPr="004E6980" w:rsidR="003F1B1A" w:rsidP="003F1B1A" w:rsidRDefault="003F1B1A" w14:paraId="1F71E5FE" w14:textId="77777777">
      <w:pPr>
        <w:spacing w:line="276" w:lineRule="auto"/>
        <w:jc w:val="both"/>
        <w:rPr>
          <w:lang w:val="pt-PT"/>
        </w:rPr>
      </w:pPr>
      <w:r w:rsidRPr="004E6980">
        <w:rPr>
          <w:lang w:val="pt-PT"/>
        </w:rPr>
        <w:t>“Desde 2015, ter um website que não é mobile-</w:t>
      </w:r>
      <w:proofErr w:type="spellStart"/>
      <w:r w:rsidRPr="004E6980">
        <w:rPr>
          <w:lang w:val="pt-PT"/>
        </w:rPr>
        <w:t>friendly</w:t>
      </w:r>
      <w:proofErr w:type="spellEnd"/>
      <w:r w:rsidRPr="004E6980">
        <w:rPr>
          <w:lang w:val="pt-PT"/>
        </w:rPr>
        <w:t xml:space="preserve"> afeta na ferramenta de ranking na pesquisa do Google” (</w:t>
      </w:r>
      <w:proofErr w:type="spellStart"/>
      <w:r w:rsidRPr="004E6980">
        <w:rPr>
          <w:lang w:val="pt-PT"/>
        </w:rPr>
        <w:t>Catton</w:t>
      </w:r>
      <w:proofErr w:type="spellEnd"/>
      <w:r w:rsidRPr="004E6980">
        <w:rPr>
          <w:lang w:val="pt-PT"/>
        </w:rPr>
        <w:t>, J., 2019, tradução livre)</w:t>
      </w:r>
    </w:p>
    <w:p w:rsidRPr="004E6980" w:rsidR="003F1B1A" w:rsidP="003F1B1A" w:rsidRDefault="003F1B1A" w14:paraId="6F90FC17" w14:textId="77777777">
      <w:pPr>
        <w:spacing w:line="276" w:lineRule="auto"/>
        <w:jc w:val="both"/>
        <w:rPr>
          <w:lang w:val="pt-PT"/>
        </w:rPr>
      </w:pPr>
    </w:p>
    <w:p w:rsidRPr="004E6980" w:rsidR="003F1B1A" w:rsidP="003F1B1A" w:rsidRDefault="003F1B1A" w14:paraId="2823EEC0" w14:textId="5FBC3276">
      <w:pPr>
        <w:spacing w:line="276" w:lineRule="auto"/>
        <w:jc w:val="both"/>
        <w:rPr>
          <w:lang w:val="pt-PT"/>
        </w:rPr>
      </w:pPr>
      <w:r w:rsidRPr="69879144" w:rsidR="69879144">
        <w:rPr>
          <w:lang w:val="pt-PT"/>
        </w:rPr>
        <w:t xml:space="preserve">Esta é uma das alterações que denota o quão o smartphone e a sua utilização se </w:t>
      </w:r>
      <w:r w:rsidRPr="69879144" w:rsidR="69879144">
        <w:rPr>
          <w:lang w:val="pt-PT"/>
        </w:rPr>
        <w:t>tem</w:t>
      </w:r>
      <w:r w:rsidRPr="69879144" w:rsidR="69879144">
        <w:rPr>
          <w:lang w:val="pt-PT"/>
        </w:rPr>
        <w:t xml:space="preserve"> vindo a acentuar e a tornar importante nos dias de hoje. Em 2016, a </w:t>
      </w:r>
      <w:r w:rsidRPr="69879144" w:rsidR="69879144">
        <w:rPr>
          <w:lang w:val="pt-PT"/>
        </w:rPr>
        <w:t>StatCounter</w:t>
      </w:r>
      <w:r w:rsidRPr="69879144" w:rsidR="69879144">
        <w:rPr>
          <w:lang w:val="pt-PT"/>
        </w:rPr>
        <w:t xml:space="preserve">, uma ferramenta para análise e rastreio de tráfego web, afirma através da sua </w:t>
      </w:r>
      <w:r w:rsidRPr="69879144" w:rsidR="69879144">
        <w:rPr>
          <w:lang w:val="pt-PT"/>
        </w:rPr>
        <w:t>press</w:t>
      </w:r>
      <w:r w:rsidRPr="69879144" w:rsidR="69879144">
        <w:rPr>
          <w:lang w:val="pt-PT"/>
        </w:rPr>
        <w:t xml:space="preserve"> </w:t>
      </w:r>
      <w:r w:rsidRPr="69879144" w:rsidR="69879144">
        <w:rPr>
          <w:lang w:val="pt-PT"/>
        </w:rPr>
        <w:t>release</w:t>
      </w:r>
      <w:r w:rsidRPr="69879144" w:rsidR="69879144">
        <w:rPr>
          <w:lang w:val="pt-PT"/>
        </w:rPr>
        <w:t xml:space="preserve"> que a utilização de internet no smartphone ultrapassa pela primeira vez a do computador em todo o mundo. Tudo isto vem alterar um pouco a dinâmica da criação de sites para a web, uma vez que é introduzido o termo mobile </w:t>
      </w:r>
      <w:r w:rsidRPr="69879144" w:rsidR="69879144">
        <w:rPr>
          <w:lang w:val="pt-PT"/>
        </w:rPr>
        <w:t>first</w:t>
      </w:r>
      <w:r w:rsidRPr="69879144" w:rsidR="69879144">
        <w:rPr>
          <w:lang w:val="pt-PT"/>
        </w:rPr>
        <w:t>, que consiste em que todo o UI criado para websites seja primeiro idealizado para o pequeno ecrã do smartphone.</w:t>
      </w:r>
    </w:p>
    <w:p w:rsidRPr="004E6980" w:rsidR="003F1B1A" w:rsidP="003F1B1A" w:rsidRDefault="003F1B1A" w14:paraId="058B00EA" w14:textId="36C5E9DA">
      <w:pPr>
        <w:spacing w:line="276" w:lineRule="auto"/>
        <w:jc w:val="both"/>
        <w:rPr>
          <w:lang w:val="pt-PT"/>
        </w:rPr>
      </w:pPr>
      <w:r w:rsidRPr="004E6980">
        <w:rPr>
          <w:lang w:val="pt-PT"/>
        </w:rPr>
        <w:t xml:space="preserve">Um dos tópicos que mostra o aumento do uso do smartphone é o aumento contínuo do download de apps por ano. Segundo a </w:t>
      </w:r>
      <w:proofErr w:type="spellStart"/>
      <w:r w:rsidRPr="004E6980">
        <w:rPr>
          <w:lang w:val="pt-PT"/>
        </w:rPr>
        <w:t>Statista</w:t>
      </w:r>
      <w:proofErr w:type="spellEnd"/>
      <w:r w:rsidRPr="004E6980">
        <w:rPr>
          <w:lang w:val="pt-PT"/>
        </w:rPr>
        <w:t xml:space="preserve"> (</w:t>
      </w:r>
      <w:hyperlink w:history="1" r:id="rId8">
        <w:r w:rsidRPr="004E6980" w:rsidR="00617CE5">
          <w:rPr>
            <w:rStyle w:val="Hyperlink"/>
            <w:rFonts w:ascii="Arabic Typesetting" w:hAnsi="Arabic Typesetting" w:cs="Arabic Typesetting"/>
            <w:color w:val="auto"/>
            <w:lang w:val="pt-PT"/>
          </w:rPr>
          <w:t>www.statista.com</w:t>
        </w:r>
      </w:hyperlink>
      <w:r w:rsidRPr="004E6980">
        <w:rPr>
          <w:lang w:val="pt-PT"/>
        </w:rPr>
        <w:t>)</w:t>
      </w:r>
      <w:r w:rsidRPr="004E6980" w:rsidR="00617CE5">
        <w:rPr>
          <w:lang w:val="pt-PT"/>
        </w:rPr>
        <w:t xml:space="preserve"> -</w:t>
      </w:r>
      <w:r w:rsidRPr="004E6980">
        <w:rPr>
          <w:lang w:val="pt-PT"/>
        </w:rPr>
        <w:t xml:space="preserve"> um portal online alemão de estatísticas, dos mais bem-sucedidos do mundo — os consumidores fizeram download de 178 mil milhões de apps em 2017 e esse número vai continuar a crescer, sendo a previsão para 2022 de 258 mil milhões de downloads.</w:t>
      </w:r>
    </w:p>
    <w:p w:rsidRPr="004E6980" w:rsidR="003F1B1A" w:rsidP="003F1B1A" w:rsidRDefault="003F1B1A" w14:paraId="40AEB739" w14:textId="1F4E79CE">
      <w:pPr>
        <w:spacing w:line="276" w:lineRule="auto"/>
        <w:jc w:val="both"/>
        <w:rPr>
          <w:lang w:val="pt-PT"/>
        </w:rPr>
      </w:pPr>
      <w:r w:rsidRPr="69879144" w:rsidR="69879144">
        <w:rPr>
          <w:lang w:val="pt-PT"/>
        </w:rPr>
        <w:t xml:space="preserve">É também de notar que, segundo a </w:t>
      </w:r>
      <w:r w:rsidRPr="69879144" w:rsidR="69879144">
        <w:rPr>
          <w:lang w:val="pt-PT"/>
        </w:rPr>
        <w:t>statcounter</w:t>
      </w:r>
      <w:r w:rsidRPr="69879144" w:rsidR="69879144">
        <w:rPr>
          <w:lang w:val="pt-PT"/>
        </w:rPr>
        <w:t xml:space="preserve"> (</w:t>
      </w:r>
      <w:r w:rsidRPr="69879144" w:rsidR="69879144">
        <w:rPr>
          <w:rStyle w:val="Hyperlink"/>
          <w:rFonts w:ascii="Arabic Typesetting" w:hAnsi="Arabic Typesetting" w:cs="Arabic Typesetting"/>
          <w:color w:val="auto"/>
          <w:lang w:val="pt-PT"/>
        </w:rPr>
        <w:t>gs.statcounter.com</w:t>
      </w:r>
      <w:r w:rsidRPr="69879144" w:rsidR="69879144">
        <w:rPr>
          <w:lang w:val="pt-PT"/>
        </w:rPr>
        <w:t xml:space="preserve">) </w:t>
      </w:r>
      <w:r w:rsidRPr="69879144" w:rsidR="69879144">
        <w:rPr>
          <w:lang w:val="pt-PT"/>
        </w:rPr>
        <w:t>-</w:t>
      </w:r>
      <w:r w:rsidRPr="69879144" w:rsidR="69879144">
        <w:rPr>
          <w:lang w:val="pt-PT"/>
        </w:rPr>
        <w:t xml:space="preserve"> uma empresa referenciada no mundo das estatísticas, cerca de 55.7% do tráfego da internet vem de dispositivos móveis, 42.37% de </w:t>
      </w:r>
      <w:r w:rsidRPr="69879144" w:rsidR="69879144">
        <w:rPr>
          <w:lang w:val="pt-PT"/>
        </w:rPr>
        <w:t>dispositivos desktop</w:t>
      </w:r>
      <w:r w:rsidRPr="69879144" w:rsidR="69879144">
        <w:rPr>
          <w:lang w:val="pt-PT"/>
        </w:rPr>
        <w:t xml:space="preserve"> e apenas 1.94% de tablets.</w:t>
      </w:r>
    </w:p>
    <w:p w:rsidRPr="004E6980" w:rsidR="003F1B1A" w:rsidP="003F1B1A" w:rsidRDefault="003F1B1A" w14:paraId="09B7D19D" w14:textId="0F280983">
      <w:pPr>
        <w:spacing w:line="276" w:lineRule="auto"/>
        <w:jc w:val="both"/>
        <w:rPr>
          <w:lang w:val="pt-PT"/>
        </w:rPr>
      </w:pPr>
      <w:r w:rsidRPr="69879144" w:rsidR="69879144">
        <w:rPr>
          <w:lang w:val="pt-PT"/>
        </w:rPr>
        <w:t xml:space="preserve">É visível que o smartphone está cada vez mais a ganhar terreno e com ele as apps móveis também tendem a crescer, no entanto o computador continua a ser uma ferramenta útil e muito importante, assim será importante que </w:t>
      </w:r>
      <w:r w:rsidRPr="69879144" w:rsidR="69879144">
        <w:rPr>
          <w:lang w:val="pt-PT"/>
        </w:rPr>
        <w:t>no desenvolvimentos</w:t>
      </w:r>
      <w:r w:rsidRPr="69879144" w:rsidR="69879144">
        <w:rPr>
          <w:lang w:val="pt-PT"/>
        </w:rPr>
        <w:t xml:space="preserve"> seja incluído algumas das funcionalidades imprescindíveis na versão Mobile, porém, visto a nossa </w:t>
      </w:r>
      <w:r w:rsidRPr="69879144" w:rsidR="69879144">
        <w:rPr>
          <w:lang w:val="pt-PT"/>
        </w:rPr>
        <w:t>WebApp</w:t>
      </w:r>
      <w:r w:rsidRPr="69879144" w:rsidR="69879144">
        <w:rPr>
          <w:lang w:val="pt-PT"/>
        </w:rPr>
        <w:t xml:space="preserve"> ser responsiva, o cliente poderá também entrar na sua app através do browser disponível. </w:t>
      </w:r>
    </w:p>
    <w:p w:rsidRPr="004E6980" w:rsidR="003F1B1A" w:rsidP="003F1B1A" w:rsidRDefault="003F1B1A" w14:paraId="6FB15EB5" w14:textId="028B3B52">
      <w:pPr>
        <w:spacing w:line="276" w:lineRule="auto"/>
        <w:jc w:val="both"/>
        <w:rPr>
          <w:lang w:val="pt-PT"/>
        </w:rPr>
      </w:pPr>
    </w:p>
    <w:p w:rsidRPr="004E6980" w:rsidR="00203004" w:rsidP="00203004" w:rsidRDefault="00203004" w14:paraId="2DD79760" w14:textId="77777777">
      <w:pPr>
        <w:pStyle w:val="Heading6"/>
        <w:rPr>
          <w:lang w:val="pt-PT"/>
        </w:rPr>
      </w:pPr>
      <w:r w:rsidRPr="004E6980">
        <w:rPr>
          <w:lang w:val="pt-PT"/>
        </w:rPr>
        <w:t xml:space="preserve">Estrutura e </w:t>
      </w:r>
      <w:proofErr w:type="spellStart"/>
      <w:r w:rsidRPr="004E6980">
        <w:rPr>
          <w:lang w:val="pt-PT"/>
        </w:rPr>
        <w:t>Workflow</w:t>
      </w:r>
      <w:proofErr w:type="spellEnd"/>
    </w:p>
    <w:p w:rsidRPr="004E6980" w:rsidR="00203004" w:rsidP="00203004" w:rsidRDefault="00203004" w14:paraId="42D70DD3" w14:textId="144229A2">
      <w:pPr>
        <w:tabs>
          <w:tab w:val="left" w:pos="2263"/>
        </w:tabs>
        <w:spacing w:line="276" w:lineRule="auto"/>
        <w:jc w:val="both"/>
        <w:rPr>
          <w:lang w:val="pt-PT"/>
        </w:rPr>
      </w:pPr>
      <w:r w:rsidRPr="69879144" w:rsidR="69879144">
        <w:rPr>
          <w:lang w:val="pt-PT"/>
        </w:rPr>
        <w:t>Inicialmente foi necessário decidir para qual dos softwares iria ser desenhada a aplicação. Esta decisão foi tomada uma vez que seria demasiado complexo desenhar a aplicação para ambos os sistemas, dado o tempo necessário para desenvolver a aplicação.</w:t>
      </w:r>
    </w:p>
    <w:p w:rsidRPr="004E6980" w:rsidR="00203004" w:rsidP="00203004" w:rsidRDefault="00203004" w14:paraId="0572ACFE" w14:textId="4CC3D308">
      <w:pPr>
        <w:tabs>
          <w:tab w:val="left" w:pos="2263"/>
        </w:tabs>
        <w:spacing w:line="276" w:lineRule="auto"/>
        <w:jc w:val="both"/>
        <w:rPr>
          <w:lang w:val="pt-PT"/>
        </w:rPr>
      </w:pPr>
      <w:r w:rsidRPr="69879144" w:rsidR="69879144">
        <w:rPr>
          <w:lang w:val="pt-PT"/>
        </w:rPr>
        <w:t xml:space="preserve">Optou-se por usar FIGMA devido á familiaridade já adquirida com este software, contudo, algumas das imagens foram </w:t>
      </w:r>
      <w:r w:rsidRPr="69879144" w:rsidR="69879144">
        <w:rPr>
          <w:lang w:val="pt-PT"/>
        </w:rPr>
        <w:t>desenvolvidas</w:t>
      </w:r>
      <w:r w:rsidRPr="69879144" w:rsidR="69879144">
        <w:rPr>
          <w:lang w:val="pt-PT"/>
        </w:rPr>
        <w:t xml:space="preserve"> também com Photoshop.</w:t>
      </w:r>
    </w:p>
    <w:p w:rsidRPr="004E6980" w:rsidR="00203004" w:rsidP="00203004" w:rsidRDefault="00203004" w14:paraId="4BEA3F64" w14:textId="17D8E5EC">
      <w:pPr>
        <w:tabs>
          <w:tab w:val="left" w:pos="2263"/>
        </w:tabs>
        <w:spacing w:line="276" w:lineRule="auto"/>
        <w:jc w:val="both"/>
        <w:rPr>
          <w:lang w:val="pt-PT"/>
        </w:rPr>
      </w:pPr>
      <w:r w:rsidRPr="69879144" w:rsidR="69879144">
        <w:rPr>
          <w:lang w:val="pt-PT"/>
        </w:rPr>
        <w:t>Sempre baseado nas necessidades dos futuros utilizadores, começou-se por identificar as principais secções da app, assim como a sua barra de navegação (</w:t>
      </w:r>
      <w:r w:rsidRPr="69879144" w:rsidR="69879144">
        <w:rPr>
          <w:lang w:val="pt-PT"/>
        </w:rPr>
        <w:t>navbar</w:t>
      </w:r>
      <w:r w:rsidRPr="69879144" w:rsidR="69879144">
        <w:rPr>
          <w:lang w:val="pt-PT"/>
        </w:rPr>
        <w:t xml:space="preserve">), de forma a conseguir estruturar toda e a forma como esta fluiria para assim conseguir construir o seu </w:t>
      </w:r>
      <w:r w:rsidRPr="69879144" w:rsidR="69879144">
        <w:rPr>
          <w:lang w:val="pt-PT"/>
        </w:rPr>
        <w:t>workflow</w:t>
      </w:r>
      <w:r w:rsidRPr="69879144" w:rsidR="69879144">
        <w:rPr>
          <w:lang w:val="pt-PT"/>
        </w:rPr>
        <w:t xml:space="preserve">. Através deste mapa consegue perceber-se a estrutura da aplicação e aquilo que o utilizador vai ser capaz de realizar ao utilizá-la. Embora no desenvolvimento de todos os ecrãs não seja possível adicioná-los todos, optou-se primeiramente por fazer um diagrama como mapa geral da </w:t>
      </w:r>
      <w:r w:rsidRPr="69879144" w:rsidR="69879144">
        <w:rPr>
          <w:lang w:val="pt-PT"/>
        </w:rPr>
        <w:t>webapp</w:t>
      </w:r>
      <w:r w:rsidRPr="69879144" w:rsidR="69879144">
        <w:rPr>
          <w:lang w:val="pt-PT"/>
        </w:rPr>
        <w:t>, de forma a consolidar as ideias e construir um pensamento sólido sobre aquilo que seria pretendido oferecer como um todo.</w:t>
      </w:r>
    </w:p>
    <w:p w:rsidRPr="004E6980" w:rsidR="00203004" w:rsidP="00203004" w:rsidRDefault="00203004" w14:paraId="1A8C3636" w14:textId="77777777">
      <w:pPr>
        <w:tabs>
          <w:tab w:val="left" w:pos="2263"/>
        </w:tabs>
        <w:spacing w:line="276" w:lineRule="auto"/>
        <w:jc w:val="both"/>
        <w:rPr>
          <w:lang w:val="pt-PT"/>
        </w:rPr>
      </w:pPr>
    </w:p>
    <w:p w:rsidRPr="004E6980" w:rsidR="00203004" w:rsidP="00203004" w:rsidRDefault="00203004" w14:paraId="29F32BEE" w14:textId="34986F69">
      <w:pPr>
        <w:pStyle w:val="Heading7"/>
        <w:rPr>
          <w:lang w:val="pt-PT"/>
        </w:rPr>
      </w:pPr>
      <w:r w:rsidRPr="004E6980">
        <w:rPr>
          <w:lang w:val="pt-PT"/>
        </w:rPr>
        <w:t>Diagrama</w:t>
      </w:r>
    </w:p>
    <w:p w:rsidRPr="004E6980" w:rsidR="00203004" w:rsidP="00203004" w:rsidRDefault="00203004" w14:paraId="748ECDC5" w14:textId="77777777">
      <w:pPr>
        <w:tabs>
          <w:tab w:val="left" w:pos="2263"/>
        </w:tabs>
        <w:spacing w:line="276" w:lineRule="auto"/>
        <w:jc w:val="both"/>
        <w:rPr>
          <w:lang w:val="pt-PT"/>
        </w:rPr>
      </w:pPr>
    </w:p>
    <w:p w:rsidRPr="004E6980" w:rsidR="003F1B1A" w:rsidP="003F1B1A" w:rsidRDefault="003F1B1A" w14:paraId="326F6C1E" w14:textId="58063A7F">
      <w:pPr>
        <w:tabs>
          <w:tab w:val="left" w:pos="2263"/>
        </w:tabs>
        <w:spacing w:line="276" w:lineRule="auto"/>
        <w:jc w:val="both"/>
        <w:rPr>
          <w:lang w:val="pt-PT"/>
        </w:rPr>
      </w:pPr>
    </w:p>
    <w:p w:rsidRPr="004E6980" w:rsidR="003F1B1A" w:rsidP="003F1B1A" w:rsidRDefault="003F1B1A" w14:paraId="6D04D877" w14:textId="6DF14543">
      <w:pPr>
        <w:tabs>
          <w:tab w:val="left" w:pos="2263"/>
        </w:tabs>
        <w:spacing w:line="276" w:lineRule="auto"/>
        <w:jc w:val="both"/>
        <w:rPr>
          <w:lang w:val="pt-PT"/>
        </w:rPr>
      </w:pPr>
    </w:p>
    <w:p w:rsidRPr="004E6980" w:rsidR="003F1B1A" w:rsidP="003F1B1A" w:rsidRDefault="003F1B1A" w14:paraId="5BFB1B3E" w14:textId="4B50F5C3">
      <w:pPr>
        <w:tabs>
          <w:tab w:val="left" w:pos="2263"/>
        </w:tabs>
        <w:spacing w:line="276" w:lineRule="auto"/>
        <w:jc w:val="both"/>
        <w:rPr>
          <w:lang w:val="pt-PT"/>
        </w:rPr>
      </w:pPr>
    </w:p>
    <w:p w:rsidRPr="004E6980" w:rsidR="003F1B1A" w:rsidP="003F1B1A" w:rsidRDefault="003F1B1A" w14:paraId="7BF10451" w14:textId="683F8664">
      <w:pPr>
        <w:tabs>
          <w:tab w:val="left" w:pos="2263"/>
        </w:tabs>
        <w:spacing w:line="276" w:lineRule="auto"/>
        <w:jc w:val="both"/>
        <w:rPr>
          <w:lang w:val="pt-PT"/>
        </w:rPr>
      </w:pPr>
    </w:p>
    <w:p w:rsidRPr="004E6980" w:rsidR="003F1B1A" w:rsidP="003F1B1A" w:rsidRDefault="003F1B1A" w14:paraId="6813AAFA" w14:textId="5593344D">
      <w:pPr>
        <w:tabs>
          <w:tab w:val="left" w:pos="2263"/>
        </w:tabs>
        <w:spacing w:line="276" w:lineRule="auto"/>
        <w:jc w:val="both"/>
        <w:rPr>
          <w:lang w:val="pt-PT"/>
        </w:rPr>
      </w:pPr>
    </w:p>
    <w:p w:rsidRPr="004E6980" w:rsidR="003F1B1A" w:rsidP="003F1B1A" w:rsidRDefault="003F1B1A" w14:paraId="0B4A5501" w14:textId="3DABB179">
      <w:pPr>
        <w:tabs>
          <w:tab w:val="left" w:pos="2263"/>
        </w:tabs>
        <w:spacing w:line="276" w:lineRule="auto"/>
        <w:jc w:val="both"/>
        <w:rPr>
          <w:lang w:val="pt-PT"/>
        </w:rPr>
      </w:pPr>
    </w:p>
    <w:p w:rsidRPr="004E6980" w:rsidR="003F1B1A" w:rsidP="003F1B1A" w:rsidRDefault="003F1B1A" w14:paraId="7EC44BF1" w14:textId="4BA24659">
      <w:pPr>
        <w:tabs>
          <w:tab w:val="left" w:pos="2263"/>
        </w:tabs>
        <w:spacing w:line="276" w:lineRule="auto"/>
        <w:jc w:val="both"/>
        <w:rPr>
          <w:lang w:val="pt-PT"/>
        </w:rPr>
      </w:pPr>
    </w:p>
    <w:p w:rsidRPr="004E6980" w:rsidR="003F1B1A" w:rsidP="003F1B1A" w:rsidRDefault="003F1B1A" w14:paraId="2B71B075" w14:textId="438B301A">
      <w:pPr>
        <w:tabs>
          <w:tab w:val="left" w:pos="2263"/>
        </w:tabs>
        <w:spacing w:line="276" w:lineRule="auto"/>
        <w:jc w:val="both"/>
        <w:rPr>
          <w:lang w:val="pt-PT"/>
        </w:rPr>
      </w:pPr>
    </w:p>
    <w:p w:rsidRPr="004E6980" w:rsidR="00203004" w:rsidP="00203004" w:rsidRDefault="00203004" w14:paraId="13BA094C" w14:textId="77777777">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203004" w:rsidP="00203004" w:rsidRDefault="00203004" w14:paraId="63036993" w14:textId="5AAB2A6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738611F2" w14:textId="796B6606">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2835F0CA" w14:textId="38632B8F">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4F8ACCF0" w14:textId="1AE4F1AD">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5C182F32" w14:textId="26D77798">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3313C14F" w14:textId="17EBCB4B">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4BE2BCAF" w14:textId="546D6781">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0428A937" w14:textId="26F0654B">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6F6ABE91" w14:textId="6D1DB616">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27DF5C1C" w14:textId="3EDD6A39">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4F40F48F" w14:textId="09F2E25A">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45E2465A" w14:textId="14B1B241">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00102D00" w14:textId="079B141F">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635FA8CD" w14:textId="67DBA92A">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BC4E6C" w:rsidP="00203004" w:rsidRDefault="00BC4E6C" w14:paraId="70F59F13" w14:textId="77777777">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203004" w:rsidP="00203004" w:rsidRDefault="00203004" w14:paraId="14F60964" w14:textId="77777777">
      <w:pPr>
        <w:pStyle w:val="Heading2"/>
        <w:rPr>
          <w:sz w:val="32"/>
          <w:szCs w:val="32"/>
          <w:lang w:val="pt-PT"/>
        </w:rPr>
      </w:pPr>
      <w:r w:rsidRPr="004E6980">
        <w:rPr>
          <w:sz w:val="32"/>
          <w:szCs w:val="32"/>
          <w:lang w:val="pt-PT"/>
        </w:rPr>
        <w:lastRenderedPageBreak/>
        <w:t>Personas</w:t>
      </w:r>
    </w:p>
    <w:p w:rsidRPr="004E6980" w:rsidR="00A84CC4" w:rsidP="00203004" w:rsidRDefault="00203004" w14:paraId="6EF9F478" w14:textId="57B0DDBC">
      <w:pPr>
        <w:rPr>
          <w:lang w:val="pt-PT"/>
        </w:rPr>
      </w:pPr>
      <w:r w:rsidRPr="69879144" w:rsidR="69879144">
        <w:rPr>
          <w:lang w:val="pt-PT"/>
        </w:rPr>
        <w:t xml:space="preserve">Seguido de todo o processo de análise das informações obtidas, foram criadas as personas que serviriam como base para a criação da app de forma a perceber necessidades e funcionalidades que fizessem sentido incluir. Para isso, passamos por várias fases, sendo elas — os sketches que consistem num desenho básico e rápido de ideias a serem criadas e qual a potencial estrutura das mesmas. </w:t>
      </w:r>
    </w:p>
    <w:p w:rsidRPr="004E6980" w:rsidR="00A84CC4" w:rsidP="00203004" w:rsidRDefault="00203004" w14:paraId="76597BA7" w14:textId="6C5D244D">
      <w:pPr>
        <w:rPr>
          <w:lang w:val="pt-PT"/>
        </w:rPr>
      </w:pPr>
      <w:r w:rsidRPr="69879144" w:rsidR="69879144">
        <w:rPr>
          <w:lang w:val="pt-PT"/>
        </w:rPr>
        <w:t xml:space="preserve">Os </w:t>
      </w:r>
      <w:r w:rsidRPr="69879144" w:rsidR="69879144">
        <w:rPr>
          <w:lang w:val="pt-PT"/>
        </w:rPr>
        <w:t>wireframes</w:t>
      </w:r>
      <w:r w:rsidRPr="69879144" w:rsidR="69879144">
        <w:rPr>
          <w:lang w:val="pt-PT"/>
        </w:rPr>
        <w:t xml:space="preserve"> encarregam-se de refinar o conceito da aplicação e das ideias representadas nos sketches e logo após esta etapa entram os </w:t>
      </w:r>
      <w:r w:rsidRPr="69879144" w:rsidR="69879144">
        <w:rPr>
          <w:lang w:val="pt-PT"/>
        </w:rPr>
        <w:t>Mockups</w:t>
      </w:r>
      <w:r w:rsidRPr="69879144" w:rsidR="69879144">
        <w:rPr>
          <w:lang w:val="pt-PT"/>
        </w:rPr>
        <w:t xml:space="preserve"> que trazem vida aos </w:t>
      </w:r>
      <w:r w:rsidRPr="69879144" w:rsidR="69879144">
        <w:rPr>
          <w:lang w:val="pt-PT"/>
        </w:rPr>
        <w:t>wireframes</w:t>
      </w:r>
      <w:r w:rsidRPr="69879144" w:rsidR="69879144">
        <w:rPr>
          <w:lang w:val="pt-PT"/>
        </w:rPr>
        <w:t>,</w:t>
      </w:r>
      <w:r w:rsidRPr="69879144" w:rsidR="69879144">
        <w:rPr>
          <w:lang w:val="pt-PT"/>
        </w:rPr>
        <w:t xml:space="preserve"> uma vez que é nesta etapa que se dá cor e se aplica o conteúdo real, sendo estes muito rigorosos e muito próximos da realidade. </w:t>
      </w:r>
    </w:p>
    <w:p w:rsidRPr="004E6980" w:rsidR="00A84CC4" w:rsidP="00203004" w:rsidRDefault="00203004" w14:paraId="48EC5F6D" w14:textId="38FDBCBE">
      <w:pPr>
        <w:rPr>
          <w:lang w:val="pt-PT"/>
        </w:rPr>
      </w:pPr>
      <w:r w:rsidRPr="69879144" w:rsidR="69879144">
        <w:rPr>
          <w:lang w:val="pt-PT"/>
        </w:rPr>
        <w:t xml:space="preserve">Todos estes passos foram respeitados e vão ser apresentados de forma a perceber como a criação da app foi evoluindo. É de realçar que, embora todo o </w:t>
      </w:r>
      <w:r w:rsidRPr="69879144" w:rsidR="69879144">
        <w:rPr>
          <w:lang w:val="pt-PT"/>
        </w:rPr>
        <w:t>workflow</w:t>
      </w:r>
      <w:r w:rsidRPr="69879144" w:rsidR="69879144">
        <w:rPr>
          <w:lang w:val="pt-PT"/>
        </w:rPr>
        <w:t xml:space="preserve"> da aplicação tenha sido definido sempre com o conceito de </w:t>
      </w:r>
      <w:r w:rsidRPr="69879144" w:rsidR="69879144">
        <w:rPr>
          <w:lang w:val="pt-PT"/>
        </w:rPr>
        <w:t>“</w:t>
      </w:r>
      <w:r w:rsidRPr="69879144" w:rsidR="69879144">
        <w:rPr>
          <w:lang w:val="pt-PT"/>
        </w:rPr>
        <w:t xml:space="preserve">Mobile </w:t>
      </w:r>
      <w:r w:rsidRPr="69879144" w:rsidR="69879144">
        <w:rPr>
          <w:lang w:val="pt-PT"/>
        </w:rPr>
        <w:t>First</w:t>
      </w:r>
      <w:r w:rsidRPr="69879144" w:rsidR="69879144">
        <w:rPr>
          <w:lang w:val="pt-PT"/>
        </w:rPr>
        <w:t>”,</w:t>
      </w:r>
      <w:r w:rsidRPr="69879144" w:rsidR="69879144">
        <w:rPr>
          <w:lang w:val="pt-PT"/>
        </w:rPr>
        <w:t xml:space="preserve"> apenas foram desenvolvidos alguns ecrãs - Desktop, Tablet e Mobile.</w:t>
      </w:r>
    </w:p>
    <w:p w:rsidRPr="004E6980" w:rsidR="00203004" w:rsidP="00203004" w:rsidRDefault="00203004" w14:paraId="636A98F6" w14:textId="77777777">
      <w:pPr>
        <w:pStyle w:val="Heading4"/>
        <w:jc w:val="right"/>
        <w:rPr>
          <w:lang w:val="pt-PT"/>
        </w:rPr>
      </w:pPr>
      <w:r w:rsidRPr="004E6980">
        <w:rPr>
          <w:noProof/>
          <w:lang w:val="pt-PT"/>
        </w:rPr>
        <w:drawing>
          <wp:anchor distT="0" distB="0" distL="114300" distR="114300" simplePos="0" relativeHeight="251667456" behindDoc="1" locked="0" layoutInCell="1" allowOverlap="1" wp14:anchorId="37853EBC" wp14:editId="0DC48565">
            <wp:simplePos x="0" y="0"/>
            <wp:positionH relativeFrom="column">
              <wp:posOffset>5550160</wp:posOffset>
            </wp:positionH>
            <wp:positionV relativeFrom="paragraph">
              <wp:posOffset>179074</wp:posOffset>
            </wp:positionV>
            <wp:extent cx="1914340" cy="2760980"/>
            <wp:effectExtent l="0" t="0" r="0" b="0"/>
            <wp:wrapNone/>
            <wp:docPr id="36" name="Picture 36"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in a white shirt&#10;&#10;Description automatically generated with medium confidence"/>
                    <pic:cNvPicPr/>
                  </pic:nvPicPr>
                  <pic:blipFill>
                    <a:blip r:embed="rId9" cstate="print">
                      <a:alphaModFix amt="50000"/>
                      <a:extLst>
                        <a:ext uri="{28A0092B-C50C-407E-A947-70E740481C1C}">
                          <a14:useLocalDpi xmlns:a14="http://schemas.microsoft.com/office/drawing/2010/main" val="0"/>
                        </a:ext>
                      </a:extLst>
                    </a:blip>
                    <a:stretch>
                      <a:fillRect/>
                    </a:stretch>
                  </pic:blipFill>
                  <pic:spPr>
                    <a:xfrm>
                      <a:off x="0" y="0"/>
                      <a:ext cx="1919483" cy="2768398"/>
                    </a:xfrm>
                    <a:prstGeom prst="rect">
                      <a:avLst/>
                    </a:prstGeom>
                  </pic:spPr>
                </pic:pic>
              </a:graphicData>
            </a:graphic>
            <wp14:sizeRelH relativeFrom="page">
              <wp14:pctWidth>0</wp14:pctWidth>
            </wp14:sizeRelH>
            <wp14:sizeRelV relativeFrom="page">
              <wp14:pctHeight>0</wp14:pctHeight>
            </wp14:sizeRelV>
          </wp:anchor>
        </w:drawing>
      </w:r>
      <w:r w:rsidRPr="004E6980">
        <w:rPr>
          <w:lang w:val="pt-PT"/>
        </w:rPr>
        <w:t>Pedro Cruz</w:t>
      </w:r>
    </w:p>
    <w:p w:rsidRPr="004E6980" w:rsidR="00203004" w:rsidP="00203004" w:rsidRDefault="00203004" w14:paraId="0B7AF355" w14:textId="77777777">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rsidRPr="004E6980" w:rsidR="00203004" w:rsidP="00203004" w:rsidRDefault="00203004" w14:paraId="06D5AED1" w14:textId="77777777">
      <w:pPr>
        <w:pStyle w:val="ListBullet"/>
        <w:tabs>
          <w:tab w:val="num" w:pos="268"/>
        </w:tabs>
        <w:rPr>
          <w:lang w:val="pt-PT"/>
        </w:rPr>
        <w:sectPr w:rsidRPr="004E6980" w:rsidR="00203004" w:rsidSect="00203004">
          <w:headerReference w:type="default" r:id="rId10"/>
          <w:footerReference w:type="even" r:id="rId11"/>
          <w:footerReference w:type="default" r:id="rId12"/>
          <w:type w:val="continuous"/>
          <w:pgSz w:w="11907" w:h="16839" w:orient="portrait" w:code="9"/>
          <w:pgMar w:top="1304" w:right="505" w:bottom="1831" w:left="794" w:header="720" w:footer="794" w:gutter="0"/>
          <w:pgNumType w:start="0"/>
          <w:cols w:space="720"/>
          <w:titlePg/>
          <w:docGrid w:linePitch="381"/>
        </w:sectPr>
      </w:pPr>
    </w:p>
    <w:p w:rsidRPr="004E6980" w:rsidR="00203004" w:rsidP="00203004" w:rsidRDefault="00203004" w14:paraId="4EA03E79" w14:textId="77777777">
      <w:pPr>
        <w:pStyle w:val="ListBullet"/>
        <w:numPr>
          <w:ilvl w:val="0"/>
          <w:numId w:val="39"/>
        </w:numPr>
        <w:rPr>
          <w:lang w:val="pt-PT"/>
        </w:rPr>
      </w:pPr>
      <w:r w:rsidRPr="004E6980">
        <w:rPr>
          <w:lang w:val="pt-PT"/>
        </w:rPr>
        <w:t>Idade: 25-35</w:t>
      </w:r>
    </w:p>
    <w:p w:rsidRPr="004E6980" w:rsidR="00203004" w:rsidP="00203004" w:rsidRDefault="00203004" w14:paraId="74898AC9" w14:textId="77777777">
      <w:pPr>
        <w:pStyle w:val="ListBullet"/>
        <w:numPr>
          <w:ilvl w:val="0"/>
          <w:numId w:val="39"/>
        </w:numPr>
        <w:rPr>
          <w:lang w:val="pt-PT"/>
        </w:rPr>
      </w:pPr>
      <w:r w:rsidRPr="004E6980">
        <w:rPr>
          <w:lang w:val="pt-PT"/>
        </w:rPr>
        <w:t xml:space="preserve">Ocupação: CEO da empresa </w:t>
      </w:r>
      <w:proofErr w:type="spellStart"/>
      <w:r w:rsidRPr="004E6980">
        <w:rPr>
          <w:lang w:val="pt-PT"/>
        </w:rPr>
        <w:t>BikeSport</w:t>
      </w:r>
      <w:proofErr w:type="spellEnd"/>
    </w:p>
    <w:p w:rsidRPr="004E6980" w:rsidR="00203004" w:rsidP="00203004" w:rsidRDefault="00203004" w14:paraId="5B9E3143" w14:textId="77777777">
      <w:pPr>
        <w:pStyle w:val="ListBullet"/>
        <w:numPr>
          <w:ilvl w:val="0"/>
          <w:numId w:val="39"/>
        </w:numPr>
        <w:rPr>
          <w:lang w:val="pt-PT"/>
        </w:rPr>
      </w:pPr>
      <w:r w:rsidRPr="004E6980">
        <w:rPr>
          <w:lang w:val="pt-PT"/>
        </w:rPr>
        <w:t>Localização: Faro</w:t>
      </w:r>
    </w:p>
    <w:p w:rsidRPr="004E6980" w:rsidR="00203004" w:rsidP="00203004" w:rsidRDefault="00203004" w14:paraId="5ED4B513" w14:textId="77777777">
      <w:pPr>
        <w:pStyle w:val="ListBullet"/>
        <w:numPr>
          <w:ilvl w:val="0"/>
          <w:numId w:val="39"/>
        </w:numPr>
        <w:rPr>
          <w:lang w:val="pt-PT"/>
        </w:rPr>
      </w:pPr>
      <w:r w:rsidRPr="004E6980">
        <w:rPr>
          <w:lang w:val="pt-PT"/>
        </w:rPr>
        <w:t>Personalidade: Dinâmico, Adora desporto, Extrovertido.</w:t>
      </w:r>
    </w:p>
    <w:p w:rsidRPr="004E6980" w:rsidR="00203004" w:rsidP="00203004" w:rsidRDefault="00203004" w14:paraId="21337CA9" w14:textId="77777777">
      <w:pPr>
        <w:pStyle w:val="ListBullet"/>
        <w:numPr>
          <w:ilvl w:val="0"/>
          <w:numId w:val="39"/>
        </w:numPr>
        <w:spacing w:line="312" w:lineRule="auto"/>
        <w:rPr>
          <w:lang w:val="pt-PT"/>
        </w:rPr>
      </w:pPr>
      <w:r w:rsidRPr="004E6980">
        <w:rPr>
          <w:u w:val="single"/>
          <w:lang w:val="pt-PT"/>
        </w:rPr>
        <w:t>Objetivos</w:t>
      </w:r>
      <w:r w:rsidRPr="004E6980">
        <w:rPr>
          <w:lang w:val="pt-PT"/>
        </w:rPr>
        <w:t xml:space="preserve">: </w:t>
      </w:r>
    </w:p>
    <w:p w:rsidRPr="004E6980" w:rsidR="00203004" w:rsidP="00203004" w:rsidRDefault="00203004" w14:paraId="4F42224E" w14:textId="77777777">
      <w:pPr>
        <w:pStyle w:val="ListBullet"/>
        <w:numPr>
          <w:ilvl w:val="1"/>
          <w:numId w:val="39"/>
        </w:numPr>
        <w:spacing w:line="312" w:lineRule="auto"/>
        <w:rPr>
          <w:lang w:val="pt-PT"/>
        </w:rPr>
      </w:pPr>
      <w:r w:rsidRPr="004E6980">
        <w:rPr>
          <w:lang w:val="pt-PT"/>
        </w:rPr>
        <w:t xml:space="preserve">Produtividade, </w:t>
      </w:r>
    </w:p>
    <w:p w:rsidRPr="004E6980" w:rsidR="00203004" w:rsidP="00203004" w:rsidRDefault="00203004" w14:paraId="372AEC0B" w14:textId="77777777">
      <w:pPr>
        <w:pStyle w:val="ListBullet"/>
        <w:numPr>
          <w:ilvl w:val="1"/>
          <w:numId w:val="39"/>
        </w:numPr>
        <w:spacing w:line="312" w:lineRule="auto"/>
        <w:rPr>
          <w:lang w:val="pt-PT"/>
        </w:rPr>
      </w:pPr>
      <w:r w:rsidRPr="004E6980">
        <w:rPr>
          <w:lang w:val="pt-PT"/>
        </w:rPr>
        <w:t>Controlo de Custos,</w:t>
      </w:r>
    </w:p>
    <w:p w:rsidRPr="004E6980" w:rsidR="00203004" w:rsidP="00203004" w:rsidRDefault="00203004" w14:paraId="04AE3672" w14:textId="77777777">
      <w:pPr>
        <w:pStyle w:val="ListBullet"/>
        <w:numPr>
          <w:ilvl w:val="1"/>
          <w:numId w:val="39"/>
        </w:numPr>
        <w:rPr>
          <w:lang w:val="pt-PT"/>
        </w:rPr>
      </w:pPr>
      <w:r w:rsidRPr="004E6980">
        <w:rPr>
          <w:lang w:val="pt-PT"/>
        </w:rPr>
        <w:t>Controlo de Stock em Real-Time</w:t>
      </w:r>
    </w:p>
    <w:p w:rsidRPr="004E6980" w:rsidR="00203004" w:rsidP="00203004" w:rsidRDefault="00203004" w14:paraId="2A6B5BBA" w14:textId="77777777">
      <w:pPr>
        <w:pStyle w:val="ListBullet"/>
        <w:numPr>
          <w:ilvl w:val="0"/>
          <w:numId w:val="39"/>
        </w:numPr>
        <w:ind w:left="426" w:hanging="426"/>
        <w:rPr>
          <w:lang w:val="pt-PT"/>
        </w:rPr>
      </w:pPr>
      <w:r w:rsidRPr="004E6980">
        <w:rPr>
          <w:lang w:val="pt-PT"/>
        </w:rPr>
        <w:t>Relatórios de stock</w:t>
      </w:r>
    </w:p>
    <w:p w:rsidRPr="004E6980" w:rsidR="00203004" w:rsidP="00203004" w:rsidRDefault="00203004" w14:paraId="73AABDC4" w14:textId="77777777">
      <w:pPr>
        <w:pStyle w:val="ListBullet"/>
        <w:numPr>
          <w:ilvl w:val="0"/>
          <w:numId w:val="39"/>
        </w:numPr>
        <w:ind w:left="426" w:hanging="426"/>
        <w:rPr>
          <w:u w:val="single"/>
          <w:lang w:val="pt-PT"/>
        </w:rPr>
      </w:pPr>
      <w:r w:rsidRPr="004E6980">
        <w:rPr>
          <w:u w:val="single"/>
          <w:lang w:val="pt-PT"/>
        </w:rPr>
        <w:t>Frustrações:</w:t>
      </w:r>
    </w:p>
    <w:p w:rsidRPr="004E6980" w:rsidR="00203004" w:rsidP="00203004" w:rsidRDefault="00203004" w14:paraId="783F082D" w14:textId="77777777">
      <w:pPr>
        <w:pStyle w:val="ListBullet"/>
        <w:numPr>
          <w:ilvl w:val="1"/>
          <w:numId w:val="39"/>
        </w:numPr>
        <w:ind w:left="567" w:hanging="283"/>
        <w:rPr>
          <w:lang w:val="pt-PT"/>
        </w:rPr>
      </w:pPr>
      <w:r w:rsidRPr="004E6980">
        <w:rPr>
          <w:lang w:val="pt-PT"/>
        </w:rPr>
        <w:t>Trabalho acumulado,</w:t>
      </w:r>
    </w:p>
    <w:p w:rsidRPr="004E6980" w:rsidR="00203004" w:rsidP="00203004" w:rsidRDefault="00203004" w14:paraId="2529AFD8" w14:textId="77777777">
      <w:pPr>
        <w:pStyle w:val="ListBullet"/>
        <w:numPr>
          <w:ilvl w:val="1"/>
          <w:numId w:val="39"/>
        </w:numPr>
        <w:ind w:left="567" w:hanging="283"/>
        <w:rPr>
          <w:lang w:val="pt-PT"/>
        </w:rPr>
      </w:pPr>
      <w:r w:rsidRPr="004E6980">
        <w:rPr>
          <w:lang w:val="pt-PT"/>
        </w:rPr>
        <w:t>Atraso na entrega a clientes por falta de stock,</w:t>
      </w:r>
    </w:p>
    <w:p w:rsidRPr="004E6980" w:rsidR="00203004" w:rsidP="00203004" w:rsidRDefault="00203004" w14:paraId="4B4BB0EF" w14:textId="77777777">
      <w:pPr>
        <w:pStyle w:val="ListBullet"/>
        <w:numPr>
          <w:ilvl w:val="1"/>
          <w:numId w:val="39"/>
        </w:numPr>
        <w:ind w:left="567" w:hanging="283"/>
        <w:rPr>
          <w:lang w:val="pt-PT"/>
        </w:rPr>
      </w:pPr>
      <w:r w:rsidRPr="004E6980">
        <w:rPr>
          <w:lang w:val="pt-PT"/>
        </w:rPr>
        <w:t>Perdas nas vendas por não ter o stock adequado.</w:t>
      </w:r>
    </w:p>
    <w:p w:rsidRPr="004E6980" w:rsidR="00203004" w:rsidP="00203004" w:rsidRDefault="00203004" w14:paraId="31CF94E5" w14:textId="77777777">
      <w:pPr>
        <w:pStyle w:val="ListBullet"/>
        <w:numPr>
          <w:ilvl w:val="1"/>
          <w:numId w:val="39"/>
        </w:numPr>
        <w:ind w:left="567" w:hanging="283"/>
        <w:rPr>
          <w:lang w:val="pt-PT"/>
        </w:rPr>
      </w:pPr>
      <w:r w:rsidRPr="004E6980">
        <w:rPr>
          <w:lang w:val="pt-PT"/>
        </w:rPr>
        <w:t xml:space="preserve">Excedente em alguns produtos. </w:t>
      </w:r>
    </w:p>
    <w:p w:rsidRPr="004E6980" w:rsidR="00203004" w:rsidP="00203004" w:rsidRDefault="00203004" w14:paraId="038FE764" w14:textId="77777777">
      <w:pPr>
        <w:pStyle w:val="ListBullet"/>
        <w:ind w:left="284" w:hanging="284"/>
        <w:rPr>
          <w:lang w:val="pt-PT"/>
        </w:rPr>
      </w:pPr>
    </w:p>
    <w:p w:rsidRPr="004E6980" w:rsidR="00203004" w:rsidP="00203004" w:rsidRDefault="00203004" w14:paraId="42ACA4C5" w14:textId="77777777">
      <w:pPr>
        <w:pStyle w:val="ListBullet"/>
        <w:numPr>
          <w:ilvl w:val="0"/>
          <w:numId w:val="40"/>
        </w:numPr>
        <w:ind w:left="426" w:hanging="426"/>
        <w:rPr>
          <w:lang w:val="pt-PT"/>
        </w:rPr>
      </w:pPr>
      <w:r w:rsidRPr="004E6980">
        <w:rPr>
          <w:lang w:val="pt-PT"/>
        </w:rPr>
        <w:t>Tipo de Produto:</w:t>
      </w:r>
    </w:p>
    <w:p w:rsidRPr="004E6980" w:rsidR="00203004" w:rsidP="00203004" w:rsidRDefault="00203004" w14:paraId="7439F14E" w14:textId="77777777">
      <w:pPr>
        <w:pStyle w:val="ListBullet"/>
        <w:numPr>
          <w:ilvl w:val="1"/>
          <w:numId w:val="40"/>
        </w:numPr>
        <w:ind w:left="567" w:hanging="283"/>
        <w:rPr>
          <w:lang w:val="pt-PT"/>
        </w:rPr>
      </w:pPr>
      <w:r w:rsidRPr="004E6980">
        <w:rPr>
          <w:lang w:val="pt-PT"/>
        </w:rPr>
        <w:t>Subscrição Profissional</w:t>
      </w:r>
    </w:p>
    <w:p w:rsidRPr="004E6980" w:rsidR="00203004" w:rsidP="00203004" w:rsidRDefault="00203004" w14:paraId="6DEB3212" w14:textId="77777777">
      <w:pPr>
        <w:pStyle w:val="NormalWeb"/>
        <w:shd w:val="clear" w:color="auto" w:fill="FFFFFF"/>
        <w:spacing w:before="0" w:beforeAutospacing="0" w:after="150" w:afterAutospacing="0"/>
        <w:jc w:val="both"/>
        <w:rPr>
          <w:bCs/>
          <w:i w:val="0"/>
          <w:iCs w:val="0"/>
          <w:color w:val="3476B1" w:themeColor="accent2" w:themeShade="BF"/>
          <w:sz w:val="22"/>
          <w:szCs w:val="22"/>
          <w:lang w:val="pt-PT"/>
        </w:rPr>
        <w:sectPr w:rsidRPr="004E6980" w:rsidR="00203004" w:rsidSect="00516F47">
          <w:type w:val="continuous"/>
          <w:pgSz w:w="11907" w:h="16839" w:orient="portrait" w:code="9"/>
          <w:pgMar w:top="1304" w:right="505" w:bottom="1831" w:left="794" w:header="720" w:footer="794" w:gutter="0"/>
          <w:pgNumType w:start="0"/>
          <w:cols w:space="138" w:num="2"/>
          <w:titlePg/>
          <w:docGrid w:linePitch="381"/>
        </w:sectPr>
      </w:pPr>
    </w:p>
    <w:p w:rsidRPr="004E6980" w:rsidR="00203004" w:rsidP="00203004" w:rsidRDefault="00203004" w14:paraId="03DD36C6" w14:textId="77777777">
      <w:pPr>
        <w:rPr>
          <w:lang w:val="pt-PT"/>
        </w:rPr>
      </w:pPr>
    </w:p>
    <w:p w:rsidRPr="004E6980" w:rsidR="00203004" w:rsidP="00203004" w:rsidRDefault="00203004" w14:paraId="588B03FF" w14:textId="77777777">
      <w:pPr>
        <w:pStyle w:val="Heading4"/>
        <w:jc w:val="right"/>
        <w:rPr>
          <w:lang w:val="pt-PT"/>
        </w:rPr>
      </w:pPr>
      <w:r w:rsidRPr="004E6980">
        <w:rPr>
          <w:lang w:val="pt-PT"/>
        </w:rPr>
        <w:t>Joana Almeida</w:t>
      </w:r>
    </w:p>
    <w:p w:rsidRPr="004E6980" w:rsidR="00203004" w:rsidP="00203004" w:rsidRDefault="00203004" w14:paraId="68254512" w14:textId="77777777">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noProof/>
          <w:lang w:val="pt-PT"/>
        </w:rPr>
        <w:drawing>
          <wp:anchor distT="0" distB="0" distL="114300" distR="114300" simplePos="0" relativeHeight="251668480" behindDoc="1" locked="0" layoutInCell="1" allowOverlap="1" wp14:anchorId="473E3807" wp14:editId="38F83132">
            <wp:simplePos x="0" y="0"/>
            <wp:positionH relativeFrom="column">
              <wp:posOffset>5538372</wp:posOffset>
            </wp:positionH>
            <wp:positionV relativeFrom="paragraph">
              <wp:posOffset>162560</wp:posOffset>
            </wp:positionV>
            <wp:extent cx="2044251" cy="2443730"/>
            <wp:effectExtent l="0" t="0" r="635" b="0"/>
            <wp:wrapNone/>
            <wp:docPr id="37" name="Picture 37" descr="A person holding a phone and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holding a phone and looking at a computer&#10;&#10;Description automatically generated"/>
                    <pic:cNvPicPr/>
                  </pic:nvPicPr>
                  <pic:blipFill>
                    <a:blip r:embed="rId13" cstate="print">
                      <a:alphaModFix amt="50000"/>
                      <a:extLst>
                        <a:ext uri="{28A0092B-C50C-407E-A947-70E740481C1C}">
                          <a14:useLocalDpi xmlns:a14="http://schemas.microsoft.com/office/drawing/2010/main" val="0"/>
                        </a:ext>
                      </a:extLst>
                    </a:blip>
                    <a:stretch>
                      <a:fillRect/>
                    </a:stretch>
                  </pic:blipFill>
                  <pic:spPr>
                    <a:xfrm>
                      <a:off x="0" y="0"/>
                      <a:ext cx="2044251" cy="2443730"/>
                    </a:xfrm>
                    <a:prstGeom prst="rect">
                      <a:avLst/>
                    </a:prstGeom>
                  </pic:spPr>
                </pic:pic>
              </a:graphicData>
            </a:graphic>
            <wp14:sizeRelH relativeFrom="page">
              <wp14:pctWidth>0</wp14:pctWidth>
            </wp14:sizeRelH>
            <wp14:sizeRelV relativeFrom="page">
              <wp14:pctHeight>0</wp14:pctHeight>
            </wp14:sizeRelV>
          </wp:anchor>
        </w:drawing>
      </w:r>
    </w:p>
    <w:p w:rsidRPr="004E6980" w:rsidR="00203004" w:rsidP="00203004" w:rsidRDefault="00203004" w14:paraId="78D7B1E8" w14:textId="77777777">
      <w:pPr>
        <w:pStyle w:val="ListBullet"/>
        <w:tabs>
          <w:tab w:val="num" w:pos="268"/>
        </w:tabs>
        <w:rPr>
          <w:lang w:val="pt-PT"/>
        </w:rPr>
        <w:sectPr w:rsidRPr="004E6980" w:rsidR="00203004" w:rsidSect="006F3427">
          <w:headerReference w:type="default" r:id="rId14"/>
          <w:footerReference w:type="even" r:id="rId15"/>
          <w:footerReference w:type="default" r:id="rId16"/>
          <w:type w:val="continuous"/>
          <w:pgSz w:w="11907" w:h="16839" w:orient="portrait" w:code="9"/>
          <w:pgMar w:top="1304" w:right="505" w:bottom="1831" w:left="794" w:header="720" w:footer="794" w:gutter="0"/>
          <w:pgNumType w:start="0"/>
          <w:cols w:space="720"/>
          <w:titlePg/>
          <w:docGrid w:linePitch="381"/>
        </w:sectPr>
      </w:pPr>
    </w:p>
    <w:p w:rsidRPr="004E6980" w:rsidR="00203004" w:rsidP="00203004" w:rsidRDefault="00203004" w14:paraId="05D1007B" w14:textId="77777777">
      <w:pPr>
        <w:pStyle w:val="ListBullet"/>
        <w:numPr>
          <w:ilvl w:val="0"/>
          <w:numId w:val="39"/>
        </w:numPr>
        <w:rPr>
          <w:lang w:val="pt-PT"/>
        </w:rPr>
      </w:pPr>
      <w:r w:rsidRPr="004E6980">
        <w:rPr>
          <w:lang w:val="pt-PT"/>
        </w:rPr>
        <w:t>Idade: 30-40</w:t>
      </w:r>
    </w:p>
    <w:p w:rsidRPr="004E6980" w:rsidR="00203004" w:rsidP="00203004" w:rsidRDefault="00203004" w14:paraId="3E0C1113" w14:textId="77777777">
      <w:pPr>
        <w:pStyle w:val="ListBullet"/>
        <w:numPr>
          <w:ilvl w:val="0"/>
          <w:numId w:val="39"/>
        </w:numPr>
        <w:rPr>
          <w:lang w:val="pt-PT"/>
        </w:rPr>
      </w:pPr>
      <w:r w:rsidRPr="004E6980">
        <w:rPr>
          <w:lang w:val="pt-PT"/>
        </w:rPr>
        <w:t xml:space="preserve">Ocupação: CEO da empresa </w:t>
      </w:r>
      <w:proofErr w:type="spellStart"/>
      <w:r w:rsidRPr="004E6980">
        <w:rPr>
          <w:lang w:val="pt-PT"/>
        </w:rPr>
        <w:t>BWoman</w:t>
      </w:r>
      <w:proofErr w:type="spellEnd"/>
    </w:p>
    <w:p w:rsidRPr="004E6980" w:rsidR="00203004" w:rsidP="00203004" w:rsidRDefault="00203004" w14:paraId="6FF7EE0D" w14:textId="076A50BD">
      <w:pPr>
        <w:pStyle w:val="ListBullet"/>
        <w:numPr>
          <w:ilvl w:val="0"/>
          <w:numId w:val="39"/>
        </w:numPr>
        <w:rPr>
          <w:lang w:val="pt-PT"/>
        </w:rPr>
      </w:pPr>
      <w:r w:rsidRPr="004E6980">
        <w:rPr>
          <w:lang w:val="pt-PT"/>
        </w:rPr>
        <w:t xml:space="preserve">Localização: Porto (urbana) com </w:t>
      </w:r>
      <w:r w:rsidRPr="004E6980" w:rsidR="00BF1B6F">
        <w:rPr>
          <w:lang w:val="pt-PT"/>
        </w:rPr>
        <w:t>presença online</w:t>
      </w:r>
      <w:r w:rsidRPr="004E6980">
        <w:rPr>
          <w:lang w:val="pt-PT"/>
        </w:rPr>
        <w:t xml:space="preserve"> e-commerce</w:t>
      </w:r>
    </w:p>
    <w:p w:rsidRPr="004E6980" w:rsidR="00203004" w:rsidP="00203004" w:rsidRDefault="00203004" w14:paraId="157454FF" w14:textId="77777777">
      <w:pPr>
        <w:pStyle w:val="ListBullet"/>
        <w:numPr>
          <w:ilvl w:val="0"/>
          <w:numId w:val="39"/>
        </w:numPr>
        <w:rPr>
          <w:lang w:val="pt-PT"/>
        </w:rPr>
      </w:pPr>
      <w:r w:rsidRPr="004E6980">
        <w:rPr>
          <w:lang w:val="pt-PT"/>
        </w:rPr>
        <w:t>Personalidade: Energética, introvertida, dinâmica.</w:t>
      </w:r>
    </w:p>
    <w:p w:rsidRPr="004E6980" w:rsidR="00203004" w:rsidP="00203004" w:rsidRDefault="00203004" w14:paraId="2AED803F" w14:textId="77777777">
      <w:pPr>
        <w:pStyle w:val="ListBullet"/>
        <w:numPr>
          <w:ilvl w:val="0"/>
          <w:numId w:val="39"/>
        </w:numPr>
        <w:spacing w:line="312" w:lineRule="auto"/>
        <w:rPr>
          <w:lang w:val="pt-PT"/>
        </w:rPr>
      </w:pPr>
      <w:r w:rsidRPr="004E6980">
        <w:rPr>
          <w:u w:val="single"/>
          <w:lang w:val="pt-PT"/>
        </w:rPr>
        <w:t>Objetivos</w:t>
      </w:r>
      <w:r w:rsidRPr="004E6980">
        <w:rPr>
          <w:lang w:val="pt-PT"/>
        </w:rPr>
        <w:t xml:space="preserve">: </w:t>
      </w:r>
    </w:p>
    <w:p w:rsidRPr="004E6980" w:rsidR="00203004" w:rsidP="00203004" w:rsidRDefault="00203004" w14:paraId="745DC0E8" w14:textId="77777777">
      <w:pPr>
        <w:pStyle w:val="ListBullet"/>
        <w:numPr>
          <w:ilvl w:val="1"/>
          <w:numId w:val="39"/>
        </w:numPr>
        <w:spacing w:line="312" w:lineRule="auto"/>
        <w:rPr>
          <w:lang w:val="pt-PT"/>
        </w:rPr>
      </w:pPr>
      <w:r w:rsidRPr="004E6980">
        <w:rPr>
          <w:lang w:val="pt-PT"/>
        </w:rPr>
        <w:t xml:space="preserve">Aumento de Produtividade, </w:t>
      </w:r>
    </w:p>
    <w:p w:rsidRPr="004E6980" w:rsidR="00203004" w:rsidP="00203004" w:rsidRDefault="00203004" w14:paraId="4BBE842F" w14:textId="77777777">
      <w:pPr>
        <w:pStyle w:val="ListBullet"/>
        <w:numPr>
          <w:ilvl w:val="1"/>
          <w:numId w:val="39"/>
        </w:numPr>
        <w:spacing w:line="312" w:lineRule="auto"/>
        <w:rPr>
          <w:lang w:val="pt-PT"/>
        </w:rPr>
      </w:pPr>
      <w:r w:rsidRPr="004E6980">
        <w:rPr>
          <w:lang w:val="pt-PT"/>
        </w:rPr>
        <w:t>Controlo de Custos,</w:t>
      </w:r>
    </w:p>
    <w:p w:rsidRPr="004E6980" w:rsidR="00203004" w:rsidP="00203004" w:rsidRDefault="00203004" w14:paraId="66E1DB4F" w14:textId="77777777">
      <w:pPr>
        <w:pStyle w:val="ListBullet"/>
        <w:numPr>
          <w:ilvl w:val="1"/>
          <w:numId w:val="39"/>
        </w:numPr>
        <w:rPr>
          <w:lang w:val="pt-PT"/>
        </w:rPr>
      </w:pPr>
      <w:r w:rsidRPr="004E6980">
        <w:rPr>
          <w:lang w:val="pt-PT"/>
        </w:rPr>
        <w:t>Controlo de Stock em Real-Time</w:t>
      </w:r>
    </w:p>
    <w:p w:rsidRPr="004E6980" w:rsidR="00203004" w:rsidP="00203004" w:rsidRDefault="00203004" w14:paraId="01A7568C" w14:textId="77777777">
      <w:pPr>
        <w:pStyle w:val="ListBullet"/>
        <w:numPr>
          <w:ilvl w:val="0"/>
          <w:numId w:val="39"/>
        </w:numPr>
        <w:ind w:left="709" w:hanging="425"/>
        <w:rPr>
          <w:lang w:val="pt-PT"/>
        </w:rPr>
      </w:pPr>
      <w:r w:rsidRPr="004E6980">
        <w:rPr>
          <w:lang w:val="pt-PT"/>
        </w:rPr>
        <w:t>Relatórios de stock</w:t>
      </w:r>
    </w:p>
    <w:p w:rsidRPr="004E6980" w:rsidR="00203004" w:rsidP="00203004" w:rsidRDefault="00203004" w14:paraId="0BAFDB1B" w14:textId="77777777">
      <w:pPr>
        <w:pStyle w:val="ListBullet"/>
        <w:numPr>
          <w:ilvl w:val="0"/>
          <w:numId w:val="39"/>
        </w:numPr>
        <w:ind w:left="426" w:hanging="426"/>
        <w:rPr>
          <w:u w:val="single"/>
          <w:lang w:val="pt-PT"/>
        </w:rPr>
      </w:pPr>
      <w:r w:rsidRPr="004E6980">
        <w:rPr>
          <w:u w:val="single"/>
          <w:lang w:val="pt-PT"/>
        </w:rPr>
        <w:t>Frustrações:</w:t>
      </w:r>
    </w:p>
    <w:p w:rsidRPr="004E6980" w:rsidR="00203004" w:rsidP="00203004" w:rsidRDefault="00203004" w14:paraId="74754EA8" w14:textId="77777777">
      <w:pPr>
        <w:pStyle w:val="ListBullet"/>
        <w:numPr>
          <w:ilvl w:val="1"/>
          <w:numId w:val="39"/>
        </w:numPr>
        <w:ind w:left="567" w:hanging="283"/>
        <w:rPr>
          <w:lang w:val="pt-PT"/>
        </w:rPr>
      </w:pPr>
      <w:r w:rsidRPr="004E6980">
        <w:rPr>
          <w:lang w:val="pt-PT"/>
        </w:rPr>
        <w:t>Trabalho acumulado,</w:t>
      </w:r>
    </w:p>
    <w:p w:rsidRPr="004E6980" w:rsidR="00203004" w:rsidP="00203004" w:rsidRDefault="00203004" w14:paraId="5357830C" w14:textId="77777777">
      <w:pPr>
        <w:pStyle w:val="ListBullet"/>
        <w:numPr>
          <w:ilvl w:val="1"/>
          <w:numId w:val="39"/>
        </w:numPr>
        <w:ind w:left="567" w:hanging="283"/>
        <w:rPr>
          <w:lang w:val="pt-PT"/>
        </w:rPr>
      </w:pPr>
      <w:r w:rsidRPr="004E6980">
        <w:rPr>
          <w:lang w:val="pt-PT"/>
        </w:rPr>
        <w:t>Falhas de comunicação,</w:t>
      </w:r>
    </w:p>
    <w:p w:rsidRPr="004E6980" w:rsidR="00203004" w:rsidP="00203004" w:rsidRDefault="00203004" w14:paraId="5F4B36E7" w14:textId="77777777">
      <w:pPr>
        <w:pStyle w:val="ListBullet"/>
        <w:numPr>
          <w:ilvl w:val="1"/>
          <w:numId w:val="39"/>
        </w:numPr>
        <w:ind w:left="567" w:hanging="283"/>
        <w:rPr>
          <w:lang w:val="pt-PT"/>
        </w:rPr>
      </w:pPr>
      <w:r w:rsidRPr="004E6980">
        <w:rPr>
          <w:lang w:val="pt-PT"/>
        </w:rPr>
        <w:t>Custos elevados e não discriminados de produto.</w:t>
      </w:r>
    </w:p>
    <w:p w:rsidRPr="004E6980" w:rsidR="00203004" w:rsidP="00203004" w:rsidRDefault="00203004" w14:paraId="63862A10" w14:textId="77777777">
      <w:pPr>
        <w:pStyle w:val="ListBullet"/>
        <w:numPr>
          <w:ilvl w:val="1"/>
          <w:numId w:val="39"/>
        </w:numPr>
        <w:ind w:left="567" w:hanging="283"/>
        <w:rPr>
          <w:lang w:val="pt-PT"/>
        </w:rPr>
      </w:pPr>
      <w:r w:rsidRPr="004E6980">
        <w:rPr>
          <w:lang w:val="pt-PT"/>
        </w:rPr>
        <w:t xml:space="preserve">Cancelamento de encomendas por falhas de stock. </w:t>
      </w:r>
    </w:p>
    <w:p w:rsidRPr="004E6980" w:rsidR="00203004" w:rsidP="00203004" w:rsidRDefault="00203004" w14:paraId="2D08821A" w14:textId="77777777">
      <w:pPr>
        <w:pStyle w:val="ListBullet"/>
        <w:ind w:left="284" w:hanging="284"/>
        <w:rPr>
          <w:lang w:val="pt-PT"/>
        </w:rPr>
      </w:pPr>
    </w:p>
    <w:p w:rsidRPr="004E6980" w:rsidR="00203004" w:rsidP="00203004" w:rsidRDefault="00203004" w14:paraId="3A73F491" w14:textId="77777777">
      <w:pPr>
        <w:pStyle w:val="ListBullet"/>
        <w:numPr>
          <w:ilvl w:val="0"/>
          <w:numId w:val="40"/>
        </w:numPr>
        <w:ind w:left="426" w:hanging="426"/>
        <w:rPr>
          <w:lang w:val="pt-PT"/>
        </w:rPr>
      </w:pPr>
      <w:r w:rsidRPr="004E6980">
        <w:rPr>
          <w:lang w:val="pt-PT"/>
        </w:rPr>
        <w:t>Tipo de Produto:</w:t>
      </w:r>
    </w:p>
    <w:p w:rsidRPr="004E6980" w:rsidR="00203004" w:rsidP="00BC4E6C" w:rsidRDefault="00203004" w14:paraId="21111D15" w14:textId="324B7D9B">
      <w:pPr>
        <w:pStyle w:val="ListBullet"/>
        <w:numPr>
          <w:ilvl w:val="1"/>
          <w:numId w:val="40"/>
        </w:numPr>
        <w:ind w:left="567" w:hanging="283"/>
        <w:rPr>
          <w:lang w:val="pt-PT"/>
        </w:rPr>
        <w:sectPr w:rsidRPr="004E6980" w:rsidR="00203004" w:rsidSect="00516F47">
          <w:type w:val="continuous"/>
          <w:pgSz w:w="11907" w:h="16839" w:orient="portrait" w:code="9"/>
          <w:pgMar w:top="1304" w:right="505" w:bottom="1831" w:left="794" w:header="720" w:footer="794" w:gutter="0"/>
          <w:pgNumType w:start="0"/>
          <w:cols w:space="138" w:num="2"/>
          <w:titlePg/>
          <w:docGrid w:linePitch="381"/>
        </w:sectPr>
      </w:pPr>
      <w:r w:rsidRPr="004E6980">
        <w:rPr>
          <w:lang w:val="pt-PT"/>
        </w:rPr>
        <w:t>Subscrição Bas</w:t>
      </w:r>
      <w:r w:rsidRPr="004E6980" w:rsidR="0095451C">
        <w:rPr>
          <w:lang w:val="pt-PT"/>
        </w:rPr>
        <w:t>e</w:t>
      </w:r>
    </w:p>
    <w:p w:rsidRPr="004E6980" w:rsidR="00203004" w:rsidP="00203004" w:rsidRDefault="00203004" w14:paraId="4D3EE27B" w14:textId="77777777">
      <w:pPr>
        <w:rPr>
          <w:lang w:val="pt-PT"/>
        </w:rPr>
      </w:pPr>
    </w:p>
    <w:p w:rsidRPr="004E6980" w:rsidR="00203004" w:rsidP="00203004" w:rsidRDefault="00203004" w14:paraId="008366A6" w14:textId="77777777">
      <w:pPr>
        <w:pStyle w:val="Heading4"/>
        <w:jc w:val="right"/>
        <w:rPr>
          <w:lang w:val="pt-PT"/>
        </w:rPr>
      </w:pPr>
      <w:r w:rsidRPr="004E6980">
        <w:rPr>
          <w:lang w:val="pt-PT"/>
        </w:rPr>
        <w:t>Eletrodomésticos FAG</w:t>
      </w:r>
    </w:p>
    <w:p w:rsidRPr="004E6980" w:rsidR="00203004" w:rsidP="00203004" w:rsidRDefault="00203004" w14:paraId="4C05993D" w14:textId="77777777">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noProof/>
          <w:lang w:val="pt-PT"/>
        </w:rPr>
        <w:drawing>
          <wp:anchor distT="0" distB="0" distL="114300" distR="114300" simplePos="0" relativeHeight="251669504" behindDoc="1" locked="0" layoutInCell="1" allowOverlap="1" wp14:anchorId="24841E09" wp14:editId="7B81150F">
            <wp:simplePos x="0" y="0"/>
            <wp:positionH relativeFrom="column">
              <wp:posOffset>5106670</wp:posOffset>
            </wp:positionH>
            <wp:positionV relativeFrom="paragraph">
              <wp:posOffset>164430</wp:posOffset>
            </wp:positionV>
            <wp:extent cx="2917940" cy="3094409"/>
            <wp:effectExtent l="0" t="0" r="3175" b="4445"/>
            <wp:wrapNone/>
            <wp:docPr id="38" name="Picture 38" descr="A person sitting in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in a warehous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7940" cy="3094409"/>
                    </a:xfrm>
                    <a:prstGeom prst="rect">
                      <a:avLst/>
                    </a:prstGeom>
                  </pic:spPr>
                </pic:pic>
              </a:graphicData>
            </a:graphic>
            <wp14:sizeRelH relativeFrom="page">
              <wp14:pctWidth>0</wp14:pctWidth>
            </wp14:sizeRelH>
            <wp14:sizeRelV relativeFrom="page">
              <wp14:pctHeight>0</wp14:pctHeight>
            </wp14:sizeRelV>
          </wp:anchor>
        </w:drawing>
      </w:r>
    </w:p>
    <w:p w:rsidRPr="004E6980" w:rsidR="00203004" w:rsidP="00203004" w:rsidRDefault="00203004" w14:paraId="0DD49613" w14:textId="77777777">
      <w:pPr>
        <w:pStyle w:val="ListBullet"/>
        <w:tabs>
          <w:tab w:val="num" w:pos="268"/>
        </w:tabs>
        <w:rPr>
          <w:lang w:val="pt-PT"/>
        </w:rPr>
        <w:sectPr w:rsidRPr="004E6980" w:rsidR="00203004" w:rsidSect="006F3427">
          <w:headerReference w:type="default" r:id="rId18"/>
          <w:footerReference w:type="even" r:id="rId19"/>
          <w:footerReference w:type="default" r:id="rId20"/>
          <w:type w:val="continuous"/>
          <w:pgSz w:w="11907" w:h="16839" w:orient="portrait" w:code="9"/>
          <w:pgMar w:top="1304" w:right="505" w:bottom="1831" w:left="794" w:header="720" w:footer="794" w:gutter="0"/>
          <w:pgNumType w:start="0"/>
          <w:cols w:space="720"/>
          <w:titlePg/>
          <w:docGrid w:linePitch="381"/>
        </w:sectPr>
      </w:pPr>
    </w:p>
    <w:p w:rsidRPr="004E6980" w:rsidR="00203004" w:rsidP="00203004" w:rsidRDefault="00203004" w14:paraId="2F8E1ED6" w14:textId="77777777">
      <w:pPr>
        <w:pStyle w:val="ListBullet"/>
        <w:numPr>
          <w:ilvl w:val="0"/>
          <w:numId w:val="39"/>
        </w:numPr>
        <w:rPr>
          <w:lang w:val="pt-PT"/>
        </w:rPr>
      </w:pPr>
      <w:r w:rsidRPr="004E6980">
        <w:rPr>
          <w:lang w:val="pt-PT"/>
        </w:rPr>
        <w:t>Idade: 25 Anos de existência</w:t>
      </w:r>
    </w:p>
    <w:p w:rsidRPr="004E6980" w:rsidR="00203004" w:rsidP="00203004" w:rsidRDefault="00203004" w14:paraId="7A41B99A" w14:textId="77777777">
      <w:pPr>
        <w:pStyle w:val="ListBullet"/>
        <w:numPr>
          <w:ilvl w:val="0"/>
          <w:numId w:val="39"/>
        </w:numPr>
        <w:rPr>
          <w:lang w:val="pt-PT"/>
        </w:rPr>
      </w:pPr>
      <w:r w:rsidRPr="004E6980">
        <w:rPr>
          <w:lang w:val="pt-PT"/>
        </w:rPr>
        <w:t>Ocupação: Empresa de venda e assistência de eletrodomésticos</w:t>
      </w:r>
    </w:p>
    <w:p w:rsidRPr="004E6980" w:rsidR="00203004" w:rsidP="00203004" w:rsidRDefault="00203004" w14:paraId="467A3C2F" w14:textId="77777777">
      <w:pPr>
        <w:pStyle w:val="ListBullet"/>
        <w:numPr>
          <w:ilvl w:val="0"/>
          <w:numId w:val="39"/>
        </w:numPr>
        <w:rPr>
          <w:lang w:val="pt-PT"/>
        </w:rPr>
      </w:pPr>
      <w:r w:rsidRPr="004E6980">
        <w:rPr>
          <w:lang w:val="pt-PT"/>
        </w:rPr>
        <w:t>Localização: Loja física em Loulé e recentemente investiu numa loja online e-commerce.</w:t>
      </w:r>
    </w:p>
    <w:p w:rsidRPr="004E6980" w:rsidR="00203004" w:rsidP="00203004" w:rsidRDefault="00203004" w14:paraId="5A63BF00" w14:textId="77777777">
      <w:pPr>
        <w:pStyle w:val="ListBullet"/>
        <w:numPr>
          <w:ilvl w:val="0"/>
          <w:numId w:val="39"/>
        </w:numPr>
        <w:rPr>
          <w:lang w:val="pt-PT"/>
        </w:rPr>
      </w:pPr>
      <w:r w:rsidRPr="004E6980">
        <w:rPr>
          <w:lang w:val="pt-PT"/>
        </w:rPr>
        <w:t>Personalidade: Empresa local, vinda de geração e que tem toda a confiança da população nos seus serviços de venda e assistência de eletrodomésticos.</w:t>
      </w:r>
    </w:p>
    <w:p w:rsidRPr="004E6980" w:rsidR="00203004" w:rsidP="00203004" w:rsidRDefault="00203004" w14:paraId="3FA33A5E" w14:textId="77777777">
      <w:pPr>
        <w:pStyle w:val="ListBullet"/>
        <w:numPr>
          <w:ilvl w:val="0"/>
          <w:numId w:val="39"/>
        </w:numPr>
        <w:spacing w:line="312" w:lineRule="auto"/>
        <w:rPr>
          <w:lang w:val="pt-PT"/>
        </w:rPr>
      </w:pPr>
      <w:r w:rsidRPr="004E6980">
        <w:rPr>
          <w:u w:val="single"/>
          <w:lang w:val="pt-PT"/>
        </w:rPr>
        <w:t>Objetivos</w:t>
      </w:r>
      <w:r w:rsidRPr="004E6980">
        <w:rPr>
          <w:lang w:val="pt-PT"/>
        </w:rPr>
        <w:t xml:space="preserve">: </w:t>
      </w:r>
    </w:p>
    <w:p w:rsidRPr="004E6980" w:rsidR="00203004" w:rsidP="00203004" w:rsidRDefault="00203004" w14:paraId="7402FA0B" w14:textId="77777777">
      <w:pPr>
        <w:pStyle w:val="ListBullet"/>
        <w:numPr>
          <w:ilvl w:val="1"/>
          <w:numId w:val="39"/>
        </w:numPr>
        <w:spacing w:line="312" w:lineRule="auto"/>
        <w:rPr>
          <w:lang w:val="pt-PT"/>
        </w:rPr>
      </w:pPr>
      <w:r w:rsidRPr="004E6980">
        <w:rPr>
          <w:lang w:val="pt-PT"/>
        </w:rPr>
        <w:t xml:space="preserve">Aumento de Produtividade, </w:t>
      </w:r>
    </w:p>
    <w:p w:rsidRPr="004E6980" w:rsidR="00203004" w:rsidP="00203004" w:rsidRDefault="00203004" w14:paraId="313F664B" w14:textId="77777777">
      <w:pPr>
        <w:pStyle w:val="ListBullet"/>
        <w:numPr>
          <w:ilvl w:val="1"/>
          <w:numId w:val="39"/>
        </w:numPr>
        <w:spacing w:line="312" w:lineRule="auto"/>
        <w:rPr>
          <w:lang w:val="pt-PT"/>
        </w:rPr>
      </w:pPr>
      <w:r w:rsidRPr="004E6980">
        <w:rPr>
          <w:lang w:val="pt-PT"/>
        </w:rPr>
        <w:t>Controlo de Custos,</w:t>
      </w:r>
    </w:p>
    <w:p w:rsidRPr="004E6980" w:rsidR="00203004" w:rsidP="00203004" w:rsidRDefault="00203004" w14:paraId="68440D1B" w14:textId="77777777">
      <w:pPr>
        <w:pStyle w:val="ListBullet"/>
        <w:numPr>
          <w:ilvl w:val="1"/>
          <w:numId w:val="39"/>
        </w:numPr>
        <w:ind w:left="567" w:hanging="283"/>
        <w:rPr>
          <w:lang w:val="pt-PT"/>
        </w:rPr>
      </w:pPr>
      <w:r w:rsidRPr="004E6980">
        <w:rPr>
          <w:lang w:val="pt-PT"/>
        </w:rPr>
        <w:t>Controlo de Stock em Real-Time</w:t>
      </w:r>
    </w:p>
    <w:p w:rsidRPr="004E6980" w:rsidR="00203004" w:rsidP="00203004" w:rsidRDefault="00203004" w14:paraId="15B7B80D" w14:textId="77777777">
      <w:pPr>
        <w:pStyle w:val="ListBullet"/>
        <w:numPr>
          <w:ilvl w:val="1"/>
          <w:numId w:val="39"/>
        </w:numPr>
        <w:ind w:left="567" w:hanging="283"/>
        <w:rPr>
          <w:lang w:val="pt-PT"/>
        </w:rPr>
      </w:pPr>
      <w:r w:rsidRPr="004E6980">
        <w:rPr>
          <w:lang w:val="pt-PT"/>
        </w:rPr>
        <w:t>Relatórios de stock</w:t>
      </w:r>
    </w:p>
    <w:p w:rsidRPr="004E6980" w:rsidR="00203004" w:rsidP="00203004" w:rsidRDefault="00203004" w14:paraId="441C8C23" w14:textId="77777777">
      <w:pPr>
        <w:pStyle w:val="ListBullet"/>
        <w:numPr>
          <w:ilvl w:val="0"/>
          <w:numId w:val="39"/>
        </w:numPr>
        <w:ind w:left="426" w:hanging="426"/>
        <w:rPr>
          <w:u w:val="single"/>
          <w:lang w:val="pt-PT"/>
        </w:rPr>
      </w:pPr>
      <w:r w:rsidRPr="004E6980">
        <w:rPr>
          <w:u w:val="single"/>
          <w:lang w:val="pt-PT"/>
        </w:rPr>
        <w:t>Frustrações:</w:t>
      </w:r>
    </w:p>
    <w:p w:rsidRPr="004E6980" w:rsidR="00203004" w:rsidP="00203004" w:rsidRDefault="00203004" w14:paraId="1638E426" w14:textId="77777777">
      <w:pPr>
        <w:pStyle w:val="ListBullet"/>
        <w:numPr>
          <w:ilvl w:val="1"/>
          <w:numId w:val="39"/>
        </w:numPr>
        <w:ind w:left="567" w:hanging="283"/>
        <w:rPr>
          <w:lang w:val="pt-PT"/>
        </w:rPr>
      </w:pPr>
      <w:r w:rsidRPr="004E6980">
        <w:rPr>
          <w:lang w:val="pt-PT"/>
        </w:rPr>
        <w:t>Trabalho acumulado,</w:t>
      </w:r>
    </w:p>
    <w:p w:rsidRPr="004E6980" w:rsidR="00203004" w:rsidP="00203004" w:rsidRDefault="00203004" w14:paraId="1F953995" w14:textId="77777777">
      <w:pPr>
        <w:pStyle w:val="ListBullet"/>
        <w:numPr>
          <w:ilvl w:val="1"/>
          <w:numId w:val="39"/>
        </w:numPr>
        <w:ind w:left="567" w:hanging="283"/>
        <w:rPr>
          <w:lang w:val="pt-PT"/>
        </w:rPr>
      </w:pPr>
      <w:r w:rsidRPr="004E6980">
        <w:rPr>
          <w:lang w:val="pt-PT"/>
        </w:rPr>
        <w:t>Atraso na entrega a clientes por falta de stock de peças,</w:t>
      </w:r>
    </w:p>
    <w:p w:rsidRPr="004E6980" w:rsidR="00203004" w:rsidP="00203004" w:rsidRDefault="00203004" w14:paraId="3ACED050" w14:textId="77777777">
      <w:pPr>
        <w:pStyle w:val="ListBullet"/>
        <w:numPr>
          <w:ilvl w:val="1"/>
          <w:numId w:val="39"/>
        </w:numPr>
        <w:ind w:left="567" w:hanging="283"/>
        <w:rPr>
          <w:lang w:val="pt-PT"/>
        </w:rPr>
      </w:pPr>
      <w:r w:rsidRPr="004E6980">
        <w:rPr>
          <w:lang w:val="pt-PT"/>
        </w:rPr>
        <w:t>Custos elevados e não discriminados de produto.</w:t>
      </w:r>
    </w:p>
    <w:p w:rsidRPr="004E6980" w:rsidR="00203004" w:rsidP="00203004" w:rsidRDefault="00203004" w14:paraId="2B1A55F8" w14:textId="77777777">
      <w:pPr>
        <w:pStyle w:val="ListBullet"/>
        <w:numPr>
          <w:ilvl w:val="1"/>
          <w:numId w:val="39"/>
        </w:numPr>
        <w:ind w:left="567" w:hanging="283"/>
        <w:rPr>
          <w:lang w:val="pt-PT"/>
        </w:rPr>
      </w:pPr>
      <w:r w:rsidRPr="004E6980">
        <w:rPr>
          <w:lang w:val="pt-PT"/>
        </w:rPr>
        <w:t>Cancelamento de encomendas por falhas de stock.</w:t>
      </w:r>
    </w:p>
    <w:p w:rsidRPr="004E6980" w:rsidR="00203004" w:rsidP="00203004" w:rsidRDefault="00203004" w14:paraId="2C60DAD2" w14:textId="77777777">
      <w:pPr>
        <w:pStyle w:val="ListBullet"/>
        <w:numPr>
          <w:ilvl w:val="1"/>
          <w:numId w:val="39"/>
        </w:numPr>
        <w:ind w:left="567" w:hanging="283"/>
        <w:rPr>
          <w:lang w:val="pt-PT"/>
        </w:rPr>
      </w:pPr>
      <w:r w:rsidRPr="004E6980">
        <w:rPr>
          <w:lang w:val="pt-PT"/>
        </w:rPr>
        <w:t>Perda nas vendas por não ter o stock mais adequado á necessidade de clientes.</w:t>
      </w:r>
    </w:p>
    <w:p w:rsidRPr="004E6980" w:rsidR="00203004" w:rsidP="00203004" w:rsidRDefault="00203004" w14:paraId="1AB767F5" w14:textId="77777777">
      <w:pPr>
        <w:pStyle w:val="ListBullet"/>
        <w:ind w:left="284" w:hanging="284"/>
        <w:rPr>
          <w:lang w:val="pt-PT"/>
        </w:rPr>
      </w:pPr>
    </w:p>
    <w:p w:rsidRPr="004E6980" w:rsidR="00203004" w:rsidP="00203004" w:rsidRDefault="00203004" w14:paraId="091BE84A" w14:textId="77777777">
      <w:pPr>
        <w:pStyle w:val="ListBullet"/>
        <w:numPr>
          <w:ilvl w:val="0"/>
          <w:numId w:val="40"/>
        </w:numPr>
        <w:ind w:left="426" w:hanging="426"/>
        <w:rPr>
          <w:lang w:val="pt-PT"/>
        </w:rPr>
      </w:pPr>
      <w:r w:rsidRPr="004E6980">
        <w:rPr>
          <w:lang w:val="pt-PT"/>
        </w:rPr>
        <w:t>Tipo de Produto:</w:t>
      </w:r>
    </w:p>
    <w:p w:rsidRPr="004E6980" w:rsidR="00203004" w:rsidP="00203004" w:rsidRDefault="00203004" w14:paraId="0EAB20E6" w14:textId="77777777">
      <w:pPr>
        <w:pStyle w:val="ListBullet"/>
        <w:numPr>
          <w:ilvl w:val="1"/>
          <w:numId w:val="40"/>
        </w:numPr>
        <w:ind w:left="567" w:hanging="283"/>
        <w:rPr>
          <w:lang w:val="pt-PT"/>
        </w:rPr>
      </w:pPr>
      <w:r w:rsidRPr="004E6980">
        <w:rPr>
          <w:lang w:val="pt-PT"/>
        </w:rPr>
        <w:t>Subscrição Premium</w:t>
      </w:r>
    </w:p>
    <w:p w:rsidRPr="004E6980" w:rsidR="00203004" w:rsidP="00203004" w:rsidRDefault="00203004" w14:paraId="5619CC01" w14:textId="77777777">
      <w:pPr>
        <w:pStyle w:val="NormalWeb"/>
        <w:shd w:val="clear" w:color="auto" w:fill="FFFFFF"/>
        <w:spacing w:before="0" w:beforeAutospacing="0" w:after="150" w:afterAutospacing="0"/>
        <w:jc w:val="both"/>
        <w:rPr>
          <w:bCs/>
          <w:i w:val="0"/>
          <w:iCs w:val="0"/>
          <w:color w:val="3476B1" w:themeColor="accent2" w:themeShade="BF"/>
          <w:sz w:val="22"/>
          <w:szCs w:val="22"/>
          <w:lang w:val="pt-PT"/>
        </w:rPr>
        <w:sectPr w:rsidRPr="004E6980" w:rsidR="00203004" w:rsidSect="006F3427">
          <w:type w:val="continuous"/>
          <w:pgSz w:w="11907" w:h="16839" w:orient="portrait" w:code="9"/>
          <w:pgMar w:top="1304" w:right="505" w:bottom="1831" w:left="794" w:header="720" w:footer="794" w:gutter="0"/>
          <w:pgNumType w:start="0"/>
          <w:cols w:space="720" w:num="2"/>
          <w:titlePg/>
          <w:docGrid w:linePitch="381"/>
        </w:sectPr>
      </w:pPr>
    </w:p>
    <w:p w:rsidRPr="004E6980" w:rsidR="003F1B1A" w:rsidP="00BC4E6C" w:rsidRDefault="003F1B1A" w14:paraId="1DA9C2D9" w14:textId="14A4AF2A">
      <w:pPr>
        <w:spacing w:line="276" w:lineRule="auto"/>
        <w:rPr>
          <w:lang w:val="pt-PT"/>
        </w:rPr>
      </w:pPr>
    </w:p>
    <w:p w:rsidRPr="004E6980" w:rsidR="003F1B1A" w:rsidP="00A84CC4" w:rsidRDefault="00A84CC4" w14:paraId="1F2C807F" w14:textId="62952DF7">
      <w:pPr>
        <w:rPr>
          <w:lang w:val="pt-PT"/>
        </w:rPr>
      </w:pPr>
      <w:r w:rsidRPr="69879144" w:rsidR="69879144">
        <w:rPr>
          <w:lang w:val="pt-PT"/>
        </w:rPr>
        <w:t xml:space="preserve">Planeadas as etapas, poderemos elaborar uma breve estrutura para as páginas de acesso geral, ou seja, para qualquer pessoa que esteja a navegam na internet e visite o domínio </w:t>
      </w:r>
      <w:hyperlink r:id="Rd3ed56963e6b4bba">
        <w:r w:rsidRPr="69879144" w:rsidR="69879144">
          <w:rPr>
            <w:rStyle w:val="Hyperlink"/>
            <w:lang w:val="pt-PT"/>
          </w:rPr>
          <w:t>www.warehousegrab.com</w:t>
        </w:r>
      </w:hyperlink>
      <w:r w:rsidRPr="69879144" w:rsidR="69879144">
        <w:rPr>
          <w:lang w:val="pt-PT"/>
        </w:rPr>
        <w:t>.</w:t>
      </w:r>
    </w:p>
    <w:p w:rsidRPr="004E6980" w:rsidR="00BC4E6C" w:rsidP="00A84CC4" w:rsidRDefault="00A84CC4" w14:paraId="407B3FB4" w14:textId="38C1C395">
      <w:pPr>
        <w:rPr>
          <w:lang w:val="pt-PT"/>
        </w:rPr>
      </w:pPr>
      <w:r w:rsidRPr="69879144" w:rsidR="69879144">
        <w:rPr>
          <w:lang w:val="pt-PT"/>
        </w:rPr>
        <w:t xml:space="preserve">Esta seção é tão importante como a secção administrativa, tendo sempre </w:t>
      </w:r>
      <w:r w:rsidRPr="69879144" w:rsidR="69879144">
        <w:rPr>
          <w:lang w:val="pt-PT"/>
        </w:rPr>
        <w:t>que</w:t>
      </w:r>
      <w:r w:rsidRPr="69879144" w:rsidR="69879144">
        <w:rPr>
          <w:lang w:val="pt-PT"/>
        </w:rPr>
        <w:t xml:space="preserve"> respeitar a melhores normas conhecidas de UX / UI de forma a ser bem explicita e esclarecer todas a dúvidas ao utilizador sobre o produto e suas vantagens, com o grande objetivo de levar a “</w:t>
      </w:r>
      <w:r w:rsidRPr="69879144" w:rsidR="69879144">
        <w:rPr>
          <w:lang w:val="pt-PT"/>
        </w:rPr>
        <w:t>Cold</w:t>
      </w:r>
      <w:r w:rsidRPr="69879144" w:rsidR="69879144">
        <w:rPr>
          <w:lang w:val="pt-PT"/>
        </w:rPr>
        <w:t xml:space="preserve"> Lead”, </w:t>
      </w:r>
      <w:r w:rsidRPr="69879144" w:rsidR="69879144">
        <w:rPr>
          <w:rFonts w:ascii="Monotype Corsiva" w:hAnsi="Monotype Corsiva" w:cs="Apple Chancery"/>
          <w:lang w:val="pt-PT"/>
        </w:rPr>
        <w:t>termo usado designando como uma primeira abordagem e tendo como principal objetivo despertar interesse</w:t>
      </w:r>
      <w:r w:rsidRPr="69879144" w:rsidR="69879144">
        <w:rPr>
          <w:lang w:val="pt-PT"/>
        </w:rPr>
        <w:t>, a tornar-se um futuro cliente.</w:t>
      </w:r>
    </w:p>
    <w:p w:rsidRPr="004E6980" w:rsidR="003F1B1A" w:rsidP="000E2B2D" w:rsidRDefault="000E2B2D" w14:paraId="094A46A1" w14:textId="5347B9C0">
      <w:pPr>
        <w:rPr>
          <w:lang w:val="pt-PT"/>
        </w:rPr>
      </w:pPr>
      <w:r w:rsidRPr="004E6980">
        <w:rPr>
          <w:lang w:val="pt-PT"/>
        </w:rPr>
        <w:t>Após ter posto em prática métodos AGEIS para chegar ao resumo de conteúdo, chegamos ao consenso de MPV de:</w:t>
      </w:r>
    </w:p>
    <w:tbl>
      <w:tblPr>
        <w:tblStyle w:val="PlainTable3"/>
        <w:tblW w:w="10599" w:type="dxa"/>
        <w:jc w:val="center"/>
        <w:tblLayout w:type="fixed"/>
        <w:tblLook w:val="0600" w:firstRow="0" w:lastRow="0" w:firstColumn="0" w:lastColumn="0" w:noHBand="1" w:noVBand="1"/>
      </w:tblPr>
      <w:tblGrid>
        <w:gridCol w:w="1662"/>
        <w:gridCol w:w="1781"/>
        <w:gridCol w:w="2090"/>
        <w:gridCol w:w="1851"/>
        <w:gridCol w:w="1830"/>
        <w:gridCol w:w="196"/>
        <w:gridCol w:w="1189"/>
      </w:tblGrid>
      <w:tr w:rsidRPr="004E6980" w:rsidR="003F1B1A" w:rsidTr="0095451C" w14:paraId="71D34125" w14:textId="77777777">
        <w:trPr>
          <w:cantSplit/>
          <w:trHeight w:val="1238"/>
          <w:jc w:val="center"/>
        </w:trPr>
        <w:tc>
          <w:tcPr>
            <w:tcW w:w="1662" w:type="dxa"/>
            <w:shd w:val="clear" w:color="auto" w:fill="auto"/>
            <w:textDirection w:val="btLr"/>
          </w:tcPr>
          <w:p w:rsidRPr="004E6980" w:rsidR="003F1B1A" w:rsidP="00AC4824" w:rsidRDefault="003F1B1A" w14:paraId="4862C70A" w14:textId="3F264295">
            <w:pPr>
              <w:rPr>
                <w:lang w:val="pt-PT"/>
              </w:rPr>
            </w:pPr>
          </w:p>
        </w:tc>
        <w:tc>
          <w:tcPr>
            <w:tcW w:w="1781" w:type="dxa"/>
            <w:shd w:val="clear" w:color="auto" w:fill="auto"/>
            <w:vAlign w:val="center"/>
          </w:tcPr>
          <w:p w:rsidRPr="004E6980" w:rsidR="003F1B1A" w:rsidP="00A70611" w:rsidRDefault="003F1B1A" w14:paraId="107A96C3" w14:textId="77777777">
            <w:pPr>
              <w:pStyle w:val="Heading4"/>
              <w:jc w:val="center"/>
              <w:outlineLvl w:val="3"/>
              <w:rPr>
                <w:sz w:val="24"/>
                <w:szCs w:val="18"/>
                <w:lang w:val="pt-PT"/>
              </w:rPr>
            </w:pPr>
            <w:proofErr w:type="spellStart"/>
            <w:r w:rsidRPr="004E6980">
              <w:rPr>
                <w:b w:val="0"/>
                <w:sz w:val="24"/>
                <w:szCs w:val="18"/>
                <w:lang w:val="pt-PT"/>
              </w:rPr>
              <w:t>Intro</w:t>
            </w:r>
            <w:proofErr w:type="spellEnd"/>
            <w:r w:rsidRPr="004E6980">
              <w:rPr>
                <w:b w:val="0"/>
                <w:sz w:val="24"/>
                <w:szCs w:val="18"/>
                <w:lang w:val="pt-PT"/>
              </w:rPr>
              <w:t xml:space="preserve"> / Landing Page</w:t>
            </w:r>
          </w:p>
        </w:tc>
        <w:tc>
          <w:tcPr>
            <w:tcW w:w="2090" w:type="dxa"/>
            <w:shd w:val="clear" w:color="auto" w:fill="auto"/>
            <w:vAlign w:val="center"/>
          </w:tcPr>
          <w:p w:rsidRPr="004E6980" w:rsidR="003F1B1A" w:rsidP="00A70611" w:rsidRDefault="003F1B1A" w14:paraId="49F67F4C" w14:textId="135CC727">
            <w:pPr>
              <w:pStyle w:val="Heading4"/>
              <w:jc w:val="center"/>
              <w:outlineLvl w:val="3"/>
              <w:rPr>
                <w:sz w:val="24"/>
                <w:szCs w:val="18"/>
                <w:lang w:val="pt-PT"/>
              </w:rPr>
            </w:pPr>
            <w:r w:rsidRPr="004E6980">
              <w:rPr>
                <w:b w:val="0"/>
                <w:sz w:val="24"/>
                <w:szCs w:val="18"/>
                <w:lang w:val="pt-PT"/>
              </w:rPr>
              <w:t>Produto</w:t>
            </w:r>
            <w:r w:rsidRPr="004E6980" w:rsidR="00A400DF">
              <w:rPr>
                <w:b w:val="0"/>
                <w:sz w:val="24"/>
                <w:szCs w:val="18"/>
                <w:lang w:val="pt-PT"/>
              </w:rPr>
              <w:t>s</w:t>
            </w:r>
          </w:p>
        </w:tc>
        <w:tc>
          <w:tcPr>
            <w:tcW w:w="1851" w:type="dxa"/>
            <w:shd w:val="clear" w:color="auto" w:fill="auto"/>
            <w:vAlign w:val="center"/>
          </w:tcPr>
          <w:p w:rsidRPr="004E6980" w:rsidR="003F1B1A" w:rsidP="00A70611" w:rsidRDefault="003F1B1A" w14:paraId="107E52E4" w14:textId="77777777">
            <w:pPr>
              <w:pStyle w:val="Heading4"/>
              <w:jc w:val="center"/>
              <w:outlineLvl w:val="3"/>
              <w:rPr>
                <w:sz w:val="24"/>
                <w:szCs w:val="18"/>
                <w:lang w:val="pt-PT"/>
              </w:rPr>
            </w:pPr>
            <w:r w:rsidRPr="004E6980">
              <w:rPr>
                <w:b w:val="0"/>
                <w:sz w:val="24"/>
                <w:szCs w:val="18"/>
                <w:lang w:val="pt-PT"/>
              </w:rPr>
              <w:t>Sobre nós</w:t>
            </w:r>
          </w:p>
        </w:tc>
        <w:tc>
          <w:tcPr>
            <w:tcW w:w="1830" w:type="dxa"/>
            <w:shd w:val="clear" w:color="auto" w:fill="auto"/>
            <w:vAlign w:val="center"/>
          </w:tcPr>
          <w:p w:rsidRPr="004E6980" w:rsidR="003F1B1A" w:rsidP="00A70611" w:rsidRDefault="003F1B1A" w14:paraId="593EA4DB" w14:textId="77777777">
            <w:pPr>
              <w:pStyle w:val="Heading4"/>
              <w:jc w:val="center"/>
              <w:outlineLvl w:val="3"/>
              <w:rPr>
                <w:sz w:val="24"/>
                <w:szCs w:val="18"/>
                <w:lang w:val="pt-PT"/>
              </w:rPr>
            </w:pPr>
            <w:r w:rsidRPr="004E6980">
              <w:rPr>
                <w:b w:val="0"/>
                <w:sz w:val="24"/>
                <w:szCs w:val="18"/>
                <w:lang w:val="pt-PT"/>
              </w:rPr>
              <w:t>Tutoriais</w:t>
            </w:r>
          </w:p>
        </w:tc>
        <w:tc>
          <w:tcPr>
            <w:tcW w:w="1385" w:type="dxa"/>
            <w:gridSpan w:val="2"/>
            <w:shd w:val="clear" w:color="auto" w:fill="auto"/>
            <w:vAlign w:val="center"/>
          </w:tcPr>
          <w:p w:rsidRPr="004E6980" w:rsidR="003F1B1A" w:rsidP="00A70611" w:rsidRDefault="003F1B1A" w14:paraId="53474FF5" w14:textId="77777777">
            <w:pPr>
              <w:pStyle w:val="Heading4"/>
              <w:jc w:val="center"/>
              <w:outlineLvl w:val="3"/>
              <w:rPr>
                <w:sz w:val="24"/>
                <w:szCs w:val="18"/>
                <w:lang w:val="pt-PT"/>
              </w:rPr>
            </w:pPr>
            <w:r w:rsidRPr="004E6980">
              <w:rPr>
                <w:b w:val="0"/>
                <w:sz w:val="24"/>
                <w:szCs w:val="18"/>
                <w:lang w:val="pt-PT"/>
              </w:rPr>
              <w:t>Login Clientes</w:t>
            </w:r>
          </w:p>
        </w:tc>
      </w:tr>
      <w:tr w:rsidRPr="004E6980" w:rsidR="003F1B1A" w:rsidTr="0095451C" w14:paraId="319C64A4" w14:textId="77777777">
        <w:trPr>
          <w:trHeight w:val="105"/>
          <w:jc w:val="center"/>
        </w:trPr>
        <w:tc>
          <w:tcPr>
            <w:tcW w:w="1662" w:type="dxa"/>
            <w:tcBorders>
              <w:right w:val="single" w:color="000000" w:sz="24" w:space="0"/>
            </w:tcBorders>
            <w:shd w:val="clear" w:color="auto" w:fill="auto"/>
            <w:textDirection w:val="btLr"/>
          </w:tcPr>
          <w:p w:rsidRPr="004E6980" w:rsidR="003F1B1A" w:rsidP="00A70611" w:rsidRDefault="003F1B1A" w14:paraId="50770BCC" w14:textId="77777777">
            <w:pPr>
              <w:pStyle w:val="Heading3"/>
              <w:spacing w:before="480"/>
              <w:ind w:left="113" w:right="113"/>
              <w:jc w:val="center"/>
              <w:outlineLvl w:val="2"/>
              <w:rPr>
                <w:lang w:val="pt-PT"/>
              </w:rPr>
            </w:pPr>
            <w:r w:rsidRPr="004E6980">
              <w:rPr>
                <w:sz w:val="32"/>
                <w:lang w:val="pt-PT"/>
              </w:rPr>
              <w:t>Conteúdos Funcionais</w:t>
            </w:r>
          </w:p>
        </w:tc>
        <w:tc>
          <w:tcPr>
            <w:tcW w:w="1781" w:type="dxa"/>
            <w:tcBorders>
              <w:left w:val="single" w:color="000000" w:sz="24" w:space="0"/>
            </w:tcBorders>
            <w:shd w:val="clear" w:color="auto" w:fill="F2F2F2" w:themeFill="background1" w:themeFillShade="F2"/>
            <w:vAlign w:val="center"/>
          </w:tcPr>
          <w:p w:rsidRPr="004E6980" w:rsidR="003F1B1A" w:rsidP="00A70611" w:rsidRDefault="003F1B1A" w14:paraId="020C658F" w14:textId="77777777">
            <w:pPr>
              <w:pStyle w:val="ListBullet"/>
              <w:jc w:val="center"/>
              <w:rPr>
                <w:bCs/>
                <w:lang w:val="pt-PT"/>
              </w:rPr>
            </w:pPr>
            <w:r w:rsidRPr="004E6980">
              <w:rPr>
                <w:bCs/>
                <w:lang w:val="pt-PT"/>
              </w:rPr>
              <w:t>Landing Page apresentação do produto Warehouse Grab</w:t>
            </w:r>
          </w:p>
        </w:tc>
        <w:tc>
          <w:tcPr>
            <w:tcW w:w="2090" w:type="dxa"/>
            <w:shd w:val="clear" w:color="auto" w:fill="F2F2F2" w:themeFill="background1" w:themeFillShade="F2"/>
            <w:vAlign w:val="center"/>
          </w:tcPr>
          <w:p w:rsidRPr="004E6980" w:rsidR="003F1B1A" w:rsidP="00A70611" w:rsidRDefault="003F1B1A" w14:paraId="30A0C743" w14:textId="77777777">
            <w:pPr>
              <w:pStyle w:val="ListBullet"/>
              <w:jc w:val="center"/>
              <w:rPr>
                <w:bCs/>
                <w:lang w:val="pt-PT"/>
              </w:rPr>
            </w:pPr>
            <w:r w:rsidRPr="004E6980">
              <w:rPr>
                <w:bCs/>
                <w:lang w:val="pt-PT"/>
              </w:rPr>
              <w:t>O que é Warehouse Grab?</w:t>
            </w:r>
          </w:p>
          <w:p w:rsidRPr="004E6980" w:rsidR="003F1B1A" w:rsidP="00A70611" w:rsidRDefault="003F1B1A" w14:paraId="2309248B" w14:textId="77777777">
            <w:pPr>
              <w:pStyle w:val="ListBullet"/>
              <w:jc w:val="center"/>
              <w:rPr>
                <w:bCs/>
                <w:lang w:val="pt-PT"/>
              </w:rPr>
            </w:pPr>
            <w:r w:rsidRPr="004E6980">
              <w:rPr>
                <w:bCs/>
                <w:lang w:val="pt-PT"/>
              </w:rPr>
              <w:t>Utilitários WG.</w:t>
            </w:r>
          </w:p>
          <w:p w:rsidRPr="004E6980" w:rsidR="003F1B1A" w:rsidP="00A70611" w:rsidRDefault="003F1B1A" w14:paraId="30CBB2C0" w14:textId="0DA2C2B2">
            <w:pPr>
              <w:pStyle w:val="ListBullet"/>
              <w:jc w:val="center"/>
              <w:rPr>
                <w:bCs/>
                <w:lang w:val="pt-PT"/>
              </w:rPr>
            </w:pPr>
            <w:proofErr w:type="spellStart"/>
            <w:r w:rsidRPr="004E6980">
              <w:rPr>
                <w:bCs/>
                <w:lang w:val="pt-PT"/>
              </w:rPr>
              <w:t>Reviews</w:t>
            </w:r>
            <w:proofErr w:type="spellEnd"/>
            <w:r w:rsidRPr="004E6980">
              <w:rPr>
                <w:bCs/>
                <w:lang w:val="pt-PT"/>
              </w:rPr>
              <w:t xml:space="preserve"> / Testemunhos.</w:t>
            </w:r>
          </w:p>
          <w:p w:rsidRPr="004E6980" w:rsidR="003F1B1A" w:rsidP="00A70611" w:rsidRDefault="003F1B1A" w14:paraId="119549D1" w14:textId="77777777">
            <w:pPr>
              <w:pStyle w:val="ListBullet"/>
              <w:jc w:val="center"/>
              <w:rPr>
                <w:bCs/>
                <w:lang w:val="pt-PT"/>
              </w:rPr>
            </w:pPr>
            <w:r w:rsidRPr="004E6980">
              <w:rPr>
                <w:bCs/>
                <w:lang w:val="pt-PT"/>
              </w:rPr>
              <w:t>Preço do Produto comparação tipos de subscrição.</w:t>
            </w:r>
          </w:p>
        </w:tc>
        <w:tc>
          <w:tcPr>
            <w:tcW w:w="1851" w:type="dxa"/>
            <w:shd w:val="clear" w:color="auto" w:fill="F2F2F2" w:themeFill="background1" w:themeFillShade="F2"/>
            <w:vAlign w:val="center"/>
          </w:tcPr>
          <w:p w:rsidRPr="004E6980" w:rsidR="003F1B1A" w:rsidP="00A70611" w:rsidRDefault="003F1B1A" w14:paraId="273D9724" w14:textId="77777777">
            <w:pPr>
              <w:pStyle w:val="ListBullet"/>
              <w:jc w:val="center"/>
              <w:rPr>
                <w:bCs/>
                <w:lang w:val="pt-PT"/>
              </w:rPr>
            </w:pPr>
            <w:r w:rsidRPr="004E6980">
              <w:rPr>
                <w:bCs/>
                <w:lang w:val="pt-PT"/>
              </w:rPr>
              <w:t>História da empresa</w:t>
            </w:r>
          </w:p>
          <w:p w:rsidRPr="004E6980" w:rsidR="003F1B1A" w:rsidP="00A70611" w:rsidRDefault="003F1B1A" w14:paraId="00DC0D1C" w14:textId="77777777">
            <w:pPr>
              <w:pStyle w:val="ListBullet"/>
              <w:jc w:val="center"/>
              <w:rPr>
                <w:bCs/>
                <w:lang w:val="pt-PT"/>
              </w:rPr>
            </w:pPr>
            <w:r w:rsidRPr="004E6980">
              <w:rPr>
                <w:bCs/>
                <w:lang w:val="pt-PT"/>
              </w:rPr>
              <w:t>Contactos / Formulário de contactos</w:t>
            </w:r>
          </w:p>
        </w:tc>
        <w:tc>
          <w:tcPr>
            <w:tcW w:w="2026" w:type="dxa"/>
            <w:gridSpan w:val="2"/>
            <w:shd w:val="clear" w:color="auto" w:fill="F2F2F2" w:themeFill="background1" w:themeFillShade="F2"/>
            <w:vAlign w:val="center"/>
          </w:tcPr>
          <w:p w:rsidRPr="004E6980" w:rsidR="003F1B1A" w:rsidP="00A70611" w:rsidRDefault="003F1B1A" w14:paraId="14EF9429" w14:textId="77777777">
            <w:pPr>
              <w:pStyle w:val="ListBullet"/>
              <w:jc w:val="center"/>
              <w:rPr>
                <w:bCs/>
                <w:lang w:val="pt-PT"/>
              </w:rPr>
            </w:pPr>
            <w:r w:rsidRPr="004E6980">
              <w:rPr>
                <w:bCs/>
                <w:lang w:val="pt-PT"/>
              </w:rPr>
              <w:t>Breves Tutoriais sobre a importância de ter um software como o WG.</w:t>
            </w:r>
          </w:p>
          <w:p w:rsidRPr="004E6980" w:rsidR="003F1B1A" w:rsidP="00A70611" w:rsidRDefault="003F1B1A" w14:paraId="4613AA15" w14:textId="77777777">
            <w:pPr>
              <w:pStyle w:val="ListBullet"/>
              <w:tabs>
                <w:tab w:val="num" w:pos="207"/>
              </w:tabs>
              <w:jc w:val="center"/>
              <w:rPr>
                <w:bCs/>
                <w:lang w:val="pt-PT"/>
              </w:rPr>
            </w:pPr>
            <w:r w:rsidRPr="004E6980">
              <w:rPr>
                <w:bCs/>
                <w:lang w:val="pt-PT"/>
              </w:rPr>
              <w:t>Tutoriais como melhor gerir o seu inventário.</w:t>
            </w:r>
          </w:p>
        </w:tc>
        <w:tc>
          <w:tcPr>
            <w:tcW w:w="1189" w:type="dxa"/>
            <w:shd w:val="clear" w:color="auto" w:fill="F2F2F2" w:themeFill="background1" w:themeFillShade="F2"/>
            <w:vAlign w:val="center"/>
          </w:tcPr>
          <w:p w:rsidRPr="004E6980" w:rsidR="003F1B1A" w:rsidP="00A70611" w:rsidRDefault="003F1B1A" w14:paraId="7B70CE04" w14:textId="77777777">
            <w:pPr>
              <w:pStyle w:val="ListBullet"/>
              <w:jc w:val="center"/>
              <w:rPr>
                <w:bCs/>
                <w:lang w:val="pt-PT"/>
              </w:rPr>
            </w:pPr>
            <w:r w:rsidRPr="004E6980">
              <w:rPr>
                <w:bCs/>
                <w:lang w:val="pt-PT"/>
              </w:rPr>
              <w:t>Login para Clientes</w:t>
            </w:r>
          </w:p>
        </w:tc>
      </w:tr>
    </w:tbl>
    <w:p w:rsidRPr="004E6980" w:rsidR="003F1B1A" w:rsidP="003F1B1A" w:rsidRDefault="003F1B1A" w14:paraId="57CDC4B6" w14:textId="2735135E">
      <w:pPr>
        <w:rPr>
          <w:lang w:val="pt-PT"/>
        </w:rPr>
      </w:pPr>
    </w:p>
    <w:p w:rsidRPr="004E6980" w:rsidR="00225380" w:rsidP="003F1B1A" w:rsidRDefault="0095451C" w14:paraId="6644BFF7" w14:textId="5EF57C2B">
      <w:pPr>
        <w:rPr>
          <w:lang w:val="pt-PT"/>
        </w:rPr>
      </w:pPr>
      <w:r w:rsidRPr="004E6980">
        <w:rPr>
          <w:noProof/>
          <w:lang w:val="pt-PT"/>
        </w:rPr>
        <w:lastRenderedPageBreak/>
        <w:drawing>
          <wp:anchor distT="0" distB="0" distL="114300" distR="114300" simplePos="0" relativeHeight="251674624" behindDoc="1" locked="0" layoutInCell="1" allowOverlap="1" wp14:anchorId="028A46B7" wp14:editId="30010A10">
            <wp:simplePos x="0" y="0"/>
            <wp:positionH relativeFrom="column">
              <wp:posOffset>6417684</wp:posOffset>
            </wp:positionH>
            <wp:positionV relativeFrom="paragraph">
              <wp:posOffset>37</wp:posOffset>
            </wp:positionV>
            <wp:extent cx="604520" cy="8702040"/>
            <wp:effectExtent l="0" t="0" r="5080" b="0"/>
            <wp:wrapThrough wrapText="bothSides">
              <wp:wrapPolygon edited="0">
                <wp:start x="0" y="0"/>
                <wp:lineTo x="0" y="21562"/>
                <wp:lineTo x="21328" y="21562"/>
                <wp:lineTo x="2132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20" cy="8702040"/>
                    </a:xfrm>
                    <a:prstGeom prst="rect">
                      <a:avLst/>
                    </a:prstGeom>
                  </pic:spPr>
                </pic:pic>
              </a:graphicData>
            </a:graphic>
            <wp14:sizeRelH relativeFrom="page">
              <wp14:pctWidth>0</wp14:pctWidth>
            </wp14:sizeRelH>
            <wp14:sizeRelV relativeFrom="page">
              <wp14:pctHeight>0</wp14:pctHeight>
            </wp14:sizeRelV>
          </wp:anchor>
        </w:drawing>
      </w:r>
      <w:r w:rsidRPr="004E6980" w:rsidR="0033509A">
        <w:rPr>
          <w:lang w:val="pt-PT"/>
        </w:rPr>
        <w:t>Toda a escolha foi motivada principalmente pela simplicidade, tornando toda esta parte de interação com o utilizador, ainda “</w:t>
      </w:r>
      <w:proofErr w:type="spellStart"/>
      <w:r w:rsidRPr="004E6980" w:rsidR="0033509A">
        <w:rPr>
          <w:lang w:val="pt-PT"/>
        </w:rPr>
        <w:t>cold</w:t>
      </w:r>
      <w:proofErr w:type="spellEnd"/>
      <w:r w:rsidRPr="004E6980" w:rsidR="0033509A">
        <w:rPr>
          <w:lang w:val="pt-PT"/>
        </w:rPr>
        <w:t xml:space="preserve"> lead” simples e objetiva, de modo que os conteúdos sejam bem claros.</w:t>
      </w:r>
    </w:p>
    <w:p w:rsidRPr="004E6980" w:rsidR="0095451C" w:rsidP="003F1B1A" w:rsidRDefault="0033509A" w14:paraId="4CEC7AEF" w14:textId="64684975">
      <w:pPr>
        <w:rPr>
          <w:lang w:val="pt-PT"/>
        </w:rPr>
      </w:pPr>
      <w:r w:rsidRPr="69879144" w:rsidR="69879144">
        <w:rPr>
          <w:lang w:val="pt-PT"/>
        </w:rPr>
        <w:t>A primeira anotação a tomar foi que tanto a barra de navegação como o rodapé deveriam de estar presentes em todas as páginas dedicadas á página de produto e que seriam retirados apenas na seção administrativa da página, após ter sido feito o login com sucesso.</w:t>
      </w:r>
    </w:p>
    <w:p w:rsidRPr="004E6980" w:rsidR="003F1B1A" w:rsidP="00225380" w:rsidRDefault="002E3462" w14:paraId="0C0071DB" w14:textId="6DE066B0">
      <w:pPr>
        <w:pStyle w:val="Heading4"/>
        <w:jc w:val="right"/>
        <w:rPr>
          <w:lang w:val="pt-PT"/>
        </w:rPr>
      </w:pPr>
      <w:r w:rsidRPr="004E6980">
        <w:rPr>
          <w:lang w:val="pt-PT"/>
        </w:rPr>
        <w:t>Landing Page</w:t>
      </w:r>
    </w:p>
    <w:p w:rsidRPr="004E6980" w:rsidR="00C63C90" w:rsidP="00225380" w:rsidRDefault="000E2B2D" w14:paraId="219E231C" w14:textId="44C0BAC4">
      <w:pPr>
        <w:jc w:val="both"/>
        <w:rPr>
          <w:lang w:val="pt-PT"/>
        </w:rPr>
      </w:pPr>
      <w:r w:rsidRPr="69879144" w:rsidR="69879144">
        <w:rPr>
          <w:lang w:val="pt-PT"/>
        </w:rPr>
        <w:t xml:space="preserve">Relativamente á </w:t>
      </w:r>
      <w:r w:rsidRPr="69879144" w:rsidR="69879144">
        <w:rPr>
          <w:lang w:val="pt-PT"/>
        </w:rPr>
        <w:t>Landing</w:t>
      </w:r>
      <w:r w:rsidRPr="69879144" w:rsidR="69879144">
        <w:rPr>
          <w:lang w:val="pt-PT"/>
        </w:rPr>
        <w:t xml:space="preserve"> </w:t>
      </w:r>
      <w:r w:rsidRPr="69879144" w:rsidR="69879144">
        <w:rPr>
          <w:lang w:val="pt-PT"/>
        </w:rPr>
        <w:t>page</w:t>
      </w:r>
      <w:r w:rsidRPr="69879144" w:rsidR="69879144">
        <w:rPr>
          <w:lang w:val="pt-PT"/>
        </w:rPr>
        <w:t xml:space="preserve">, página de entrada do nosso produto, deverá conter uma mensagem simples e direta com objetivo de converter leads. Deverá iniciar com um </w:t>
      </w:r>
      <w:r w:rsidRPr="69879144" w:rsidR="69879144">
        <w:rPr>
          <w:lang w:val="pt-PT"/>
        </w:rPr>
        <w:t>banner</w:t>
      </w:r>
      <w:r w:rsidRPr="69879144" w:rsidR="69879144">
        <w:rPr>
          <w:lang w:val="pt-PT"/>
        </w:rPr>
        <w:t xml:space="preserve"> com imagens de fundo que, por si só, seja bastante informativo sobre o seu conteúdo. Nesse </w:t>
      </w:r>
      <w:r w:rsidRPr="69879144" w:rsidR="69879144">
        <w:rPr>
          <w:lang w:val="pt-PT"/>
        </w:rPr>
        <w:t>banner</w:t>
      </w:r>
      <w:r w:rsidRPr="69879144" w:rsidR="69879144">
        <w:rPr>
          <w:lang w:val="pt-PT"/>
        </w:rPr>
        <w:t xml:space="preserve"> deverá existir um botão de ação para o utilizador seja levado a saber mais informação.</w:t>
      </w:r>
    </w:p>
    <w:p w:rsidRPr="004E6980" w:rsidR="00C63C90" w:rsidP="0095451C" w:rsidRDefault="00A53B8D" w14:paraId="640A7C38" w14:textId="1609E30A">
      <w:pPr>
        <w:ind w:right="3662"/>
        <w:jc w:val="both"/>
        <w:rPr>
          <w:lang w:val="pt-PT"/>
        </w:rPr>
      </w:pPr>
      <w:r w:rsidRPr="004E6980">
        <w:rPr>
          <w:noProof/>
          <w:lang w:val="pt-PT"/>
        </w:rPr>
        <w:drawing>
          <wp:anchor distT="0" distB="0" distL="114300" distR="114300" simplePos="0" relativeHeight="251671552" behindDoc="1" locked="0" layoutInCell="1" allowOverlap="1" wp14:anchorId="4ED55ED9" wp14:editId="02055F21">
            <wp:simplePos x="0" y="0"/>
            <wp:positionH relativeFrom="column">
              <wp:posOffset>4625340</wp:posOffset>
            </wp:positionH>
            <wp:positionV relativeFrom="paragraph">
              <wp:posOffset>807085</wp:posOffset>
            </wp:positionV>
            <wp:extent cx="957580" cy="4106545"/>
            <wp:effectExtent l="0" t="0" r="0" b="0"/>
            <wp:wrapThrough wrapText="bothSides">
              <wp:wrapPolygon edited="0">
                <wp:start x="0" y="0"/>
                <wp:lineTo x="0" y="21510"/>
                <wp:lineTo x="21199" y="21510"/>
                <wp:lineTo x="21199" y="0"/>
                <wp:lineTo x="0" y="0"/>
              </wp:wrapPolygon>
            </wp:wrapThrough>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57580" cy="4106545"/>
                    </a:xfrm>
                    <a:prstGeom prst="rect">
                      <a:avLst/>
                    </a:prstGeom>
                  </pic:spPr>
                </pic:pic>
              </a:graphicData>
            </a:graphic>
            <wp14:sizeRelH relativeFrom="page">
              <wp14:pctWidth>0</wp14:pctWidth>
            </wp14:sizeRelH>
            <wp14:sizeRelV relativeFrom="page">
              <wp14:pctHeight>0</wp14:pctHeight>
            </wp14:sizeRelV>
          </wp:anchor>
        </w:drawing>
      </w:r>
      <w:r w:rsidRPr="004E6980">
        <w:rPr>
          <w:noProof/>
          <w:lang w:val="pt-PT"/>
        </w:rPr>
        <w:drawing>
          <wp:anchor distT="0" distB="0" distL="114300" distR="114300" simplePos="0" relativeHeight="251672576" behindDoc="1" locked="0" layoutInCell="1" allowOverlap="1" wp14:anchorId="7314FE19" wp14:editId="21CB2F15">
            <wp:simplePos x="0" y="0"/>
            <wp:positionH relativeFrom="column">
              <wp:posOffset>5594773</wp:posOffset>
            </wp:positionH>
            <wp:positionV relativeFrom="paragraph">
              <wp:posOffset>802640</wp:posOffset>
            </wp:positionV>
            <wp:extent cx="828040" cy="5595620"/>
            <wp:effectExtent l="0" t="0" r="0" b="0"/>
            <wp:wrapTight wrapText="bothSides">
              <wp:wrapPolygon edited="0">
                <wp:start x="0" y="0"/>
                <wp:lineTo x="0" y="21522"/>
                <wp:lineTo x="21202" y="21522"/>
                <wp:lineTo x="21202" y="0"/>
                <wp:lineTo x="0" y="0"/>
              </wp:wrapPolygon>
            </wp:wrapTight>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40" cy="5595620"/>
                    </a:xfrm>
                    <a:prstGeom prst="rect">
                      <a:avLst/>
                    </a:prstGeom>
                  </pic:spPr>
                </pic:pic>
              </a:graphicData>
            </a:graphic>
            <wp14:sizeRelH relativeFrom="page">
              <wp14:pctWidth>0</wp14:pctWidth>
            </wp14:sizeRelH>
            <wp14:sizeRelV relativeFrom="page">
              <wp14:pctHeight>0</wp14:pctHeight>
            </wp14:sizeRelV>
          </wp:anchor>
        </w:drawing>
      </w:r>
      <w:r w:rsidRPr="004E6980" w:rsidR="00E26125">
        <w:rPr>
          <w:lang w:val="pt-PT"/>
        </w:rPr>
        <w:t xml:space="preserve">Com </w:t>
      </w:r>
      <w:r w:rsidRPr="004E6980" w:rsidR="00C63C90">
        <w:rPr>
          <w:lang w:val="pt-PT"/>
        </w:rPr>
        <w:t>esse botão de ação</w:t>
      </w:r>
      <w:r w:rsidRPr="004E6980" w:rsidR="00E26125">
        <w:rPr>
          <w:lang w:val="pt-PT"/>
        </w:rPr>
        <w:t xml:space="preserve">, o usuário é direcionado a uma segunda página </w:t>
      </w:r>
      <w:r w:rsidRPr="004E6980" w:rsidR="00E26125">
        <w:rPr>
          <w:lang w:val="pt-PT"/>
        </w:rPr>
        <w:t>pra</w:t>
      </w:r>
      <w:r w:rsidRPr="004E6980" w:rsidR="00E26125">
        <w:rPr>
          <w:lang w:val="pt-PT"/>
        </w:rPr>
        <w:t xml:space="preserve"> preencher dados</w:t>
      </w:r>
      <w:r w:rsidRPr="004E6980" w:rsidR="00C63C90">
        <w:rPr>
          <w:lang w:val="pt-PT"/>
        </w:rPr>
        <w:t xml:space="preserve">, sendo nome, e-mail e autorização de utilização de email para contacto posteriores fatores obrigatórios para prosseguir. Em troca, como oferta de </w:t>
      </w:r>
      <w:r w:rsidRPr="004E6980" w:rsidR="002E3462">
        <w:rPr>
          <w:lang w:val="pt-PT"/>
        </w:rPr>
        <w:t>boas-vindas</w:t>
      </w:r>
      <w:r w:rsidRPr="004E6980" w:rsidR="00C63C90">
        <w:rPr>
          <w:lang w:val="pt-PT"/>
        </w:rPr>
        <w:t xml:space="preserve">, disponibilizamos o download um e-book em formato </w:t>
      </w:r>
      <w:r w:rsidRPr="004E6980" w:rsidR="00C63C90">
        <w:rPr>
          <w:lang w:val="pt-PT"/>
        </w:rPr>
        <w:t>pdf</w:t>
      </w:r>
      <w:r w:rsidRPr="004E6980" w:rsidR="00C63C90">
        <w:rPr>
          <w:lang w:val="pt-PT"/>
        </w:rPr>
        <w:t xml:space="preserve"> com</w:t>
      </w:r>
      <w:r w:rsidRPr="004E6980" w:rsidR="00C63C90">
        <w:rPr>
          <w:lang w:val="pt-PT"/>
        </w:rPr>
        <w:t xml:space="preserve"> pr</w:t>
      </w:r>
      <w:r w:rsidRPr="004E6980" w:rsidR="00C63C90">
        <w:rPr>
          <w:lang w:val="pt-PT"/>
        </w:rPr>
        <w:t xml:space="preserve">áticas simples de gestão de stock, o qual estará á venda pelo valor de </w:t>
      </w:r>
      <w:r w:rsidRPr="004E6980" w:rsidR="002E3462">
        <w:rPr>
          <w:lang w:val="pt-PT"/>
        </w:rPr>
        <w:t>12,90€. A destacar ainda o fato de</w:t>
      </w:r>
      <w:r w:rsidRPr="004E6980" w:rsidR="00C63C90">
        <w:rPr>
          <w:lang w:val="pt-PT"/>
        </w:rPr>
        <w:t xml:space="preserve"> pode</w:t>
      </w:r>
      <w:r w:rsidRPr="004E6980" w:rsidR="002E3462">
        <w:rPr>
          <w:lang w:val="pt-PT"/>
        </w:rPr>
        <w:t>r</w:t>
      </w:r>
      <w:r w:rsidRPr="004E6980" w:rsidR="00C63C90">
        <w:rPr>
          <w:lang w:val="pt-PT"/>
        </w:rPr>
        <w:t xml:space="preserve"> confirmar o email </w:t>
      </w:r>
      <w:r w:rsidRPr="004E6980" w:rsidR="002E3462">
        <w:rPr>
          <w:lang w:val="pt-PT"/>
        </w:rPr>
        <w:t xml:space="preserve">deixado pela pessoa que introduziu os dados, </w:t>
      </w:r>
      <w:r w:rsidRPr="004E6980" w:rsidR="00C63C90">
        <w:rPr>
          <w:lang w:val="pt-PT"/>
        </w:rPr>
        <w:t>através do qual será enviado o link para poder efetuar o download do respetivo e-book.</w:t>
      </w:r>
    </w:p>
    <w:p w:rsidRPr="004E6980" w:rsidR="002E3462" w:rsidP="0095451C" w:rsidRDefault="00C63C90" w14:paraId="22C7553D" w14:textId="5CA8505F">
      <w:pPr>
        <w:ind w:right="3662"/>
        <w:jc w:val="both"/>
        <w:rPr>
          <w:lang w:val="pt-PT"/>
        </w:rPr>
      </w:pPr>
      <w:r w:rsidRPr="69879144" w:rsidR="69879144">
        <w:rPr>
          <w:lang w:val="pt-PT"/>
        </w:rPr>
        <w:t xml:space="preserve">Os dados obtidos vão diretamente para a nossa base de dados para futuramente poder fazer </w:t>
      </w:r>
      <w:r w:rsidRPr="69879144" w:rsidR="69879144">
        <w:rPr>
          <w:lang w:val="pt-PT"/>
        </w:rPr>
        <w:t>follow</w:t>
      </w:r>
      <w:r w:rsidRPr="69879144" w:rsidR="69879144">
        <w:rPr>
          <w:lang w:val="pt-PT"/>
        </w:rPr>
        <w:t xml:space="preserve"> </w:t>
      </w:r>
      <w:r w:rsidRPr="69879144" w:rsidR="69879144">
        <w:rPr>
          <w:lang w:val="pt-PT"/>
        </w:rPr>
        <w:t>up</w:t>
      </w:r>
      <w:r w:rsidRPr="69879144" w:rsidR="69879144">
        <w:rPr>
          <w:lang w:val="pt-PT"/>
        </w:rPr>
        <w:t xml:space="preserve">, marketing digital e conversão. </w:t>
      </w:r>
    </w:p>
    <w:p w:rsidRPr="004E6980" w:rsidR="002E3462" w:rsidP="69879144" w:rsidRDefault="002E3462" w14:paraId="0EC2224B" w14:textId="14FBDBF8">
      <w:pPr>
        <w:pStyle w:val="Normal"/>
        <w:ind w:right="3662"/>
        <w:jc w:val="both"/>
        <w:rPr>
          <w:lang w:val="pt-PT"/>
        </w:rPr>
      </w:pPr>
      <w:r w:rsidRPr="69879144" w:rsidR="69879144">
        <w:rPr>
          <w:lang w:val="pt-PT"/>
        </w:rPr>
        <w:t xml:space="preserve">Poderá ainda, se necessário, ser posto em prática o método A/B teste, o qual consiste em usar um 2ª </w:t>
      </w:r>
      <w:r w:rsidRPr="69879144" w:rsidR="69879144">
        <w:rPr>
          <w:lang w:val="pt-PT"/>
        </w:rPr>
        <w:t>Landing</w:t>
      </w:r>
      <w:r w:rsidRPr="69879144" w:rsidR="69879144">
        <w:rPr>
          <w:lang w:val="pt-PT"/>
        </w:rPr>
        <w:t xml:space="preserve"> </w:t>
      </w:r>
      <w:r w:rsidRPr="69879144" w:rsidR="69879144">
        <w:rPr>
          <w:lang w:val="pt-PT"/>
        </w:rPr>
        <w:t>page</w:t>
      </w:r>
      <w:r w:rsidRPr="69879144" w:rsidR="69879144">
        <w:rPr>
          <w:lang w:val="pt-PT"/>
        </w:rPr>
        <w:t xml:space="preserve"> como métodos diferentes de conversão e, com esse método, poderemos averiguar qual o método / </w:t>
      </w:r>
      <w:r w:rsidRPr="69879144" w:rsidR="69879144">
        <w:rPr>
          <w:lang w:val="pt-PT"/>
        </w:rPr>
        <w:t>Landing</w:t>
      </w:r>
      <w:r w:rsidRPr="69879144" w:rsidR="69879144">
        <w:rPr>
          <w:lang w:val="pt-PT"/>
        </w:rPr>
        <w:t xml:space="preserve"> </w:t>
      </w:r>
      <w:r w:rsidRPr="69879144" w:rsidR="69879144">
        <w:rPr>
          <w:lang w:val="pt-PT"/>
        </w:rPr>
        <w:t>page</w:t>
      </w:r>
      <w:r w:rsidRPr="69879144" w:rsidR="69879144">
        <w:rPr>
          <w:lang w:val="pt-PT"/>
        </w:rPr>
        <w:t xml:space="preserve"> de maior conversão através da estatística obtida.</w:t>
      </w:r>
    </w:p>
    <w:p w:rsidRPr="004E6980" w:rsidR="008A02D6" w:rsidP="0095451C" w:rsidRDefault="008A02D6" w14:paraId="21770648" w14:textId="1FEBCEBA">
      <w:pPr>
        <w:ind w:right="3662"/>
        <w:jc w:val="both"/>
        <w:rPr>
          <w:lang w:val="pt-PT"/>
        </w:rPr>
      </w:pPr>
      <w:r w:rsidRPr="69879144" w:rsidR="69879144">
        <w:rPr>
          <w:lang w:val="pt-PT"/>
        </w:rPr>
        <w:t xml:space="preserve">Ainda na nossa </w:t>
      </w:r>
      <w:r w:rsidRPr="69879144" w:rsidR="69879144">
        <w:rPr>
          <w:lang w:val="pt-PT"/>
        </w:rPr>
        <w:t>Landing</w:t>
      </w:r>
      <w:r w:rsidRPr="69879144" w:rsidR="69879144">
        <w:rPr>
          <w:lang w:val="pt-PT"/>
        </w:rPr>
        <w:t xml:space="preserve"> page deveremos prosseguir de seguida com os melhores benefícios que poderemos obter com este produto nomeadamente o controle de inventário e o fato de não termos de estar “presos” a um local, podendo fazer todo esse controlo remotamente e em tempo real.</w:t>
      </w:r>
    </w:p>
    <w:p w:rsidRPr="004E6980" w:rsidR="00FA21CA" w:rsidP="69879144" w:rsidRDefault="00FA21CA" w14:paraId="2CA92C81" w14:textId="570D12C5">
      <w:pPr>
        <w:ind w:right="3662"/>
        <w:jc w:val="both"/>
        <w:rPr>
          <w:lang w:val="pt-PT"/>
        </w:rPr>
        <w:sectPr w:rsidRPr="004E6980" w:rsidR="00FA21CA" w:rsidSect="0095451C">
          <w:type w:val="continuous"/>
          <w:pgSz w:w="11907" w:h="16839" w:orient="portrait" w:code="9"/>
          <w:pgMar w:top="1304" w:right="481" w:bottom="1831" w:left="794" w:header="720" w:footer="794" w:gutter="0"/>
          <w:pgNumType w:start="0"/>
          <w:cols w:space="720"/>
          <w:titlePg/>
          <w:docGrid w:linePitch="381"/>
        </w:sectPr>
      </w:pPr>
      <w:r w:rsidRPr="69879144" w:rsidR="69879144">
        <w:rPr>
          <w:lang w:val="pt-PT"/>
        </w:rPr>
        <w:t>Deverão ser explorados pelas seguintes vantagens do produto:</w:t>
      </w:r>
    </w:p>
    <w:p w:rsidRPr="004E6980" w:rsidR="008A02D6" w:rsidP="0095451C" w:rsidRDefault="008A02D6" w14:paraId="1A09A0DD" w14:textId="72E2F131">
      <w:pPr>
        <w:pStyle w:val="ListParagraph"/>
        <w:numPr>
          <w:ilvl w:val="0"/>
          <w:numId w:val="40"/>
        </w:numPr>
        <w:ind w:left="284" w:right="1219" w:hanging="284"/>
        <w:jc w:val="both"/>
        <w:rPr>
          <w:lang w:val="pt-PT"/>
        </w:rPr>
      </w:pPr>
      <w:r w:rsidRPr="69879144" w:rsidR="69879144">
        <w:rPr>
          <w:lang w:val="pt-PT"/>
        </w:rPr>
        <w:t>Controlo em tempo real</w:t>
      </w:r>
    </w:p>
    <w:p w:rsidRPr="004E6980" w:rsidR="00FA21CA" w:rsidP="0095451C" w:rsidRDefault="008A02D6" w14:paraId="1074DC6B" w14:textId="6C5949ED">
      <w:pPr>
        <w:pStyle w:val="ListParagraph"/>
        <w:numPr>
          <w:ilvl w:val="0"/>
          <w:numId w:val="40"/>
        </w:numPr>
        <w:ind w:left="284" w:right="3662" w:hanging="284"/>
        <w:jc w:val="both"/>
        <w:rPr>
          <w:lang w:val="pt-PT"/>
        </w:rPr>
      </w:pPr>
      <w:r w:rsidRPr="69879144" w:rsidR="69879144">
        <w:rPr>
          <w:lang w:val="pt-PT"/>
        </w:rPr>
        <w:t>Não necessários acessórios extra</w:t>
      </w:r>
    </w:p>
    <w:p w:rsidRPr="004E6980" w:rsidR="008A02D6" w:rsidP="0095451C" w:rsidRDefault="008A02D6" w14:paraId="185AA8DC" w14:textId="0775B87C">
      <w:pPr>
        <w:pStyle w:val="ListParagraph"/>
        <w:numPr>
          <w:ilvl w:val="0"/>
          <w:numId w:val="40"/>
        </w:numPr>
        <w:ind w:left="284" w:right="3662" w:hanging="284"/>
        <w:jc w:val="both"/>
        <w:rPr>
          <w:lang w:val="pt-PT"/>
        </w:rPr>
      </w:pPr>
      <w:r w:rsidRPr="69879144" w:rsidR="69879144">
        <w:rPr>
          <w:lang w:val="pt-PT"/>
        </w:rPr>
        <w:t xml:space="preserve">A </w:t>
      </w:r>
      <w:r w:rsidRPr="69879144" w:rsidR="69879144">
        <w:rPr>
          <w:lang w:val="pt-PT"/>
        </w:rPr>
        <w:t xml:space="preserve">compatibilidade de </w:t>
      </w:r>
      <w:r w:rsidRPr="69879144" w:rsidR="69879144">
        <w:rPr>
          <w:lang w:val="pt-PT"/>
        </w:rPr>
        <w:t>multiplataformas</w:t>
      </w:r>
      <w:r w:rsidRPr="69879144" w:rsidR="69879144">
        <w:rPr>
          <w:lang w:val="pt-PT"/>
        </w:rPr>
        <w:t xml:space="preserve"> (Mac, Windows e Mobile)</w:t>
      </w:r>
    </w:p>
    <w:p w:rsidRPr="004E6980" w:rsidR="00FA21CA" w:rsidP="0095451C" w:rsidRDefault="00FA21CA" w14:paraId="711D2D66" w14:textId="53647FF6">
      <w:pPr>
        <w:pStyle w:val="ListParagraph"/>
        <w:numPr>
          <w:ilvl w:val="0"/>
          <w:numId w:val="40"/>
        </w:numPr>
        <w:ind w:left="284" w:right="3662" w:hanging="284"/>
        <w:jc w:val="both"/>
        <w:rPr>
          <w:lang w:val="pt-PT"/>
        </w:rPr>
        <w:sectPr w:rsidRPr="004E6980" w:rsidR="00FA21CA" w:rsidSect="0095451C">
          <w:type w:val="continuous"/>
          <w:pgSz w:w="11907" w:h="16839" w:orient="portrait" w:code="9"/>
          <w:pgMar w:top="1304" w:right="481" w:bottom="1831" w:left="794" w:header="720" w:footer="794" w:gutter="0"/>
          <w:pgNumType w:start="0"/>
          <w:cols w:space="720"/>
          <w:titlePg/>
          <w:docGrid w:linePitch="381"/>
        </w:sectPr>
      </w:pPr>
      <w:r w:rsidRPr="69879144" w:rsidR="69879144">
        <w:rPr>
          <w:lang w:val="pt-PT"/>
        </w:rPr>
        <w:t>O fato de ser fácil e intuitivo</w:t>
      </w:r>
      <w:r w:rsidRPr="69879144" w:rsidR="69879144">
        <w:rPr>
          <w:lang w:val="pt-PT"/>
        </w:rPr>
        <w:t>.</w:t>
      </w:r>
    </w:p>
    <w:p w:rsidRPr="004E6980" w:rsidR="002E3462" w:rsidP="0095451C" w:rsidRDefault="002E3462" w14:paraId="5C759DE6" w14:textId="6307508A">
      <w:pPr>
        <w:ind w:right="3662"/>
        <w:jc w:val="both"/>
        <w:rPr>
          <w:lang w:val="pt-PT"/>
        </w:rPr>
      </w:pPr>
    </w:p>
    <w:p w:rsidRPr="004E6980" w:rsidR="00FA21CA" w:rsidP="0095451C" w:rsidRDefault="00FA21CA" w14:paraId="09DA83FD" w14:textId="17070B42">
      <w:pPr>
        <w:ind w:right="3662"/>
        <w:jc w:val="both"/>
        <w:rPr>
          <w:lang w:val="pt-PT"/>
        </w:rPr>
      </w:pPr>
      <w:r w:rsidRPr="69879144" w:rsidR="69879144">
        <w:rPr>
          <w:lang w:val="pt-PT"/>
        </w:rPr>
        <w:t>De seguida, iremos explorar a secção de testemunhos para tornar a nossa página confiável.</w:t>
      </w:r>
    </w:p>
    <w:p w:rsidRPr="004E6980" w:rsidR="002E3462" w:rsidP="0095451C" w:rsidRDefault="00FA21CA" w14:paraId="0B1E75A1" w14:textId="39F24499">
      <w:pPr>
        <w:ind w:right="3662"/>
        <w:jc w:val="both"/>
        <w:rPr>
          <w:lang w:val="pt-PT"/>
        </w:rPr>
      </w:pPr>
      <w:r w:rsidRPr="69879144" w:rsidR="69879144">
        <w:rPr>
          <w:lang w:val="pt-PT"/>
        </w:rPr>
        <w:t>O nosso rodapé, como já referido, estará sempre presente, juntamente com a nossa barra de navegação.</w:t>
      </w:r>
    </w:p>
    <w:p w:rsidRPr="004E6980" w:rsidR="00A400DF" w:rsidP="00A400DF" w:rsidRDefault="00A400DF" w14:paraId="158BF870" w14:textId="187E781E">
      <w:pPr>
        <w:pStyle w:val="Heading4"/>
        <w:jc w:val="right"/>
        <w:rPr>
          <w:lang w:val="pt-PT"/>
        </w:rPr>
      </w:pPr>
      <w:r w:rsidRPr="004E6980">
        <w:rPr>
          <w:lang w:val="pt-PT"/>
        </w:rPr>
        <w:lastRenderedPageBreak/>
        <w:t>Produtos</w:t>
      </w:r>
    </w:p>
    <w:p w:rsidRPr="004E6980" w:rsidR="00A400DF" w:rsidP="00A400DF" w:rsidRDefault="00A400DF" w14:paraId="56B096CB" w14:textId="725ADA8A">
      <w:pPr>
        <w:jc w:val="both"/>
        <w:rPr>
          <w:lang w:val="pt-PT"/>
        </w:rPr>
      </w:pPr>
      <w:r w:rsidRPr="69879144" w:rsidR="69879144">
        <w:rPr>
          <w:lang w:val="pt-PT"/>
        </w:rPr>
        <w:t xml:space="preserve">Apágina de produtos será onde iremos detalhar o nosso produto, explorando todas as vantagens que o cliente obterá com a aquisição do produto e serviço da </w:t>
      </w:r>
      <w:r w:rsidRPr="69879144" w:rsidR="69879144">
        <w:rPr>
          <w:lang w:val="pt-PT"/>
        </w:rPr>
        <w:t>Warehouse</w:t>
      </w:r>
      <w:r w:rsidRPr="69879144" w:rsidR="69879144">
        <w:rPr>
          <w:lang w:val="pt-PT"/>
        </w:rPr>
        <w:t xml:space="preserve"> </w:t>
      </w:r>
      <w:r w:rsidRPr="69879144" w:rsidR="69879144">
        <w:rPr>
          <w:lang w:val="pt-PT"/>
        </w:rPr>
        <w:t>Grab</w:t>
      </w:r>
      <w:r w:rsidRPr="69879144" w:rsidR="69879144">
        <w:rPr>
          <w:lang w:val="pt-PT"/>
        </w:rPr>
        <w:t>.</w:t>
      </w:r>
    </w:p>
    <w:p w:rsidRPr="004E6980" w:rsidR="00A400DF" w:rsidP="0095451C" w:rsidRDefault="00502389" w14:paraId="326F9E9B" w14:textId="1CE1AF39">
      <w:pPr>
        <w:ind w:right="3662"/>
        <w:jc w:val="both"/>
        <w:rPr>
          <w:lang w:val="pt-PT"/>
        </w:rPr>
      </w:pPr>
      <w:r>
        <w:rPr>
          <w:noProof/>
          <w:lang w:val="pt-PT"/>
        </w:rPr>
        <w:drawing>
          <wp:anchor distT="0" distB="0" distL="114300" distR="114300" simplePos="0" relativeHeight="251682816" behindDoc="1" locked="0" layoutInCell="1" allowOverlap="1" wp14:anchorId="0FBA73EB" wp14:editId="2D4FBC60">
            <wp:simplePos x="0" y="0"/>
            <wp:positionH relativeFrom="column">
              <wp:posOffset>6334760</wp:posOffset>
            </wp:positionH>
            <wp:positionV relativeFrom="paragraph">
              <wp:posOffset>170180</wp:posOffset>
            </wp:positionV>
            <wp:extent cx="628650" cy="7709535"/>
            <wp:effectExtent l="0" t="0" r="6350" b="0"/>
            <wp:wrapTight wrapText="bothSides">
              <wp:wrapPolygon edited="0">
                <wp:start x="0" y="0"/>
                <wp:lineTo x="0" y="21563"/>
                <wp:lineTo x="21382" y="21563"/>
                <wp:lineTo x="2138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650" cy="7709535"/>
                    </a:xfrm>
                    <a:prstGeom prst="rect">
                      <a:avLst/>
                    </a:prstGeom>
                  </pic:spPr>
                </pic:pic>
              </a:graphicData>
            </a:graphic>
            <wp14:sizeRelH relativeFrom="page">
              <wp14:pctWidth>0</wp14:pctWidth>
            </wp14:sizeRelH>
            <wp14:sizeRelV relativeFrom="page">
              <wp14:pctHeight>0</wp14:pctHeight>
            </wp14:sizeRelV>
          </wp:anchor>
        </w:drawing>
      </w:r>
    </w:p>
    <w:p w:rsidRPr="004E6980" w:rsidR="00BC0DF3" w:rsidP="00BC0DF3" w:rsidRDefault="00BC0DF3" w14:paraId="057789C2" w14:textId="67A6697A">
      <w:pPr>
        <w:pStyle w:val="Heading4"/>
        <w:jc w:val="right"/>
        <w:rPr>
          <w:lang w:val="pt-PT"/>
        </w:rPr>
      </w:pPr>
      <w:r w:rsidRPr="004E6980">
        <w:rPr>
          <w:lang w:val="pt-PT"/>
        </w:rPr>
        <w:t>Sobre nós</w:t>
      </w:r>
    </w:p>
    <w:p w:rsidRPr="004E6980" w:rsidR="00BC0DF3" w:rsidP="00BC0DF3" w:rsidRDefault="00502389" w14:paraId="1F8FCD57" w14:textId="2767C0B6">
      <w:pPr>
        <w:jc w:val="both"/>
        <w:rPr>
          <w:lang w:val="pt-PT"/>
        </w:rPr>
      </w:pPr>
      <w:r>
        <w:rPr>
          <w:noProof/>
          <w:lang w:val="pt-PT"/>
        </w:rPr>
        <w:drawing>
          <wp:anchor distT="0" distB="0" distL="114300" distR="114300" simplePos="0" relativeHeight="251681792" behindDoc="1" locked="0" layoutInCell="1" allowOverlap="1" wp14:anchorId="137E011E" wp14:editId="56C28C46">
            <wp:simplePos x="0" y="0"/>
            <wp:positionH relativeFrom="column">
              <wp:posOffset>5380355</wp:posOffset>
            </wp:positionH>
            <wp:positionV relativeFrom="paragraph">
              <wp:posOffset>22402</wp:posOffset>
            </wp:positionV>
            <wp:extent cx="935424" cy="7283548"/>
            <wp:effectExtent l="0" t="0" r="4445" b="0"/>
            <wp:wrapTight wrapText="bothSides">
              <wp:wrapPolygon edited="0">
                <wp:start x="0" y="0"/>
                <wp:lineTo x="0" y="21544"/>
                <wp:lineTo x="21409" y="21544"/>
                <wp:lineTo x="21409" y="0"/>
                <wp:lineTo x="0" y="0"/>
              </wp:wrapPolygon>
            </wp:wrapTight>
            <wp:docPr id="43" name="Picture 4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text&#10;&#10;Description automatically generated"/>
                    <pic:cNvPicPr/>
                  </pic:nvPicPr>
                  <pic:blipFill rotWithShape="1">
                    <a:blip r:embed="rId26" cstate="print">
                      <a:extLst>
                        <a:ext uri="{28A0092B-C50C-407E-A947-70E740481C1C}">
                          <a14:useLocalDpi xmlns:a14="http://schemas.microsoft.com/office/drawing/2010/main" val="0"/>
                        </a:ext>
                      </a:extLst>
                    </a:blip>
                    <a:srcRect b="10044"/>
                    <a:stretch/>
                  </pic:blipFill>
                  <pic:spPr>
                    <a:xfrm>
                      <a:off x="0" y="0"/>
                      <a:ext cx="935424" cy="7283548"/>
                    </a:xfrm>
                    <a:prstGeom prst="rect">
                      <a:avLst/>
                    </a:prstGeom>
                  </pic:spPr>
                </pic:pic>
              </a:graphicData>
            </a:graphic>
            <wp14:sizeRelH relativeFrom="page">
              <wp14:pctWidth>0</wp14:pctWidth>
            </wp14:sizeRelH>
            <wp14:sizeRelV relativeFrom="page">
              <wp14:pctHeight>0</wp14:pctHeight>
            </wp14:sizeRelV>
          </wp:anchor>
        </w:drawing>
      </w:r>
      <w:r w:rsidR="0024022A">
        <w:rPr>
          <w:noProof/>
          <w:lang w:val="pt-PT"/>
        </w:rPr>
        <w:drawing>
          <wp:anchor distT="0" distB="0" distL="114300" distR="114300" simplePos="0" relativeHeight="251680768" behindDoc="1" locked="0" layoutInCell="1" allowOverlap="1" wp14:anchorId="6013116E" wp14:editId="48FB9615">
            <wp:simplePos x="0" y="0"/>
            <wp:positionH relativeFrom="column">
              <wp:posOffset>3601720</wp:posOffset>
            </wp:positionH>
            <wp:positionV relativeFrom="paragraph">
              <wp:posOffset>564515</wp:posOffset>
            </wp:positionV>
            <wp:extent cx="1764030" cy="6733540"/>
            <wp:effectExtent l="0" t="0" r="1270" b="0"/>
            <wp:wrapTight wrapText="bothSides">
              <wp:wrapPolygon edited="0">
                <wp:start x="0" y="0"/>
                <wp:lineTo x="0" y="21551"/>
                <wp:lineTo x="21460" y="21551"/>
                <wp:lineTo x="21460" y="0"/>
                <wp:lineTo x="0" y="0"/>
              </wp:wrapPolygon>
            </wp:wrapTight>
            <wp:docPr id="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4030" cy="6733540"/>
                    </a:xfrm>
                    <a:prstGeom prst="rect">
                      <a:avLst/>
                    </a:prstGeom>
                  </pic:spPr>
                </pic:pic>
              </a:graphicData>
            </a:graphic>
            <wp14:sizeRelH relativeFrom="page">
              <wp14:pctWidth>0</wp14:pctWidth>
            </wp14:sizeRelH>
            <wp14:sizeRelV relativeFrom="page">
              <wp14:pctHeight>0</wp14:pctHeight>
            </wp14:sizeRelV>
          </wp:anchor>
        </w:drawing>
      </w:r>
      <w:r w:rsidRPr="004E6980" w:rsidR="00BC0DF3">
        <w:rPr>
          <w:lang w:val="pt-PT"/>
        </w:rPr>
        <w:t>Na página sobre nós, como o próprio nome indica, deverá conter um texto de apresentação da empresa tendo em conta os seguintes aspetos:</w:t>
      </w:r>
    </w:p>
    <w:p w:rsidRPr="004E6980" w:rsidR="00A570C0" w:rsidP="69879144" w:rsidRDefault="00A570C0" w14:paraId="27071205" w14:textId="77777777" w14:noSpellErr="1">
      <w:pPr>
        <w:pStyle w:val="Normal"/>
        <w:ind w:left="0"/>
        <w:jc w:val="both"/>
        <w:rPr>
          <w:i w:val="1"/>
          <w:iCs w:val="1"/>
          <w:sz w:val="20"/>
          <w:szCs w:val="20"/>
          <w:lang w:val="pt-PT"/>
        </w:rPr>
        <w:sectPr w:rsidRPr="004E6980" w:rsidR="00A570C0" w:rsidSect="0095451C">
          <w:type w:val="continuous"/>
          <w:pgSz w:w="11907" w:h="16839" w:orient="portrait" w:code="9"/>
          <w:pgMar w:top="1304" w:right="481" w:bottom="1831" w:left="794" w:header="720" w:footer="794" w:gutter="0"/>
          <w:pgNumType w:start="0"/>
          <w:cols w:space="720"/>
          <w:titlePg/>
          <w:docGrid w:linePitch="381"/>
        </w:sectPr>
      </w:pPr>
    </w:p>
    <w:p w:rsidRPr="004E6980" w:rsidR="00BC0DF3" w:rsidP="00A570C0" w:rsidRDefault="00BC0DF3" w14:paraId="6600DEEA" w14:textId="11D2338D">
      <w:pPr>
        <w:pStyle w:val="ListParagraph"/>
        <w:numPr>
          <w:ilvl w:val="0"/>
          <w:numId w:val="41"/>
        </w:numPr>
        <w:jc w:val="both"/>
        <w:rPr>
          <w:lang w:val="pt-PT"/>
        </w:rPr>
      </w:pPr>
      <w:r w:rsidRPr="69879144" w:rsidR="69879144">
        <w:rPr>
          <w:lang w:val="pt-PT"/>
        </w:rPr>
        <w:t>História da empresa, que apesar de real, contenha engajamento</w:t>
      </w:r>
    </w:p>
    <w:p w:rsidRPr="004E6980" w:rsidR="00BC0DF3" w:rsidP="00A570C0" w:rsidRDefault="00BC0DF3" w14:paraId="134AF747" w14:textId="2727EE0E">
      <w:pPr>
        <w:pStyle w:val="ListParagraph"/>
        <w:numPr>
          <w:ilvl w:val="0"/>
          <w:numId w:val="41"/>
        </w:numPr>
        <w:jc w:val="both"/>
        <w:rPr>
          <w:lang w:val="pt-PT"/>
        </w:rPr>
      </w:pPr>
      <w:r w:rsidRPr="69879144" w:rsidR="69879144">
        <w:rPr>
          <w:lang w:val="pt-PT"/>
        </w:rPr>
        <w:t>O que fazemos</w:t>
      </w:r>
    </w:p>
    <w:p w:rsidRPr="004E6980" w:rsidR="00BC0DF3" w:rsidP="00A570C0" w:rsidRDefault="00BC0DF3" w14:paraId="2D1934CE" w14:textId="2402E98B">
      <w:pPr>
        <w:pStyle w:val="ListParagraph"/>
        <w:numPr>
          <w:ilvl w:val="0"/>
          <w:numId w:val="41"/>
        </w:numPr>
        <w:jc w:val="both"/>
        <w:rPr>
          <w:lang w:val="pt-PT"/>
        </w:rPr>
      </w:pPr>
      <w:r w:rsidRPr="69879144" w:rsidR="69879144">
        <w:rPr>
          <w:lang w:val="pt-PT"/>
        </w:rPr>
        <w:t>Como chegamos até aqui</w:t>
      </w:r>
    </w:p>
    <w:p w:rsidRPr="004E6980" w:rsidR="00BC0DF3" w:rsidP="00A570C0" w:rsidRDefault="00BC0DF3" w14:paraId="4BEB52D9" w14:textId="6847407C">
      <w:pPr>
        <w:pStyle w:val="ListParagraph"/>
        <w:numPr>
          <w:ilvl w:val="0"/>
          <w:numId w:val="41"/>
        </w:numPr>
        <w:jc w:val="both"/>
        <w:rPr>
          <w:lang w:val="pt-PT"/>
        </w:rPr>
      </w:pPr>
      <w:r w:rsidRPr="69879144" w:rsidR="69879144">
        <w:rPr>
          <w:lang w:val="pt-PT"/>
        </w:rPr>
        <w:t>Propósito da criação deste produto</w:t>
      </w:r>
    </w:p>
    <w:p w:rsidRPr="004E6980" w:rsidR="00A570C0" w:rsidP="00A570C0" w:rsidRDefault="00A570C0" w14:paraId="554B1797" w14:textId="77777777">
      <w:pPr>
        <w:pStyle w:val="Heading9"/>
        <w:rPr>
          <w:lang w:val="pt-PT"/>
        </w:rPr>
        <w:sectPr w:rsidRPr="004E6980" w:rsidR="00A570C0" w:rsidSect="00A570C0">
          <w:type w:val="continuous"/>
          <w:pgSz w:w="11907" w:h="16839" w:orient="portrait" w:code="9"/>
          <w:pgMar w:top="1304" w:right="481" w:bottom="1831" w:left="794" w:header="720" w:footer="794" w:gutter="0"/>
          <w:pgNumType w:start="0"/>
          <w:cols w:space="720" w:num="2"/>
          <w:titlePg/>
          <w:docGrid w:linePitch="381"/>
        </w:sectPr>
      </w:pPr>
    </w:p>
    <w:p w:rsidRPr="004E6980" w:rsidR="002E0649" w:rsidP="00A570C0" w:rsidRDefault="00A570C0" w14:paraId="46DA6314" w14:textId="741C49C0">
      <w:pPr>
        <w:pStyle w:val="Heading9"/>
        <w:rPr>
          <w:lang w:val="pt-PT"/>
        </w:rPr>
      </w:pPr>
      <w:r w:rsidRPr="004E6980">
        <w:rPr>
          <w:lang w:val="pt-PT"/>
        </w:rPr>
        <w:t>História</w:t>
      </w:r>
    </w:p>
    <w:p w:rsidRPr="004E6980" w:rsidR="00663608" w:rsidP="00663608" w:rsidRDefault="00663608" w14:paraId="1E5F6D58" w14:textId="181FD1EC">
      <w:pPr>
        <w:jc w:val="both"/>
        <w:rPr>
          <w:lang w:val="pt-PT"/>
        </w:rPr>
      </w:pPr>
      <w:r w:rsidRPr="69879144" w:rsidR="69879144">
        <w:rPr>
          <w:lang w:val="pt-PT"/>
        </w:rPr>
        <w:t xml:space="preserve">Desde miúdo sempre fui o geek da família e, cada vez que havia algum problema com qualquer tipo de objeto que tivesse qualquer componente eletrónico, era o meu nome que chamavam. Sempre curioso e muito autodidata, fui armazenando várias </w:t>
      </w:r>
      <w:r w:rsidRPr="69879144" w:rsidR="69879144">
        <w:rPr>
          <w:lang w:val="pt-PT"/>
        </w:rPr>
        <w:t>skills</w:t>
      </w:r>
      <w:r w:rsidRPr="69879144" w:rsidR="69879144">
        <w:rPr>
          <w:lang w:val="pt-PT"/>
        </w:rPr>
        <w:t xml:space="preserve"> devido ao “portfolio” que fui adquirindo com tanta requisição e, embora ter seguido outro ramo que não o tecnológico por razões familiares, o gosto por ser um programador com o poder de trazer à vida pelo menos alguns </w:t>
      </w:r>
      <w:r w:rsidRPr="69879144" w:rsidR="69879144">
        <w:rPr>
          <w:lang w:val="pt-PT"/>
        </w:rPr>
        <w:t>dos projeto</w:t>
      </w:r>
      <w:r w:rsidRPr="69879144" w:rsidR="69879144">
        <w:rPr>
          <w:lang w:val="pt-PT"/>
        </w:rPr>
        <w:t xml:space="preserve"> que tinha em mente, foi aos 40 anos que decidi de uma vez por todas começar a estudar e realmente aprofundar-me neste ramo. A pergunta que fica no ar </w:t>
      </w:r>
      <w:r w:rsidRPr="69879144" w:rsidR="69879144">
        <w:rPr>
          <w:lang w:val="pt-PT"/>
        </w:rPr>
        <w:t>é...</w:t>
      </w:r>
      <w:r w:rsidRPr="69879144" w:rsidR="69879144">
        <w:rPr>
          <w:lang w:val="pt-PT"/>
        </w:rPr>
        <w:t xml:space="preserve"> o que realmente fez despoletar essa certeza?? Por isso gosto de contar esta história, primeiro por ser o meu caso real e, segundo, como incentivo de que nunca é tarde para fazer o que se ama. </w:t>
      </w:r>
    </w:p>
    <w:p w:rsidRPr="004E6980" w:rsidR="00663608" w:rsidP="00663608" w:rsidRDefault="00663608" w14:paraId="4DF28091" w14:textId="0EFFA577">
      <w:pPr>
        <w:jc w:val="both"/>
        <w:rPr>
          <w:lang w:val="pt-PT"/>
        </w:rPr>
      </w:pPr>
      <w:r w:rsidRPr="69879144" w:rsidR="69879144">
        <w:rPr>
          <w:lang w:val="pt-PT"/>
        </w:rPr>
        <w:t>Era uma manhã ensolarada quando, o coordenador de uma instituição estatal, telefonou-me como que para me desafiar numa missão de loucos, missão essa mudaria o curso da história da minha carreira. Do outro lado, uma instituição que desempenhava um papel crucial no serviço comunitário e necessitava desesperadamente ajuda por estava a lutar contra um inimigo invisível, mas mais real do que se imagina: a ineficiência na gestão de produtos consumíveis.</w:t>
      </w:r>
    </w:p>
    <w:p w:rsidRPr="004E6980" w:rsidR="00663608" w:rsidP="00663608" w:rsidRDefault="00663608" w14:paraId="6B3B0BF8" w14:textId="1D0156FE">
      <w:pPr>
        <w:jc w:val="both"/>
        <w:rPr>
          <w:lang w:val="pt-PT"/>
        </w:rPr>
      </w:pPr>
      <w:r w:rsidRPr="69879144" w:rsidR="69879144">
        <w:rPr>
          <w:lang w:val="pt-PT"/>
        </w:rPr>
        <w:t>Ao mergulhar na realidade da instituição, pude testemunhar em primeira mão os desafios que os heróis do dia-a-dia enfrentavam. As prateleiras estavam repletas de produtos que muitas vezes expiravam antes de serem utilizados, enquanto outros desapareciam sem deixar rasto. A falta de controle era visível, e a estimativa de custos operacionais era um enigma não resolvido. Pior que isso, ao olhar ao redor, percebi que a instituição não estava sozinha nessa luta. O mercado não oferecia uma solução simples e eficaz para esse problema comum. Foi nesse momento de revelação que uma paixão ardente por ajudar e resolver problemas se acendeu em mergulhando de cabeça nesse projeto, arrastando-me com ela como uma espécie de colaborador externo.</w:t>
      </w:r>
    </w:p>
    <w:p w:rsidRPr="004E6980" w:rsidR="00663608" w:rsidP="00663608" w:rsidRDefault="00663608" w14:paraId="53472C5E" w14:textId="53796580">
      <w:pPr>
        <w:jc w:val="both"/>
        <w:rPr>
          <w:lang w:val="pt-PT"/>
        </w:rPr>
      </w:pPr>
      <w:r w:rsidRPr="69879144" w:rsidR="69879144">
        <w:rPr>
          <w:lang w:val="pt-PT"/>
        </w:rPr>
        <w:t xml:space="preserve">Movido pelo desejo de fazer a diferença, reunimos todas as informações disponíveis e </w:t>
      </w:r>
      <w:r w:rsidRPr="69879144" w:rsidR="69879144">
        <w:rPr>
          <w:lang w:val="pt-PT"/>
        </w:rPr>
        <w:t>comecei</w:t>
      </w:r>
      <w:r w:rsidRPr="69879144" w:rsidR="69879144">
        <w:rPr>
          <w:lang w:val="pt-PT"/>
        </w:rPr>
        <w:t xml:space="preserve"> a traçar um plano audacioso. O objetivo era claro: criar uma plataforma de gestão de stock que fosse intuitiva, poderosa e acessível. Uma ferramenta que capacitaria as equipes operacionais a gerir seus produtos consumíveis de maneira eficaz, concentrando-se no que faziam de melhor: salvar vidas e proteger a comunidade.</w:t>
      </w:r>
    </w:p>
    <w:p w:rsidRPr="004E6980" w:rsidR="00663608" w:rsidP="00663608" w:rsidRDefault="00663608" w14:paraId="6C7DF4FA" w14:textId="41633820">
      <w:pPr>
        <w:jc w:val="both"/>
        <w:rPr>
          <w:lang w:val="pt-PT"/>
        </w:rPr>
      </w:pPr>
      <w:r w:rsidRPr="69879144" w:rsidR="69879144">
        <w:rPr>
          <w:lang w:val="pt-PT"/>
        </w:rPr>
        <w:t>Os dias e noites fundiram-se numa missão apaixonante. Todos os conhecimentos que demoraram anos a adquirir foram usados, ao mesmo tempo criados testes rigorosos mediante o conhecimento técnico que tinha foi conduzindo todo o processo levando a nossa equipe, nossos heróis no terreno e eu na parte técnica. Equipados com paixão e uma enorme vontade de aprender, chegamos a um resultado bastante interessante e poderoso, ou seja, o rastreamento em tempo real, alertas inteligentes e a capacidade de estimar custos operacionais. A plataforma superou todas as expectativas e a nossa parceria foi selada com sucesso e implementada como uma brisa refrescante, transformou a maneira como a instituição gerenciava seus recursos consumíveis. O desperdício diminuiu drasticamente, os custos operacionais tornaram-se transparentes e o foco foi realinhado para o que realmente importava: salvar vidas e servir à comunidade.</w:t>
      </w:r>
    </w:p>
    <w:p w:rsidRPr="004E6980" w:rsidR="00663608" w:rsidP="00663608" w:rsidRDefault="00663608" w14:paraId="372C0B10" w14:textId="030736FF">
      <w:pPr>
        <w:jc w:val="both"/>
        <w:rPr>
          <w:lang w:val="pt-PT"/>
        </w:rPr>
      </w:pPr>
      <w:r w:rsidRPr="69879144" w:rsidR="69879144">
        <w:rPr>
          <w:lang w:val="pt-PT"/>
        </w:rPr>
        <w:t>Após esse episodio a minha vida mudou drasticamente e o despertar do velho amor de ser um programador voltou a acender a chama. Decidido, comecei minha caminhada, estudando e sempre focado na resolução de problemas reais recorrendo ao uso da tecnologia, deixando a tecnologia trabalhar e os operacionais fazerem o que tem de ser feito conjugando uma equipe operacional e outra computacional poderemos chegar a uma produtividade realmente eficaz.</w:t>
      </w:r>
    </w:p>
    <w:p w:rsidRPr="004E6980" w:rsidR="004E6980" w:rsidP="00663608" w:rsidRDefault="00663608" w14:paraId="460E7FB7" w14:textId="77258842">
      <w:pPr>
        <w:jc w:val="both"/>
        <w:rPr>
          <w:lang w:val="pt-PT"/>
        </w:rPr>
      </w:pPr>
      <w:r w:rsidRPr="69879144" w:rsidR="69879144">
        <w:rPr>
          <w:lang w:val="pt-PT"/>
        </w:rPr>
        <w:t>Hoje, a Dux Soluções de Software é mais do que uma empresa de software: é um símbolo de solução e compromisso. A jornada que começou com uma parceria que não estaria nos meus planos foi transformadora e, devido a isso, a empresa continua a crescer, guiados sempre por uma paixão compartilhada por resolver problemas reais e superar desafios que possam impactar positivamente o mundo ao nosso redor.</w:t>
      </w:r>
    </w:p>
    <w:p w:rsidRPr="004E6980" w:rsidR="00BC0DF3" w:rsidP="00BC0DF3" w:rsidRDefault="00BC0DF3" w14:paraId="63389AF0" w14:textId="3902747D">
      <w:pPr>
        <w:pStyle w:val="Heading4"/>
        <w:jc w:val="right"/>
        <w:rPr>
          <w:lang w:val="pt-PT"/>
        </w:rPr>
      </w:pPr>
      <w:r w:rsidRPr="004E6980">
        <w:rPr>
          <w:lang w:val="pt-PT"/>
        </w:rPr>
        <w:t>Tutoriais</w:t>
      </w:r>
    </w:p>
    <w:p w:rsidR="00621C14" w:rsidP="006F4F33" w:rsidRDefault="006F4F33" w14:paraId="10D095AD" w14:textId="03D9B9E6">
      <w:pPr>
        <w:jc w:val="both"/>
        <w:rPr>
          <w:lang w:val="pt-PT"/>
        </w:rPr>
      </w:pPr>
      <w:r w:rsidRPr="69879144" w:rsidR="69879144">
        <w:rPr>
          <w:lang w:val="pt-PT"/>
        </w:rPr>
        <w:t xml:space="preserve">Esta página será dedicada a tutoriais e dicas relacionadas com o tema do produto. Temas esses onde aconselham como fazer uma gestão eficaz da gestão de stocks através de várias dicas práticas, algumas delas que estão no nosso e-book em </w:t>
      </w:r>
      <w:r w:rsidRPr="69879144" w:rsidR="69879144">
        <w:rPr>
          <w:lang w:val="pt-PT"/>
        </w:rPr>
        <w:t>pdf</w:t>
      </w:r>
      <w:r w:rsidRPr="69879144" w:rsidR="69879144">
        <w:rPr>
          <w:lang w:val="pt-PT"/>
        </w:rPr>
        <w:t>. Isso leva-nos a, durante os textos, poder usar essas mesmas dicas como engajamento de produtos, tanto o nosso produto de software como o nosso e-book, que estará também à venda na nossa seção de produtos, como já mencionado.</w:t>
      </w:r>
    </w:p>
    <w:p w:rsidRPr="004E6980" w:rsidR="00AC3BFA" w:rsidP="00AC3BFA" w:rsidRDefault="00AC3BFA" w14:paraId="2D0AC6F2" w14:textId="77777777">
      <w:pPr>
        <w:jc w:val="both"/>
        <w:rPr>
          <w:lang w:val="pt-PT"/>
        </w:rPr>
      </w:pPr>
      <w:r w:rsidRPr="004E6980">
        <w:rPr>
          <w:lang w:val="pt-PT"/>
        </w:rPr>
        <w:t xml:space="preserve">Os temas </w:t>
      </w:r>
      <w:r>
        <w:rPr>
          <w:lang w:val="pt-PT"/>
        </w:rPr>
        <w:t xml:space="preserve">a </w:t>
      </w:r>
      <w:r w:rsidRPr="004E6980">
        <w:rPr>
          <w:lang w:val="pt-PT"/>
        </w:rPr>
        <w:t>mencionar são:</w:t>
      </w:r>
    </w:p>
    <w:p w:rsidR="00AC3BFA" w:rsidP="006F4F33" w:rsidRDefault="00AC3BFA" w14:paraId="5E3BE6F9" w14:textId="18D3CF9E">
      <w:pPr>
        <w:jc w:val="both"/>
        <w:rPr>
          <w:lang w:val="pt-PT"/>
        </w:rPr>
        <w:sectPr w:rsidR="00AC3BFA" w:rsidSect="0024022A">
          <w:type w:val="continuous"/>
          <w:pgSz w:w="11907" w:h="16839" w:orient="portrait" w:code="9"/>
          <w:pgMar w:top="1304" w:right="481" w:bottom="1056" w:left="794" w:header="720" w:footer="794" w:gutter="0"/>
          <w:pgNumType w:start="0"/>
          <w:cols w:space="720"/>
          <w:titlePg/>
          <w:docGrid w:linePitch="381"/>
        </w:sectPr>
      </w:pPr>
    </w:p>
    <w:p w:rsidRPr="00AC3BFA" w:rsidR="006F4F33" w:rsidP="00AC3BFA" w:rsidRDefault="006F4F33" w14:paraId="474229FA" w14:textId="032139AC">
      <w:pPr>
        <w:pStyle w:val="Heading6"/>
        <w:rPr>
          <w:lang w:val="pt-PT"/>
        </w:rPr>
      </w:pPr>
      <w:r w:rsidRPr="00AC3BFA">
        <w:rPr>
          <w:lang w:val="pt-PT"/>
        </w:rPr>
        <w:t>Gestão de Stock</w:t>
      </w:r>
    </w:p>
    <w:p w:rsidRPr="004E6980" w:rsidR="00C5153B" w:rsidP="00AC3BFA" w:rsidRDefault="00C5153B" w14:paraId="2CAE2AB1" w14:textId="45BC7204">
      <w:pPr>
        <w:pStyle w:val="ListParagraph"/>
        <w:numPr>
          <w:ilvl w:val="1"/>
          <w:numId w:val="44"/>
        </w:numPr>
        <w:ind w:left="709" w:hanging="294"/>
        <w:jc w:val="both"/>
        <w:rPr>
          <w:lang w:val="pt-PT"/>
        </w:rPr>
      </w:pPr>
      <w:r w:rsidRPr="69879144" w:rsidR="69879144">
        <w:rPr>
          <w:lang w:val="pt-PT"/>
        </w:rPr>
        <w:t>Controle tudo o que compra e consome</w:t>
      </w:r>
    </w:p>
    <w:p w:rsidRPr="004E6980" w:rsidR="00C5153B" w:rsidP="00AC3BFA" w:rsidRDefault="00C5153B" w14:paraId="5E171CBC" w14:textId="32595DE7">
      <w:pPr>
        <w:pStyle w:val="ListParagraph"/>
        <w:numPr>
          <w:ilvl w:val="1"/>
          <w:numId w:val="44"/>
        </w:numPr>
        <w:ind w:left="709" w:hanging="294"/>
        <w:jc w:val="both"/>
        <w:rPr>
          <w:lang w:val="pt-PT"/>
        </w:rPr>
      </w:pPr>
      <w:r w:rsidRPr="004E6980">
        <w:rPr>
          <w:lang w:val="pt-PT"/>
        </w:rPr>
        <w:t>O que é a gestão de stock?</w:t>
      </w:r>
    </w:p>
    <w:p w:rsidR="00C5153B" w:rsidP="00AC3BFA" w:rsidRDefault="00C5153B" w14:paraId="66002922" w14:textId="1E0FDCD8">
      <w:pPr>
        <w:pStyle w:val="ListParagraph"/>
        <w:numPr>
          <w:ilvl w:val="1"/>
          <w:numId w:val="44"/>
        </w:numPr>
        <w:ind w:left="709" w:hanging="294"/>
        <w:jc w:val="both"/>
        <w:rPr>
          <w:lang w:val="pt-PT"/>
        </w:rPr>
      </w:pPr>
      <w:r w:rsidRPr="69879144" w:rsidR="69879144">
        <w:rPr>
          <w:lang w:val="pt-PT"/>
        </w:rPr>
        <w:t>A importância da gestão de stock</w:t>
      </w:r>
    </w:p>
    <w:p w:rsidRPr="004E6980" w:rsidR="0038194E" w:rsidP="00AC3BFA" w:rsidRDefault="0038194E" w14:paraId="79FE1263" w14:textId="03D7E567">
      <w:pPr>
        <w:pStyle w:val="ListParagraph"/>
        <w:numPr>
          <w:ilvl w:val="1"/>
          <w:numId w:val="44"/>
        </w:numPr>
        <w:ind w:left="709" w:hanging="294"/>
        <w:jc w:val="both"/>
        <w:rPr>
          <w:lang w:val="pt-PT"/>
        </w:rPr>
      </w:pPr>
      <w:r w:rsidRPr="69879144" w:rsidR="69879144">
        <w:rPr>
          <w:lang w:val="pt-PT"/>
        </w:rPr>
        <w:t>Princípios de gestão de stock</w:t>
      </w:r>
    </w:p>
    <w:p w:rsidRPr="004E6980" w:rsidR="00C5153B" w:rsidP="00AC3BFA" w:rsidRDefault="00C5153B" w14:paraId="5A08F5F6" w14:textId="524C6C2E">
      <w:pPr>
        <w:pStyle w:val="ListParagraph"/>
        <w:numPr>
          <w:ilvl w:val="1"/>
          <w:numId w:val="44"/>
        </w:numPr>
        <w:ind w:left="709" w:hanging="294"/>
        <w:jc w:val="both"/>
        <w:rPr>
          <w:lang w:val="pt-PT"/>
        </w:rPr>
      </w:pPr>
      <w:r w:rsidRPr="004E6980">
        <w:rPr>
          <w:lang w:val="pt-PT"/>
        </w:rPr>
        <w:t>Previsão e Procura.</w:t>
      </w:r>
    </w:p>
    <w:p w:rsidRPr="004E6980" w:rsidR="00C5153B" w:rsidP="00AC3BFA" w:rsidRDefault="00C5153B" w14:paraId="205234CD" w14:textId="1F45271D">
      <w:pPr>
        <w:pStyle w:val="ListParagraph"/>
        <w:numPr>
          <w:ilvl w:val="1"/>
          <w:numId w:val="44"/>
        </w:numPr>
        <w:ind w:left="709" w:hanging="294"/>
        <w:jc w:val="both"/>
        <w:rPr>
          <w:lang w:val="pt-PT"/>
        </w:rPr>
      </w:pPr>
      <w:r w:rsidRPr="004E6980">
        <w:rPr>
          <w:lang w:val="pt-PT"/>
        </w:rPr>
        <w:t>Monitorização</w:t>
      </w:r>
    </w:p>
    <w:p w:rsidR="00C5153B" w:rsidP="00AC3BFA" w:rsidRDefault="00C5153B" w14:paraId="6AF1B671" w14:textId="28263BF5">
      <w:pPr>
        <w:pStyle w:val="ListParagraph"/>
        <w:numPr>
          <w:ilvl w:val="1"/>
          <w:numId w:val="44"/>
        </w:numPr>
        <w:ind w:left="709" w:hanging="294"/>
        <w:jc w:val="both"/>
        <w:rPr>
          <w:lang w:val="pt-PT"/>
        </w:rPr>
      </w:pPr>
      <w:r w:rsidRPr="004E6980">
        <w:rPr>
          <w:lang w:val="pt-PT"/>
        </w:rPr>
        <w:t>Qualidade</w:t>
      </w:r>
    </w:p>
    <w:p w:rsidRPr="004E6980" w:rsidR="00306C97" w:rsidP="00AC3BFA" w:rsidRDefault="00306C97" w14:paraId="49A08BB6" w14:textId="0CEBE4EE">
      <w:pPr>
        <w:pStyle w:val="ListParagraph"/>
        <w:ind w:left="1440" w:hanging="578"/>
        <w:jc w:val="both"/>
        <w:rPr>
          <w:lang w:val="pt-PT"/>
        </w:rPr>
      </w:pPr>
    </w:p>
    <w:p w:rsidRPr="00AC3BFA" w:rsidR="006F4F33" w:rsidP="00AC3BFA" w:rsidRDefault="006F4F33" w14:paraId="0D2DA4C0" w14:textId="19138817">
      <w:pPr>
        <w:pStyle w:val="Heading6"/>
        <w:rPr>
          <w:lang w:val="pt-PT"/>
        </w:rPr>
      </w:pPr>
      <w:r w:rsidRPr="00AC3BFA">
        <w:rPr>
          <w:lang w:val="pt-PT"/>
        </w:rPr>
        <w:t xml:space="preserve">Os </w:t>
      </w:r>
      <w:r w:rsidRPr="00AC3BFA" w:rsidR="00306C97">
        <w:rPr>
          <w:lang w:val="pt-PT"/>
        </w:rPr>
        <w:t>5</w:t>
      </w:r>
      <w:r w:rsidRPr="00AC3BFA">
        <w:rPr>
          <w:lang w:val="pt-PT"/>
        </w:rPr>
        <w:t xml:space="preserve"> erros mais comuns na gestão de stocks</w:t>
      </w:r>
    </w:p>
    <w:p w:rsidR="00C36EB5" w:rsidP="00AC3BFA" w:rsidRDefault="00C36EB5" w14:paraId="2C4074F3" w14:textId="60D39B64">
      <w:pPr>
        <w:pStyle w:val="ListParagraph"/>
        <w:numPr>
          <w:ilvl w:val="1"/>
          <w:numId w:val="42"/>
        </w:numPr>
        <w:ind w:left="709" w:hanging="294"/>
        <w:jc w:val="both"/>
        <w:rPr>
          <w:lang w:val="pt-PT"/>
        </w:rPr>
      </w:pPr>
      <w:r>
        <w:rPr>
          <w:lang w:val="pt-PT"/>
        </w:rPr>
        <w:t>Excesso ou falta de stock</w:t>
      </w:r>
    </w:p>
    <w:p w:rsidR="00C36EB5" w:rsidP="00AC3BFA" w:rsidRDefault="00C36EB5" w14:paraId="30FD2BD6" w14:textId="72696260">
      <w:pPr>
        <w:pStyle w:val="ListParagraph"/>
        <w:numPr>
          <w:ilvl w:val="1"/>
          <w:numId w:val="42"/>
        </w:numPr>
        <w:ind w:left="709" w:hanging="294"/>
        <w:jc w:val="both"/>
        <w:rPr>
          <w:lang w:val="pt-PT"/>
        </w:rPr>
      </w:pPr>
      <w:r>
        <w:rPr>
          <w:lang w:val="pt-PT"/>
        </w:rPr>
        <w:t>Monitorização inadequada</w:t>
      </w:r>
    </w:p>
    <w:p w:rsidRPr="00621C14" w:rsidR="00621C14" w:rsidP="00AC3BFA" w:rsidRDefault="00C36EB5" w14:paraId="13D4A91F" w14:textId="3F444E15">
      <w:pPr>
        <w:pStyle w:val="ListParagraph"/>
        <w:numPr>
          <w:ilvl w:val="1"/>
          <w:numId w:val="42"/>
        </w:numPr>
        <w:ind w:left="709" w:hanging="294"/>
        <w:jc w:val="both"/>
        <w:rPr>
          <w:lang w:val="pt-PT"/>
        </w:rPr>
      </w:pPr>
      <w:r>
        <w:rPr>
          <w:lang w:val="pt-PT"/>
        </w:rPr>
        <w:t>Erros administrativos</w:t>
      </w:r>
    </w:p>
    <w:p w:rsidR="00621C14" w:rsidP="00AC3BFA" w:rsidRDefault="00423FE6" w14:paraId="6068CB5F" w14:textId="1E64475F">
      <w:pPr>
        <w:pStyle w:val="ListParagraph"/>
        <w:numPr>
          <w:ilvl w:val="1"/>
          <w:numId w:val="42"/>
        </w:numPr>
        <w:ind w:left="709" w:hanging="294"/>
        <w:jc w:val="both"/>
        <w:rPr>
          <w:lang w:val="pt-PT"/>
        </w:rPr>
      </w:pPr>
      <w:r>
        <w:rPr>
          <w:lang w:val="pt-PT"/>
        </w:rPr>
        <w:t>C</w:t>
      </w:r>
      <w:r w:rsidR="00621C14">
        <w:rPr>
          <w:lang w:val="pt-PT"/>
        </w:rPr>
        <w:t>ontrole de mercadoria</w:t>
      </w:r>
    </w:p>
    <w:p w:rsidR="00621C14" w:rsidP="00AC3BFA" w:rsidRDefault="00621C14" w14:paraId="2F4EF5CC" w14:textId="77777777">
      <w:pPr>
        <w:pStyle w:val="ListParagraph"/>
        <w:numPr>
          <w:ilvl w:val="1"/>
          <w:numId w:val="42"/>
        </w:numPr>
        <w:ind w:left="709" w:hanging="294"/>
        <w:jc w:val="both"/>
        <w:rPr>
          <w:lang w:val="pt-PT"/>
        </w:rPr>
      </w:pPr>
      <w:r>
        <w:rPr>
          <w:lang w:val="pt-PT"/>
        </w:rPr>
        <w:t>Metodologias de gestão de stock</w:t>
      </w:r>
    </w:p>
    <w:p w:rsidR="00621C14" w:rsidP="00621C14" w:rsidRDefault="00621C14" w14:paraId="291F2320" w14:textId="4E8EA3D7">
      <w:pPr>
        <w:pStyle w:val="ListParagraph"/>
        <w:ind w:left="1440"/>
        <w:jc w:val="both"/>
        <w:rPr>
          <w:lang w:val="pt-PT"/>
        </w:rPr>
      </w:pPr>
    </w:p>
    <w:p w:rsidR="00AC3BFA" w:rsidP="00621C14" w:rsidRDefault="00AC3BFA" w14:paraId="5130596E" w14:textId="77777777">
      <w:pPr>
        <w:pStyle w:val="ListParagraph"/>
        <w:ind w:left="1440"/>
        <w:jc w:val="both"/>
        <w:rPr>
          <w:lang w:val="pt-PT"/>
        </w:rPr>
      </w:pPr>
    </w:p>
    <w:p w:rsidRPr="00AC3BFA" w:rsidR="00AC3BFA" w:rsidP="00AC3BFA" w:rsidRDefault="00502389" w14:paraId="1427DC3C" w14:textId="733459CF">
      <w:pPr>
        <w:pStyle w:val="Heading6"/>
        <w:rPr>
          <w:lang w:val="pt-PT"/>
        </w:rPr>
      </w:pPr>
      <w:r>
        <w:rPr>
          <w:noProof/>
          <w:lang w:val="pt-PT"/>
        </w:rPr>
        <w:lastRenderedPageBreak/>
        <w:drawing>
          <wp:anchor distT="0" distB="0" distL="114300" distR="114300" simplePos="0" relativeHeight="251677696" behindDoc="1" locked="0" layoutInCell="1" allowOverlap="1" wp14:anchorId="06D2F596" wp14:editId="3666CD00">
            <wp:simplePos x="0" y="0"/>
            <wp:positionH relativeFrom="column">
              <wp:posOffset>4260638</wp:posOffset>
            </wp:positionH>
            <wp:positionV relativeFrom="paragraph">
              <wp:posOffset>0</wp:posOffset>
            </wp:positionV>
            <wp:extent cx="1597660" cy="8702040"/>
            <wp:effectExtent l="0" t="0" r="2540" b="0"/>
            <wp:wrapTight wrapText="bothSides">
              <wp:wrapPolygon edited="0">
                <wp:start x="0" y="0"/>
                <wp:lineTo x="0" y="21562"/>
                <wp:lineTo x="21463" y="21562"/>
                <wp:lineTo x="21463" y="0"/>
                <wp:lineTo x="0" y="0"/>
              </wp:wrapPolygon>
            </wp:wrapTight>
            <wp:docPr id="33" name="Picture 33"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docum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7660" cy="870204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79744" behindDoc="1" locked="0" layoutInCell="1" allowOverlap="1" wp14:anchorId="6F54CCD5" wp14:editId="34E544E8">
            <wp:simplePos x="0" y="0"/>
            <wp:positionH relativeFrom="column">
              <wp:posOffset>5860204</wp:posOffset>
            </wp:positionH>
            <wp:positionV relativeFrom="paragraph">
              <wp:posOffset>635</wp:posOffset>
            </wp:positionV>
            <wp:extent cx="824230" cy="8702040"/>
            <wp:effectExtent l="0" t="0" r="1270" b="0"/>
            <wp:wrapTight wrapText="bothSides">
              <wp:wrapPolygon edited="0">
                <wp:start x="0" y="0"/>
                <wp:lineTo x="0" y="21562"/>
                <wp:lineTo x="21300" y="21562"/>
                <wp:lineTo x="213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24230" cy="870204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78720" behindDoc="1" locked="0" layoutInCell="1" allowOverlap="1" wp14:anchorId="6D15D9D7" wp14:editId="713D017C">
            <wp:simplePos x="0" y="0"/>
            <wp:positionH relativeFrom="column">
              <wp:posOffset>6691207</wp:posOffset>
            </wp:positionH>
            <wp:positionV relativeFrom="paragraph">
              <wp:posOffset>0</wp:posOffset>
            </wp:positionV>
            <wp:extent cx="264160" cy="8702040"/>
            <wp:effectExtent l="0" t="0" r="2540" b="0"/>
            <wp:wrapTight wrapText="bothSides">
              <wp:wrapPolygon edited="0">
                <wp:start x="0" y="0"/>
                <wp:lineTo x="0" y="21562"/>
                <wp:lineTo x="20769" y="21562"/>
                <wp:lineTo x="2076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 cstate="print">
                      <a:extLst>
                        <a:ext uri="{28A0092B-C50C-407E-A947-70E740481C1C}">
                          <a14:useLocalDpi xmlns:a14="http://schemas.microsoft.com/office/drawing/2010/main" val="0"/>
                        </a:ext>
                      </a:extLst>
                    </a:blip>
                    <a:srcRect/>
                    <a:stretch/>
                  </pic:blipFill>
                  <pic:spPr>
                    <a:xfrm>
                      <a:off x="0" y="0"/>
                      <a:ext cx="264160" cy="8702040"/>
                    </a:xfrm>
                    <a:prstGeom prst="rect">
                      <a:avLst/>
                    </a:prstGeom>
                  </pic:spPr>
                </pic:pic>
              </a:graphicData>
            </a:graphic>
            <wp14:sizeRelH relativeFrom="page">
              <wp14:pctWidth>0</wp14:pctWidth>
            </wp14:sizeRelH>
            <wp14:sizeRelV relativeFrom="page">
              <wp14:pctHeight>0</wp14:pctHeight>
            </wp14:sizeRelV>
          </wp:anchor>
        </w:drawing>
      </w:r>
      <w:r w:rsidRPr="00AC3BFA" w:rsidR="00621C14">
        <w:rPr>
          <w:lang w:val="pt-PT"/>
        </w:rPr>
        <w:t>7 dicas para uma gestão de stocks mais eficaz</w:t>
      </w:r>
    </w:p>
    <w:p w:rsidR="00621C14" w:rsidP="00621C14" w:rsidRDefault="00621C14" w14:paraId="6E1363A8" w14:textId="00C3E363">
      <w:pPr>
        <w:pStyle w:val="ListParagraph"/>
        <w:numPr>
          <w:ilvl w:val="1"/>
          <w:numId w:val="43"/>
        </w:numPr>
        <w:ind w:left="993" w:hanging="426"/>
        <w:jc w:val="both"/>
        <w:rPr>
          <w:lang w:val="pt-PT"/>
        </w:rPr>
      </w:pPr>
      <w:r>
        <w:rPr>
          <w:lang w:val="pt-PT"/>
        </w:rPr>
        <w:t>Realize auditorias regulares</w:t>
      </w:r>
    </w:p>
    <w:p w:rsidR="00621C14" w:rsidP="00621C14" w:rsidRDefault="00621C14" w14:paraId="78E31086" w14:textId="2B2ED897">
      <w:pPr>
        <w:pStyle w:val="ListParagraph"/>
        <w:numPr>
          <w:ilvl w:val="1"/>
          <w:numId w:val="43"/>
        </w:numPr>
        <w:ind w:left="993" w:hanging="426"/>
        <w:jc w:val="both"/>
        <w:rPr>
          <w:lang w:val="pt-PT"/>
        </w:rPr>
      </w:pPr>
      <w:r>
        <w:rPr>
          <w:lang w:val="pt-PT"/>
        </w:rPr>
        <w:t>Defina processos e responsabilidades</w:t>
      </w:r>
    </w:p>
    <w:p w:rsidR="00621C14" w:rsidP="00621C14" w:rsidRDefault="00621C14" w14:paraId="39FDE57B" w14:textId="6FAAC025">
      <w:pPr>
        <w:pStyle w:val="ListParagraph"/>
        <w:numPr>
          <w:ilvl w:val="1"/>
          <w:numId w:val="43"/>
        </w:numPr>
        <w:ind w:left="993" w:hanging="426"/>
        <w:jc w:val="both"/>
        <w:rPr>
          <w:lang w:val="pt-PT"/>
        </w:rPr>
      </w:pPr>
      <w:r>
        <w:rPr>
          <w:lang w:val="pt-PT"/>
        </w:rPr>
        <w:t>Identifique cada tipo de artigo</w:t>
      </w:r>
    </w:p>
    <w:p w:rsidR="00621C14" w:rsidP="00621C14" w:rsidRDefault="00621C14" w14:paraId="5C5982D0" w14:textId="432CAC9E">
      <w:pPr>
        <w:pStyle w:val="ListParagraph"/>
        <w:numPr>
          <w:ilvl w:val="1"/>
          <w:numId w:val="43"/>
        </w:numPr>
        <w:ind w:left="993" w:hanging="426"/>
        <w:jc w:val="both"/>
        <w:rPr>
          <w:lang w:val="pt-PT"/>
        </w:rPr>
      </w:pPr>
      <w:r>
        <w:rPr>
          <w:lang w:val="pt-PT"/>
        </w:rPr>
        <w:t>Registe os artigos assim que são recebidos</w:t>
      </w:r>
    </w:p>
    <w:p w:rsidR="00621C14" w:rsidP="00621C14" w:rsidRDefault="00621C14" w14:paraId="70FC4B50" w14:textId="2F1F55FE">
      <w:pPr>
        <w:pStyle w:val="ListParagraph"/>
        <w:numPr>
          <w:ilvl w:val="1"/>
          <w:numId w:val="43"/>
        </w:numPr>
        <w:ind w:left="993" w:hanging="426"/>
        <w:jc w:val="both"/>
        <w:rPr>
          <w:lang w:val="pt-PT"/>
        </w:rPr>
      </w:pPr>
      <w:r>
        <w:rPr>
          <w:lang w:val="pt-PT"/>
        </w:rPr>
        <w:t>Defina um plano de emergência</w:t>
      </w:r>
    </w:p>
    <w:p w:rsidR="00621C14" w:rsidP="00621C14" w:rsidRDefault="00621C14" w14:paraId="19E22F88" w14:textId="6E5C19CC">
      <w:pPr>
        <w:pStyle w:val="ListParagraph"/>
        <w:numPr>
          <w:ilvl w:val="1"/>
          <w:numId w:val="43"/>
        </w:numPr>
        <w:ind w:left="993" w:hanging="426"/>
        <w:jc w:val="both"/>
        <w:rPr>
          <w:lang w:val="pt-PT"/>
        </w:rPr>
      </w:pPr>
      <w:r>
        <w:rPr>
          <w:lang w:val="pt-PT"/>
        </w:rPr>
        <w:t>Mantenha um bom relacionamento com os fornecedores</w:t>
      </w:r>
    </w:p>
    <w:p w:rsidRPr="00AC3BFA" w:rsidR="00621C14" w:rsidP="00AC3BFA" w:rsidRDefault="00621C14" w14:paraId="15E7DB0D" w14:textId="47FAC438">
      <w:pPr>
        <w:pStyle w:val="ListParagraph"/>
        <w:numPr>
          <w:ilvl w:val="1"/>
          <w:numId w:val="43"/>
        </w:numPr>
        <w:ind w:left="993" w:hanging="426"/>
        <w:jc w:val="both"/>
        <w:rPr>
          <w:lang w:val="pt-PT"/>
        </w:rPr>
      </w:pPr>
      <w:r w:rsidRPr="69879144" w:rsidR="69879144">
        <w:rPr>
          <w:lang w:val="pt-PT"/>
        </w:rPr>
        <w:t>Implemente uma solução de Gestão de Armazém e Logística</w:t>
      </w:r>
    </w:p>
    <w:p w:rsidRPr="00AC3BFA" w:rsidR="00621C14" w:rsidP="00AC3BFA" w:rsidRDefault="00621C14" w14:paraId="0B7A9172" w14:textId="5387A008">
      <w:pPr>
        <w:pStyle w:val="Heading6"/>
        <w:rPr>
          <w:lang w:val="pt-PT"/>
        </w:rPr>
      </w:pPr>
      <w:r w:rsidRPr="00AC3BFA">
        <w:rPr>
          <w:lang w:val="pt-PT"/>
        </w:rPr>
        <w:t>5 razões que torna a gestão de stocks tão importante.</w:t>
      </w:r>
    </w:p>
    <w:p w:rsidRPr="00AC3BFA" w:rsidR="00621C14" w:rsidP="00AC3BFA" w:rsidRDefault="00621C14" w14:paraId="782A8180" w14:textId="77777777">
      <w:pPr>
        <w:pStyle w:val="ListParagraph"/>
        <w:numPr>
          <w:ilvl w:val="0"/>
          <w:numId w:val="45"/>
        </w:numPr>
        <w:jc w:val="both"/>
        <w:rPr>
          <w:lang w:val="pt-PT"/>
        </w:rPr>
      </w:pPr>
      <w:r w:rsidRPr="00AC3BFA">
        <w:rPr>
          <w:lang w:val="pt-PT"/>
        </w:rPr>
        <w:t>Aumente os níveis de produtividade e a eficiência</w:t>
      </w:r>
    </w:p>
    <w:p w:rsidRPr="00AC3BFA" w:rsidR="00621C14" w:rsidP="00AC3BFA" w:rsidRDefault="00621C14" w14:paraId="11B70975" w14:textId="427CF15E">
      <w:pPr>
        <w:pStyle w:val="ListParagraph"/>
        <w:numPr>
          <w:ilvl w:val="0"/>
          <w:numId w:val="45"/>
        </w:numPr>
        <w:jc w:val="both"/>
        <w:rPr>
          <w:lang w:val="pt-PT"/>
        </w:rPr>
      </w:pPr>
      <w:r w:rsidRPr="00AC3BFA">
        <w:rPr>
          <w:lang w:val="pt-PT"/>
        </w:rPr>
        <w:t>Ajuda a organizar o espaço de armazenamento</w:t>
      </w:r>
    </w:p>
    <w:p w:rsidRPr="00AC3BFA" w:rsidR="00621C14" w:rsidP="00AC3BFA" w:rsidRDefault="00621C14" w14:paraId="35F28E05" w14:textId="77777777">
      <w:pPr>
        <w:pStyle w:val="ListParagraph"/>
        <w:numPr>
          <w:ilvl w:val="0"/>
          <w:numId w:val="45"/>
        </w:numPr>
        <w:jc w:val="both"/>
        <w:rPr>
          <w:lang w:val="pt-PT"/>
        </w:rPr>
      </w:pPr>
      <w:r w:rsidRPr="00AC3BFA">
        <w:rPr>
          <w:lang w:val="pt-PT"/>
        </w:rPr>
        <w:t>Poupa tempo e dinheiro</w:t>
      </w:r>
    </w:p>
    <w:p w:rsidRPr="00AC3BFA" w:rsidR="00621C14" w:rsidP="00AC3BFA" w:rsidRDefault="00621C14" w14:paraId="353F185B" w14:textId="77777777">
      <w:pPr>
        <w:pStyle w:val="ListParagraph"/>
        <w:numPr>
          <w:ilvl w:val="0"/>
          <w:numId w:val="45"/>
        </w:numPr>
        <w:jc w:val="both"/>
        <w:rPr>
          <w:lang w:val="pt-PT"/>
        </w:rPr>
      </w:pPr>
      <w:r w:rsidRPr="00AC3BFA">
        <w:rPr>
          <w:lang w:val="pt-PT"/>
        </w:rPr>
        <w:t>Melhor exatidão de encomendas de inventário</w:t>
      </w:r>
    </w:p>
    <w:p w:rsidRPr="00502389" w:rsidR="00621C14" w:rsidP="00621C14" w:rsidRDefault="00621C14" w14:paraId="3B18BA18" w14:textId="6946CB71">
      <w:pPr>
        <w:pStyle w:val="ListParagraph"/>
        <w:numPr>
          <w:ilvl w:val="0"/>
          <w:numId w:val="45"/>
        </w:numPr>
        <w:jc w:val="both"/>
        <w:rPr>
          <w:lang w:val="pt-PT"/>
        </w:rPr>
        <w:sectPr w:rsidRPr="00502389" w:rsidR="00621C14" w:rsidSect="00721777">
          <w:type w:val="continuous"/>
          <w:pgSz w:w="11907" w:h="16839" w:orient="portrait" w:code="9"/>
          <w:pgMar w:top="1304" w:right="481" w:bottom="1028" w:left="794" w:header="720" w:footer="737" w:gutter="0"/>
          <w:pgNumType w:start="0"/>
          <w:cols w:space="128" w:num="2"/>
          <w:titlePg/>
          <w:docGrid w:linePitch="381"/>
        </w:sectPr>
      </w:pPr>
      <w:r w:rsidRPr="00AC3BFA">
        <w:rPr>
          <w:lang w:val="pt-PT"/>
        </w:rPr>
        <w:t>Mantêm um bom nível de satisfação dos clientes</w:t>
      </w:r>
    </w:p>
    <w:p w:rsidR="00306C97" w:rsidP="006F4F33" w:rsidRDefault="00306C97" w14:paraId="2D77843A" w14:textId="4AFA30D9">
      <w:pPr>
        <w:jc w:val="both"/>
        <w:rPr>
          <w:lang w:val="pt-PT"/>
        </w:rPr>
      </w:pPr>
    </w:p>
    <w:p w:rsidRPr="00306C97" w:rsidR="00306C97" w:rsidP="00306C97" w:rsidRDefault="00306C97" w14:paraId="0B0F58C4" w14:textId="64CF49B9">
      <w:pPr>
        <w:pStyle w:val="Heading3"/>
        <w:jc w:val="center"/>
        <w:rPr>
          <w:sz w:val="28"/>
          <w:szCs w:val="28"/>
          <w:lang w:val="pt-PT"/>
        </w:rPr>
      </w:pPr>
      <w:r w:rsidRPr="00306C97">
        <w:rPr>
          <w:sz w:val="28"/>
          <w:szCs w:val="28"/>
          <w:lang w:val="pt-PT"/>
        </w:rPr>
        <w:t>Gestão de Stock</w:t>
      </w:r>
    </w:p>
    <w:p w:rsidR="00306C97" w:rsidP="00306C97" w:rsidRDefault="00306C97" w14:paraId="1CD91F7F" w14:textId="4B86D114">
      <w:pPr>
        <w:pStyle w:val="Heading6"/>
        <w:rPr>
          <w:lang w:val="pt-PT"/>
        </w:rPr>
      </w:pPr>
    </w:p>
    <w:p w:rsidRPr="004E6980" w:rsidR="006F4F33" w:rsidP="00306C97" w:rsidRDefault="00C5153B" w14:paraId="3AB7BBA5" w14:textId="483FE724">
      <w:pPr>
        <w:pStyle w:val="Heading6"/>
        <w:rPr>
          <w:lang w:val="pt-PT"/>
        </w:rPr>
      </w:pPr>
      <w:r w:rsidRPr="004E6980">
        <w:rPr>
          <w:lang w:val="pt-PT"/>
        </w:rPr>
        <w:t>Controle tudo o que compra e consome.</w:t>
      </w:r>
    </w:p>
    <w:p w:rsidR="0038194E" w:rsidP="004E6980" w:rsidRDefault="006617D8" w14:paraId="57D1084F" w14:textId="4DC95B88">
      <w:pPr>
        <w:jc w:val="both"/>
        <w:rPr>
          <w:lang w:val="pt-PT"/>
        </w:rPr>
      </w:pPr>
      <w:r w:rsidRPr="69879144" w:rsidR="69879144">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rsidR="0038194E" w:rsidP="00306C97" w:rsidRDefault="0038194E" w14:paraId="01B53261" w14:textId="2228DCCC">
      <w:pPr>
        <w:pStyle w:val="Heading6"/>
        <w:rPr>
          <w:lang w:val="pt-PT"/>
        </w:rPr>
      </w:pPr>
      <w:r>
        <w:rPr>
          <w:lang w:val="pt-PT"/>
        </w:rPr>
        <w:t>O que é a gestão de stock?</w:t>
      </w:r>
    </w:p>
    <w:p w:rsidRPr="0038194E" w:rsidR="0038194E" w:rsidP="0038194E" w:rsidRDefault="0038194E" w14:paraId="65C0281F" w14:textId="61C2CF01">
      <w:pPr>
        <w:jc w:val="both"/>
        <w:rPr>
          <w:lang w:val="pt-PT"/>
        </w:rPr>
      </w:pPr>
      <w:r w:rsidRPr="0038194E">
        <w:rPr>
          <w:lang w:val="pt-PT"/>
        </w:rPr>
        <w:t>É a monitorização de todo e qualquer item armazenado, de forma a garantir que nada falta para a produção e/ou execução dos serviços, bem como o controle de vendas da empresa. Neste processo, é importante que não haja excesso ou a falta de stock. Caso contrário, é tempo e dinheiro desperdiçados.</w:t>
      </w:r>
    </w:p>
    <w:p w:rsidRPr="0038194E" w:rsidR="0038194E" w:rsidP="0038194E" w:rsidRDefault="0038194E" w14:paraId="17D024A0" w14:textId="6A47FCC7">
      <w:pPr>
        <w:jc w:val="both"/>
        <w:rPr>
          <w:lang w:val="pt-PT"/>
        </w:rPr>
      </w:pPr>
      <w:r w:rsidRPr="0038194E">
        <w:rPr>
          <w:lang w:val="pt-PT"/>
        </w:rPr>
        <w:t>A gestão de stock representa ainda a capacidade de organização de uma determinada empresa, face ao controlo dos produtos para satisfazer a procura. Supervisionar o fluxo das vendas faz parte dessa gestão, desde o processo de entrada, até o momento da sua saída (compra, venda ou utilização).</w:t>
      </w:r>
    </w:p>
    <w:p w:rsidR="0038194E" w:rsidP="00306C97" w:rsidRDefault="0038194E" w14:paraId="723EA68C" w14:textId="0A7235A0">
      <w:pPr>
        <w:jc w:val="both"/>
        <w:rPr>
          <w:lang w:val="pt-PT"/>
        </w:rPr>
      </w:pPr>
      <w:r w:rsidRPr="0038194E">
        <w:rPr>
          <w:lang w:val="pt-PT"/>
        </w:rPr>
        <w:t>O gestor de stock também precisa de garantir as melhores condições de negociação e logística. Estar atento à gestão de fornecedores e informar-se das entregas é essencial, tal como estar atento às possíveis perdas (vencimento, por exemplo), para evitar prejuízos.</w:t>
      </w:r>
    </w:p>
    <w:p w:rsidR="00721777" w:rsidP="00306C97" w:rsidRDefault="00721777" w14:paraId="5A7FF50B" w14:textId="4CAEC168">
      <w:pPr>
        <w:jc w:val="both"/>
        <w:rPr>
          <w:lang w:val="pt-PT"/>
        </w:rPr>
      </w:pPr>
    </w:p>
    <w:p w:rsidR="00342980" w:rsidP="00306C97" w:rsidRDefault="00342980" w14:paraId="673E9503" w14:textId="77777777">
      <w:pPr>
        <w:jc w:val="both"/>
        <w:rPr>
          <w:lang w:val="pt-PT"/>
        </w:rPr>
      </w:pPr>
    </w:p>
    <w:p w:rsidR="0038194E" w:rsidP="00306C97" w:rsidRDefault="0038194E" w14:paraId="0E2D2854" w14:textId="33829AC8">
      <w:pPr>
        <w:pStyle w:val="Heading6"/>
        <w:rPr>
          <w:lang w:val="pt-PT"/>
        </w:rPr>
      </w:pPr>
      <w:r w:rsidRPr="0038194E">
        <w:rPr>
          <w:lang w:val="pt-PT"/>
        </w:rPr>
        <w:lastRenderedPageBreak/>
        <w:t>A importância da gestão de stock.</w:t>
      </w:r>
    </w:p>
    <w:p w:rsidRPr="0038194E" w:rsidR="0038194E" w:rsidP="0038194E" w:rsidRDefault="0038194E" w14:paraId="51038054" w14:textId="518D8D7D">
      <w:pPr>
        <w:rPr>
          <w:lang w:val="pt-PT"/>
        </w:rPr>
      </w:pPr>
      <w:r w:rsidRPr="0038194E">
        <w:rPr>
          <w:lang w:val="pt-PT"/>
        </w:rPr>
        <w:t>O ideal é manter o fluxo de entrada quase que idêntico ao fluxo de saída, para evitar tanto a falta de stock como o excesso. Tendo em conta a variedade de fatores que podem influenciar a tomada de decisões, o responsável pela gestão de stock deve estudar e conhecer o mercado em que está inserido.</w:t>
      </w:r>
    </w:p>
    <w:p w:rsidRPr="0038194E" w:rsidR="0038194E" w:rsidP="0038194E" w:rsidRDefault="0038194E" w14:paraId="0E5EE50B" w14:textId="04099402">
      <w:pPr>
        <w:rPr>
          <w:lang w:val="pt-PT"/>
        </w:rPr>
      </w:pPr>
      <w:r w:rsidRPr="0038194E">
        <w:rPr>
          <w:lang w:val="pt-PT"/>
        </w:rPr>
        <w:t>Setores como o de hotelaria podem sofrer com a sazonalidade, exigindo que a reposição seja feita de forma diferenciada, dependendo da época do ano. Outros setores, como o retalho, são mais estáveis.</w:t>
      </w:r>
    </w:p>
    <w:p w:rsidRPr="0038194E" w:rsidR="0038194E" w:rsidP="0038194E" w:rsidRDefault="0038194E" w14:paraId="69859842" w14:textId="5C79C380">
      <w:pPr>
        <w:rPr>
          <w:lang w:val="pt-PT"/>
        </w:rPr>
      </w:pPr>
      <w:r w:rsidRPr="0038194E">
        <w:rPr>
          <w:lang w:val="pt-PT"/>
        </w:rPr>
        <w:t>Fatores externos também podem influenciar diretamente o stock de uma empresa no que diz respeito às negociações vantajosas — pode acontecer de surgirem descontos e promoções interessantes. No entanto, é preciso considerar se o produto em questão não vai vencer, estragar ou deteriorar com o passar do tempo. De nada adianta ter um stock cheio se os produtos não podem ser bem aproveitados.</w:t>
      </w:r>
    </w:p>
    <w:p w:rsidRPr="0038194E" w:rsidR="0038194E" w:rsidP="0038194E" w:rsidRDefault="0038194E" w14:paraId="452EFDD5" w14:textId="77777777">
      <w:pPr>
        <w:rPr>
          <w:lang w:val="pt-PT"/>
        </w:rPr>
      </w:pPr>
      <w:r w:rsidRPr="0038194E">
        <w:rPr>
          <w:lang w:val="pt-PT"/>
        </w:rPr>
        <w:t>Por outro lado, esta estratégia pode permitir que a empresa faça promoções, enriquecendo a experiência do cliente. Considere todas as possibilidades!</w:t>
      </w:r>
    </w:p>
    <w:p w:rsidRPr="0038194E" w:rsidR="0038194E" w:rsidP="0038194E" w:rsidRDefault="0038194E" w14:paraId="36CCB6C3" w14:textId="77777777">
      <w:pPr>
        <w:pStyle w:val="Heading6"/>
        <w:rPr>
          <w:lang w:val="pt-PT"/>
        </w:rPr>
      </w:pPr>
      <w:r w:rsidRPr="0038194E">
        <w:rPr>
          <w:lang w:val="pt-PT"/>
        </w:rPr>
        <w:t>Princípios da gestão de stock</w:t>
      </w:r>
    </w:p>
    <w:p w:rsidRPr="0038194E" w:rsidR="0038194E" w:rsidP="0038194E" w:rsidRDefault="0038194E" w14:paraId="3F9EDE4E" w14:textId="668C1D45">
      <w:pPr>
        <w:rPr>
          <w:lang w:val="pt-PT"/>
        </w:rPr>
      </w:pPr>
      <w:r w:rsidRPr="0038194E">
        <w:rPr>
          <w:lang w:val="pt-PT"/>
        </w:rPr>
        <w:t>Existem três princípios básicos — previsão da procura, monitorização e qualidade — que devem ser considerados para a gestão dos produtos e materiais em stock. Estes princípios garantem que o fluxo funciona em conformidade, evitando perdas e paralisações das atividades de produção ou serviços relacionados.</w:t>
      </w:r>
    </w:p>
    <w:p w:rsidRPr="004E6980" w:rsidR="0038194E" w:rsidP="0038194E" w:rsidRDefault="0038194E" w14:paraId="5A209F16" w14:textId="77777777">
      <w:pPr>
        <w:pStyle w:val="Heading6"/>
        <w:jc w:val="both"/>
        <w:rPr>
          <w:lang w:val="pt-PT"/>
        </w:rPr>
      </w:pPr>
      <w:r w:rsidRPr="004E6980">
        <w:rPr>
          <w:lang w:val="pt-PT"/>
        </w:rPr>
        <w:t>Previsão de procura.</w:t>
      </w:r>
    </w:p>
    <w:p w:rsidRPr="004E6980" w:rsidR="0038194E" w:rsidP="0038194E" w:rsidRDefault="0038194E" w14:paraId="3083E53C" w14:textId="77777777">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rsidRPr="004E6980" w:rsidR="0038194E" w:rsidP="0038194E" w:rsidRDefault="0038194E" w14:paraId="4EFE0B42" w14:textId="77777777">
      <w:pPr>
        <w:pStyle w:val="Heading6"/>
        <w:jc w:val="both"/>
        <w:rPr>
          <w:lang w:val="pt-PT"/>
        </w:rPr>
      </w:pPr>
      <w:r w:rsidRPr="004E6980">
        <w:rPr>
          <w:lang w:val="pt-PT"/>
        </w:rPr>
        <w:t>Monitorização</w:t>
      </w:r>
    </w:p>
    <w:p w:rsidR="0038194E" w:rsidP="0038194E" w:rsidRDefault="0038194E" w14:paraId="0302C25D" w14:textId="691079B0">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rsidRPr="004E6980" w:rsidR="0038194E" w:rsidP="0038194E" w:rsidRDefault="0038194E" w14:paraId="3C9C9201" w14:textId="77777777">
      <w:pPr>
        <w:pStyle w:val="Heading6"/>
        <w:jc w:val="both"/>
        <w:rPr>
          <w:lang w:val="pt-PT"/>
        </w:rPr>
      </w:pPr>
      <w:r w:rsidRPr="004E6980">
        <w:rPr>
          <w:lang w:val="pt-PT"/>
        </w:rPr>
        <w:t>Qualidade</w:t>
      </w:r>
    </w:p>
    <w:p w:rsidR="0038194E" w:rsidP="0038194E" w:rsidRDefault="0038194E" w14:paraId="5D9A0255" w14:textId="509A0B0D">
      <w:pPr>
        <w:jc w:val="both"/>
        <w:rPr>
          <w:lang w:val="pt-PT"/>
        </w:rPr>
      </w:pPr>
      <w:r w:rsidRPr="004E6980">
        <w:rPr>
          <w:lang w:val="pt-PT"/>
        </w:rPr>
        <w:t>No que diz respeito ao controlo de stock, a qualidade referida é sobre o local de armazenamento dos produtos e/ou materiais para a empresa. É claro que a qualidade do produto é muito importante, mas mantê-lo num local adequado e em boas condições garante que não haja prejuízos. Materiais desperdiçados ou danificados devido às condições de armazenamento e stock representam défices negativos.</w:t>
      </w:r>
    </w:p>
    <w:p w:rsidRPr="004E6980" w:rsidR="00306C97" w:rsidP="0038194E" w:rsidRDefault="00306C97" w14:paraId="12FCDE54" w14:textId="77777777">
      <w:pPr>
        <w:jc w:val="both"/>
        <w:rPr>
          <w:lang w:val="pt-PT"/>
        </w:rPr>
      </w:pPr>
    </w:p>
    <w:p w:rsidRPr="00306C97" w:rsidR="0038194E" w:rsidP="00306C97" w:rsidRDefault="0038194E" w14:paraId="3A898D8B" w14:textId="77777777">
      <w:pPr>
        <w:pStyle w:val="Heading3"/>
        <w:jc w:val="center"/>
        <w:rPr>
          <w:sz w:val="28"/>
          <w:szCs w:val="28"/>
          <w:lang w:val="pt-PT"/>
        </w:rPr>
      </w:pPr>
      <w:r w:rsidRPr="00306C97">
        <w:rPr>
          <w:sz w:val="28"/>
          <w:szCs w:val="28"/>
          <w:lang w:val="pt-PT"/>
        </w:rPr>
        <w:t>Os 4 erros mais comuns na gestão de stock</w:t>
      </w:r>
    </w:p>
    <w:p w:rsidRPr="004E6980" w:rsidR="0038194E" w:rsidP="0038194E" w:rsidRDefault="0038194E" w14:paraId="4A07D667" w14:textId="77777777">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rsidRPr="004E6980" w:rsidR="0038194E" w:rsidP="0038194E" w:rsidRDefault="0038194E" w14:paraId="29B8FD25" w14:textId="77777777">
      <w:pPr>
        <w:pStyle w:val="Heading6"/>
        <w:rPr>
          <w:lang w:val="pt-PT"/>
        </w:rPr>
      </w:pPr>
      <w:r w:rsidRPr="004E6980">
        <w:rPr>
          <w:lang w:val="pt-PT"/>
        </w:rPr>
        <w:t>Excesso ou falta de stock</w:t>
      </w:r>
    </w:p>
    <w:p w:rsidRPr="004E6980" w:rsidR="0038194E" w:rsidP="0038194E" w:rsidRDefault="0038194E" w14:paraId="38D4321C" w14:textId="77777777">
      <w:pPr>
        <w:jc w:val="both"/>
        <w:rPr>
          <w:lang w:val="pt-PT"/>
        </w:rPr>
      </w:pPr>
      <w:r w:rsidRPr="004E6980">
        <w:rPr>
          <w:lang w:val="pt-PT"/>
        </w:rPr>
        <w:t>O erro mais comum, principalmente de quem está a iniciar atividade num determinado setor, é o de ter mercadorias em excesso ou comprar apenas quando está prestes a acabar.</w:t>
      </w:r>
    </w:p>
    <w:p w:rsidR="0038194E" w:rsidP="0038194E" w:rsidRDefault="0038194E" w14:paraId="381945EE" w14:textId="1DDBF460">
      <w:pPr>
        <w:jc w:val="both"/>
        <w:rPr>
          <w:lang w:val="pt-PT"/>
        </w:rPr>
      </w:pPr>
      <w:r w:rsidRPr="004E6980">
        <w:rPr>
          <w:lang w:val="pt-PT"/>
        </w:rPr>
        <w:lastRenderedPageBreak/>
        <w:t>Lembre-se que os extremos não são bons para a sua empresa e podem causar prejuízos irreversíveis. O ideal é que haja análise das vendas/consumos, mês a mês, para garantir que este tipo de problema não acontece. Outra dica é concentrar os investimentos nos produtos mais lucrativos e que têm mais saída.</w:t>
      </w:r>
    </w:p>
    <w:p w:rsidRPr="004E6980" w:rsidR="0038194E" w:rsidP="0038194E" w:rsidRDefault="0038194E" w14:paraId="2A7CE75B" w14:textId="77777777">
      <w:pPr>
        <w:pStyle w:val="Heading6"/>
        <w:jc w:val="both"/>
        <w:rPr>
          <w:lang w:val="pt-PT"/>
        </w:rPr>
      </w:pPr>
      <w:r w:rsidRPr="004E6980">
        <w:rPr>
          <w:lang w:val="pt-PT"/>
        </w:rPr>
        <w:t>Monitorização inadequada</w:t>
      </w:r>
    </w:p>
    <w:p w:rsidRPr="004E6980" w:rsidR="0038194E" w:rsidP="0038194E" w:rsidRDefault="0038194E" w14:paraId="14C4546B" w14:textId="77777777">
      <w:pPr>
        <w:jc w:val="both"/>
        <w:rPr>
          <w:lang w:val="pt-PT"/>
        </w:rPr>
      </w:pPr>
      <w:r w:rsidRPr="004E6980">
        <w:rPr>
          <w:lang w:val="pt-PT"/>
        </w:rPr>
        <w:t xml:space="preserve">Os recursos usados para monitorização constituem outro erro muito comum na gestão de </w:t>
      </w:r>
      <w:proofErr w:type="gramStart"/>
      <w:r w:rsidRPr="004E6980">
        <w:rPr>
          <w:lang w:val="pt-PT"/>
        </w:rPr>
        <w:t>stock Acreditar</w:t>
      </w:r>
      <w:proofErr w:type="gramEnd"/>
      <w:r w:rsidRPr="004E6980">
        <w:rPr>
          <w:lang w:val="pt-PT"/>
        </w:rPr>
        <w:t xml:space="preserve"> que o investimento num software eficiente é desnecessário para o negócio é o primeiro erro. Investir num sistema “barato” é o segundo.</w:t>
      </w:r>
      <w:r>
        <w:rPr>
          <w:lang w:val="pt-PT"/>
        </w:rPr>
        <w:t xml:space="preserve"> </w:t>
      </w:r>
      <w:r w:rsidRPr="004E6980">
        <w:rPr>
          <w:lang w:val="pt-PT"/>
        </w:rPr>
        <w:t>É preciso entender a importância e as consequências envolvidas nesta tomada de decisão. O ideal é analisar a relação custo-benefício, para que o programa realmente seja útil. Desta forma, o gestor responsável poderá concentrar os seus esforços noutras atividades que garantem o desenvolvimento empresarial.</w:t>
      </w:r>
    </w:p>
    <w:p w:rsidRPr="004E6980" w:rsidR="0038194E" w:rsidP="0038194E" w:rsidRDefault="0038194E" w14:paraId="4AE755DA" w14:textId="77777777">
      <w:pPr>
        <w:pStyle w:val="Heading6"/>
        <w:jc w:val="both"/>
        <w:rPr>
          <w:lang w:val="pt-PT"/>
        </w:rPr>
      </w:pPr>
      <w:r w:rsidRPr="004E6980">
        <w:rPr>
          <w:lang w:val="pt-PT"/>
        </w:rPr>
        <w:t>Erros administrativos</w:t>
      </w:r>
    </w:p>
    <w:p w:rsidRPr="004E6980" w:rsidR="0038194E" w:rsidP="0038194E" w:rsidRDefault="0038194E" w14:paraId="27D562E4" w14:textId="77777777">
      <w:pPr>
        <w:jc w:val="both"/>
        <w:rPr>
          <w:lang w:val="pt-PT"/>
        </w:rPr>
      </w:pPr>
      <w:r w:rsidRPr="004E6980">
        <w:rPr>
          <w:lang w:val="pt-PT"/>
        </w:rPr>
        <w:t>Errar é humano. Mas, tal como noutras atividades inerentes ao negócio, esta também requer muita atenção e disciplina, começando na realização do pedido do material ou produtos necessários. Por isso, o ideal é ter tudo categorizado e descrito para não haver confusões ao criar os pedidos.</w:t>
      </w:r>
      <w:r>
        <w:rPr>
          <w:lang w:val="pt-PT"/>
        </w:rPr>
        <w:t xml:space="preserve"> </w:t>
      </w:r>
      <w:r w:rsidRPr="004E6980">
        <w:rPr>
          <w:lang w:val="pt-PT"/>
        </w:rPr>
        <w:t>O mesmo é válido para receber o produto quando chega à empresa. A tarefa de conferir item por item pode ser monótona, mas é imprescindível para garantir que o pedido foi entregue, até porque ter de reclamar e pedir a troca ou reposição de um determinado produto custa tempo e atrapalha o ritmo e a produtividade.</w:t>
      </w:r>
    </w:p>
    <w:p w:rsidRPr="004E6980" w:rsidR="0038194E" w:rsidP="0038194E" w:rsidRDefault="0038194E" w14:paraId="403F7E60" w14:textId="77777777">
      <w:pPr>
        <w:pStyle w:val="Heading6"/>
        <w:jc w:val="both"/>
        <w:rPr>
          <w:lang w:val="pt-PT"/>
        </w:rPr>
      </w:pPr>
      <w:r w:rsidRPr="004E6980">
        <w:rPr>
          <w:lang w:val="pt-PT"/>
        </w:rPr>
        <w:t>Controlo de mercadoria</w:t>
      </w:r>
    </w:p>
    <w:p w:rsidRPr="004E6980" w:rsidR="0038194E" w:rsidP="0038194E" w:rsidRDefault="0038194E" w14:paraId="5EDFEF88" w14:textId="77777777">
      <w:pPr>
        <w:jc w:val="both"/>
        <w:rPr>
          <w:lang w:val="pt-PT"/>
        </w:rPr>
      </w:pPr>
      <w:r w:rsidRPr="004E6980">
        <w:rPr>
          <w:lang w:val="pt-PT"/>
        </w:rPr>
        <w:t>O último dos erros mais comuns da gestão de stock é o não acompanhamento dos prazos de validade, bem como o estado de conservação dos produtos que podem perecer ou deteriorar em condições adversas.</w:t>
      </w:r>
    </w:p>
    <w:p w:rsidRPr="004E6980" w:rsidR="0038194E" w:rsidP="0038194E" w:rsidRDefault="0038194E" w14:paraId="4FF51942" w14:textId="77777777">
      <w:pPr>
        <w:jc w:val="both"/>
        <w:rPr>
          <w:lang w:val="pt-PT"/>
        </w:rPr>
      </w:pPr>
      <w:r w:rsidRPr="004E6980">
        <w:rPr>
          <w:lang w:val="pt-PT"/>
        </w:rPr>
        <w:t>Crie um esquema ou fluxo onde seja possível acompanhar todos os itens que estão próximos do prazo de validade. Desta forma, é possível priorizar o seu uso ou então criar estratégias de vendas específicas, tais como promoções e ofertas para que ele seja comprado. Evita-se o prejuízo e falhas no sistema.</w:t>
      </w:r>
    </w:p>
    <w:p w:rsidRPr="004E6980" w:rsidR="0038194E" w:rsidP="0038194E" w:rsidRDefault="0038194E" w14:paraId="140576BC" w14:textId="10324410">
      <w:pPr>
        <w:jc w:val="both"/>
        <w:rPr>
          <w:lang w:val="pt-PT"/>
        </w:rPr>
      </w:pPr>
      <w:r w:rsidRPr="004E6980">
        <w:rPr>
          <w:lang w:val="pt-PT"/>
        </w:rPr>
        <w:t xml:space="preserve">Atenção: apesar de não ser algo </w:t>
      </w:r>
      <w:r w:rsidRPr="004E6980" w:rsidR="00502389">
        <w:rPr>
          <w:lang w:val="pt-PT"/>
        </w:rPr>
        <w:t>possível</w:t>
      </w:r>
      <w:r w:rsidRPr="004E6980">
        <w:rPr>
          <w:lang w:val="pt-PT"/>
        </w:rPr>
        <w:t xml:space="preserve"> de planear, é preciso considerar algumas situações infelizes e que geram </w:t>
      </w:r>
      <w:r w:rsidRPr="004E6980" w:rsidR="00502389">
        <w:rPr>
          <w:lang w:val="pt-PT"/>
        </w:rPr>
        <w:t>ruturas</w:t>
      </w:r>
      <w:r w:rsidRPr="004E6980">
        <w:rPr>
          <w:lang w:val="pt-PT"/>
        </w:rPr>
        <w:t xml:space="preserve"> no stock. É o caso de roubo de mercadorias, seja por parte de um cliente </w:t>
      </w:r>
      <w:r w:rsidRPr="004E6980" w:rsidR="00502389">
        <w:rPr>
          <w:lang w:val="pt-PT"/>
        </w:rPr>
        <w:t>mal-intencionado</w:t>
      </w:r>
      <w:r w:rsidRPr="004E6980">
        <w:rPr>
          <w:lang w:val="pt-PT"/>
        </w:rPr>
        <w:t xml:space="preserve"> ou colaboradores. Daí a necessidade de realização de inventários periódicos, para ter a certeza que esse tipo de situação não ocorreu.</w:t>
      </w:r>
    </w:p>
    <w:p w:rsidRPr="004E6980" w:rsidR="0038194E" w:rsidP="0038194E" w:rsidRDefault="0038194E" w14:paraId="37310D44" w14:textId="77777777">
      <w:pPr>
        <w:pStyle w:val="Heading6"/>
        <w:rPr>
          <w:lang w:val="pt-PT"/>
        </w:rPr>
      </w:pPr>
      <w:r w:rsidRPr="004E6980">
        <w:rPr>
          <w:lang w:val="pt-PT"/>
        </w:rPr>
        <w:t>Metodologias de gestão de stock</w:t>
      </w:r>
    </w:p>
    <w:p w:rsidR="0038194E" w:rsidP="0038194E" w:rsidRDefault="0038194E" w14:paraId="6FD6C8A2" w14:textId="77777777">
      <w:pPr>
        <w:jc w:val="both"/>
        <w:rPr>
          <w:lang w:val="pt-PT"/>
        </w:rPr>
      </w:pPr>
      <w:r w:rsidRPr="004E6980">
        <w:rPr>
          <w:lang w:val="pt-PT"/>
        </w:rPr>
        <w:t xml:space="preserve">Existem diferentes métodos para a gestão e armazenamento dos produtos de uma empresa. Cada tipo de negócio requer intervenções e estratégias específicas para a realização desse acompanhamento, entre as quais </w:t>
      </w:r>
      <w:proofErr w:type="spellStart"/>
      <w:r w:rsidRPr="004E6980">
        <w:rPr>
          <w:lang w:val="pt-PT"/>
        </w:rPr>
        <w:t>Vendor-Managed</w:t>
      </w:r>
      <w:proofErr w:type="spellEnd"/>
      <w:r w:rsidRPr="004E6980">
        <w:rPr>
          <w:lang w:val="pt-PT"/>
        </w:rPr>
        <w:t xml:space="preserve"> </w:t>
      </w:r>
      <w:proofErr w:type="spellStart"/>
      <w:r w:rsidRPr="004E6980">
        <w:rPr>
          <w:lang w:val="pt-PT"/>
        </w:rPr>
        <w:t>Inventory</w:t>
      </w:r>
      <w:proofErr w:type="spellEnd"/>
      <w:r w:rsidRPr="004E6980">
        <w:rPr>
          <w:lang w:val="pt-PT"/>
        </w:rPr>
        <w:t xml:space="preserve"> (inventário gerido pelo fornecedor); </w:t>
      </w:r>
    </w:p>
    <w:p w:rsidR="0038194E" w:rsidP="0038194E" w:rsidRDefault="0038194E" w14:paraId="7339852E" w14:textId="0DB45C9E">
      <w:pPr>
        <w:jc w:val="both"/>
        <w:rPr>
          <w:lang w:val="pt-PT"/>
        </w:rPr>
      </w:pPr>
    </w:p>
    <w:p w:rsidRPr="004E6980" w:rsidR="0038194E" w:rsidP="0038194E" w:rsidRDefault="0038194E" w14:paraId="6BE2C268" w14:textId="77777777">
      <w:pPr>
        <w:pStyle w:val="Heading4"/>
        <w:rPr>
          <w:lang w:val="pt-PT"/>
        </w:rPr>
      </w:pPr>
      <w:r w:rsidRPr="004E6980">
        <w:rPr>
          <w:lang w:val="pt-PT"/>
        </w:rPr>
        <w:t>7 dicas para uma gestão de stocks mais eficaz.</w:t>
      </w:r>
    </w:p>
    <w:p w:rsidRPr="004E6980" w:rsidR="0038194E" w:rsidP="0038194E" w:rsidRDefault="0038194E" w14:paraId="75490797" w14:textId="77777777">
      <w:pPr>
        <w:jc w:val="both"/>
        <w:rPr>
          <w:lang w:val="pt-PT"/>
        </w:rPr>
      </w:pPr>
      <w:r w:rsidRPr="004E6980">
        <w:rPr>
          <w:lang w:val="pt-PT"/>
        </w:rPr>
        <w:t>A gestão de stocks inclui muitas variáveis e é altamente personalizável de acordo com a área, a dimensão e a estratégia de cada empresa.</w:t>
      </w:r>
      <w:r>
        <w:rPr>
          <w:lang w:val="pt-PT"/>
        </w:rPr>
        <w:t xml:space="preserve"> </w:t>
      </w:r>
      <w:r w:rsidRPr="004E6980">
        <w:rPr>
          <w:lang w:val="pt-PT"/>
        </w:rPr>
        <w:t>Se pretende que o seu negócio cresça, considere que uma gestão mais eficiente do seu stock fará toda a diferença na rentabilidade da sua empresa e nos níveis de satisfação dos seus clientes.</w:t>
      </w:r>
    </w:p>
    <w:p w:rsidRPr="004E6980" w:rsidR="0038194E" w:rsidP="0038194E" w:rsidRDefault="0038194E" w14:paraId="7737B1EC" w14:textId="67F70470">
      <w:pPr>
        <w:jc w:val="both"/>
        <w:rPr>
          <w:lang w:val="pt-PT"/>
        </w:rPr>
      </w:pPr>
      <w:r w:rsidRPr="004E6980">
        <w:rPr>
          <w:lang w:val="pt-PT"/>
        </w:rPr>
        <w:t>Um dos desafios de todas as empresas que lidam com stocks, independentemente do seu setor, é assegurar um equilíbrio entre ter stock que satisfaça os pedidos dos clientes e ter excesso de mercadoria, respondendo assim à demanda do mercado e maximizando a rentabilidade do negócio.</w:t>
      </w:r>
      <w:r>
        <w:rPr>
          <w:lang w:val="pt-PT"/>
        </w:rPr>
        <w:t xml:space="preserve"> </w:t>
      </w:r>
      <w:r w:rsidRPr="004E6980">
        <w:rPr>
          <w:lang w:val="pt-PT"/>
        </w:rPr>
        <w:t>Com a pandemia, muitas empresas apostaram numa gestão mais inteligente dos seus sistemas logísticos, por perceberem que é um dos fatores críticos para o seu sucesso e que, na grande maioria, não estavam preparadas para uma rotação tão grande do stock.</w:t>
      </w:r>
    </w:p>
    <w:p w:rsidRPr="00851918" w:rsidR="0038194E" w:rsidP="0038194E" w:rsidRDefault="0038194E" w14:paraId="2EB19E93" w14:textId="77777777">
      <w:pPr>
        <w:pStyle w:val="Heading3"/>
        <w:rPr>
          <w:lang w:val="pt-PT"/>
        </w:rPr>
      </w:pPr>
      <w:r w:rsidRPr="004E6980">
        <w:rPr>
          <w:lang w:val="pt-PT"/>
        </w:rPr>
        <w:lastRenderedPageBreak/>
        <w:t>Com estas 7 dicas para fazer uma gestão de stocks mais inteligente</w:t>
      </w:r>
    </w:p>
    <w:p w:rsidRPr="004E6980" w:rsidR="0038194E" w:rsidP="0038194E" w:rsidRDefault="0038194E" w14:paraId="6F1D4058" w14:textId="77777777">
      <w:pPr>
        <w:pStyle w:val="Heading6"/>
        <w:rPr>
          <w:lang w:val="pt-PT"/>
        </w:rPr>
      </w:pPr>
      <w:r w:rsidRPr="004E6980">
        <w:rPr>
          <w:lang w:val="pt-PT"/>
        </w:rPr>
        <w:t>1- Realize auditorias regulares.</w:t>
      </w:r>
    </w:p>
    <w:p w:rsidRPr="004E6980" w:rsidR="0038194E" w:rsidP="0038194E" w:rsidRDefault="0038194E" w14:paraId="503A7318" w14:textId="77777777">
      <w:pPr>
        <w:jc w:val="both"/>
        <w:rPr>
          <w:lang w:val="pt-PT"/>
        </w:rPr>
      </w:pPr>
      <w:r w:rsidRPr="004E6980">
        <w:rPr>
          <w:lang w:val="pt-PT"/>
        </w:rPr>
        <w:t>De forma manual ou utilizando softwares de gestão de stock automáticos conectados aos pontos de venda, acompanhe o stock que tem disponível de forma regular. Assim, conseguirá identificar a quantidade real de stock, que artigos têm mais saída, que produtos já não podem ser comercializados ou que ficam constantemente em “stock morto”. Detete erros quando ainda vai a tempo de os corrigir!</w:t>
      </w:r>
    </w:p>
    <w:p w:rsidRPr="004E6980" w:rsidR="0038194E" w:rsidP="0038194E" w:rsidRDefault="0038194E" w14:paraId="6D5E34C3" w14:textId="77777777">
      <w:pPr>
        <w:pStyle w:val="Heading6"/>
        <w:rPr>
          <w:lang w:val="pt-PT"/>
        </w:rPr>
      </w:pPr>
      <w:r w:rsidRPr="004E6980">
        <w:rPr>
          <w:lang w:val="pt-PT"/>
        </w:rPr>
        <w:t>2- Defina processos e responsabilidades.</w:t>
      </w:r>
    </w:p>
    <w:p w:rsidRPr="004E6980" w:rsidR="0038194E" w:rsidP="0038194E" w:rsidRDefault="0038194E" w14:paraId="521AFCE6" w14:textId="77777777">
      <w:pPr>
        <w:jc w:val="both"/>
        <w:rPr>
          <w:lang w:val="pt-PT"/>
        </w:rPr>
      </w:pPr>
      <w:r w:rsidRPr="004E6980">
        <w:rPr>
          <w:lang w:val="pt-PT"/>
        </w:rPr>
        <w:t>A forma mais eficaz de evitar falhas e de manter os seus stocks organizados é através da definição de um processo de controlo. Estabeleça um método, defina rotinas de verificação e atribua responsabilidades claras a cada membro da equipa. Por exemplo, estabeleça que, de cada vez que um artigo é vendido, determinado colaborador deve atualizar o stock disponível na loja.</w:t>
      </w:r>
    </w:p>
    <w:p w:rsidRPr="004E6980" w:rsidR="0038194E" w:rsidP="0038194E" w:rsidRDefault="0038194E" w14:paraId="7064D84C" w14:textId="77777777">
      <w:pPr>
        <w:pStyle w:val="Heading6"/>
        <w:rPr>
          <w:lang w:val="pt-PT"/>
        </w:rPr>
      </w:pPr>
      <w:r w:rsidRPr="004E6980">
        <w:rPr>
          <w:lang w:val="pt-PT"/>
        </w:rPr>
        <w:t>3- Identifique cada tipo de artigo.</w:t>
      </w:r>
    </w:p>
    <w:p w:rsidRPr="004E6980" w:rsidR="0038194E" w:rsidP="0038194E" w:rsidRDefault="0038194E" w14:paraId="67CAC628" w14:textId="77777777">
      <w:pPr>
        <w:jc w:val="both"/>
        <w:rPr>
          <w:lang w:val="pt-PT"/>
        </w:rPr>
      </w:pPr>
      <w:r w:rsidRPr="004E6980">
        <w:rPr>
          <w:lang w:val="pt-PT"/>
        </w:rPr>
        <w:t>Quer seja de forma manual, através de código de barras ou de outro sistema, cada um dos produtos em stock deve estar devidamente identificado em termos de código de produto, quantidade, descrição ou outros detalhes relevantes – como a origem, o lote ou o fornecedor. Uma etiquetagem eficaz facilita a identificação dos artigos, evita trocas de produtos, e torna mais fácil identificar a sua localização e o controlo das quantidades disponíveis.</w:t>
      </w:r>
    </w:p>
    <w:p w:rsidRPr="004E6980" w:rsidR="0038194E" w:rsidP="0038194E" w:rsidRDefault="0038194E" w14:paraId="6920D1C2" w14:textId="77777777">
      <w:pPr>
        <w:pStyle w:val="Heading6"/>
        <w:rPr>
          <w:lang w:val="pt-PT"/>
        </w:rPr>
      </w:pPr>
      <w:r w:rsidRPr="004E6980">
        <w:rPr>
          <w:lang w:val="pt-PT"/>
        </w:rPr>
        <w:t>4- Registe os artigos assim que são recebidos.</w:t>
      </w:r>
    </w:p>
    <w:p w:rsidRPr="004E6980" w:rsidR="0038194E" w:rsidP="0038194E" w:rsidRDefault="0038194E" w14:paraId="68B44FD8" w14:textId="53491D1D">
      <w:pPr>
        <w:jc w:val="both"/>
        <w:rPr>
          <w:lang w:val="pt-PT"/>
        </w:rPr>
      </w:pPr>
      <w:r w:rsidRPr="004E6980">
        <w:rPr>
          <w:lang w:val="pt-PT"/>
        </w:rPr>
        <w:t>Assim que recebe uma encomenda, faça o seu registo. Esquecer esta rotina é um dos primeiros passos para perder o controlo de todo o processo. Se vender um artigo antes de ele estar devidamente registado, muito provavelmente irão ocorrer erros sucessivos cuja origem será mais difícil de identificar e com repercussões que lhe poderão custar muito dinheiro.</w:t>
      </w:r>
    </w:p>
    <w:p w:rsidRPr="004E6980" w:rsidR="0038194E" w:rsidP="0038194E" w:rsidRDefault="0038194E" w14:paraId="6867F246" w14:textId="77777777">
      <w:pPr>
        <w:pStyle w:val="Heading6"/>
        <w:rPr>
          <w:lang w:val="pt-PT"/>
        </w:rPr>
      </w:pPr>
      <w:r w:rsidRPr="004E6980">
        <w:rPr>
          <w:lang w:val="pt-PT"/>
        </w:rPr>
        <w:t>5- Defina um plano de emergências.</w:t>
      </w:r>
    </w:p>
    <w:p w:rsidRPr="004E6980" w:rsidR="0038194E" w:rsidP="0038194E" w:rsidRDefault="0038194E" w14:paraId="76C65B57" w14:textId="77777777">
      <w:pPr>
        <w:jc w:val="both"/>
        <w:rPr>
          <w:lang w:val="pt-PT"/>
        </w:rPr>
      </w:pPr>
      <w:r w:rsidRPr="004E6980">
        <w:rPr>
          <w:lang w:val="pt-PT"/>
        </w:rPr>
        <w:t>Por mais eficiente que seja o seu processo de gestão de stocks, eventualmente poderão surgir desafios. Considere o que pode correr mal e prepare um plano para fazer face a todos esses problemas. Tenha em mente os seguintes fatores:</w:t>
      </w:r>
    </w:p>
    <w:p w:rsidRPr="004E6980" w:rsidR="0038194E" w:rsidP="0038194E" w:rsidRDefault="0038194E" w14:paraId="32AB18BC" w14:textId="77777777">
      <w:pPr>
        <w:jc w:val="both"/>
        <w:rPr>
          <w:lang w:val="pt-PT"/>
        </w:rPr>
      </w:pPr>
      <w:r w:rsidRPr="004E6980">
        <w:rPr>
          <w:lang w:val="pt-PT"/>
        </w:rPr>
        <w:t>Que impacto terá o problema na globalidade do seu negócio?</w:t>
      </w:r>
    </w:p>
    <w:p w:rsidRPr="004E6980" w:rsidR="0038194E" w:rsidP="0038194E" w:rsidRDefault="0038194E" w14:paraId="68E0AF26" w14:textId="77777777">
      <w:pPr>
        <w:jc w:val="both"/>
        <w:rPr>
          <w:lang w:val="pt-PT"/>
        </w:rPr>
      </w:pPr>
      <w:r w:rsidRPr="004E6980">
        <w:rPr>
          <w:lang w:val="pt-PT"/>
        </w:rPr>
        <w:t>Que passos deverão ser seguidos para resolver o problema?</w:t>
      </w:r>
    </w:p>
    <w:p w:rsidRPr="004E6980" w:rsidR="0038194E" w:rsidP="0038194E" w:rsidRDefault="0038194E" w14:paraId="0EAC3041" w14:textId="77777777">
      <w:pPr>
        <w:jc w:val="both"/>
        <w:rPr>
          <w:lang w:val="pt-PT"/>
        </w:rPr>
      </w:pPr>
      <w:r w:rsidRPr="004E6980">
        <w:rPr>
          <w:lang w:val="pt-PT"/>
        </w:rPr>
        <w:t>Que alterações deverão ser feitas para diminuir os riscos de nova ocorrência?</w:t>
      </w:r>
    </w:p>
    <w:p w:rsidRPr="004E6980" w:rsidR="0038194E" w:rsidP="0038194E" w:rsidRDefault="0038194E" w14:paraId="7EC3F338" w14:textId="77777777">
      <w:pPr>
        <w:pStyle w:val="Heading6"/>
        <w:rPr>
          <w:lang w:val="pt-PT"/>
        </w:rPr>
      </w:pPr>
      <w:r w:rsidRPr="004E6980">
        <w:rPr>
          <w:lang w:val="pt-PT"/>
        </w:rPr>
        <w:t>6- Mantenha um bom relacionamento com os fornecedores.</w:t>
      </w:r>
    </w:p>
    <w:p w:rsidR="0038194E" w:rsidP="0038194E" w:rsidRDefault="0038194E" w14:paraId="3E56A1BB" w14:textId="766DC1E7">
      <w:pPr>
        <w:jc w:val="both"/>
        <w:rPr>
          <w:lang w:val="pt-PT"/>
        </w:rPr>
      </w:pPr>
      <w:r w:rsidRPr="004E6980">
        <w:rPr>
          <w:lang w:val="pt-PT"/>
        </w:rPr>
        <w:t>Uma boa gestão de stocks está relacionada com a sua capacidade de agir rapidamente e adaptar-se às mudanças. Nesse sentido, quer precise de devolver um produto que não está a conseguir escoar, adquirir outro produto mais rapidamente do que o habitual, ou solucionar um problema de falta de qualidade de um artigo, precisa de ter uma boa relação com os seus fornecedores. Se existir uma relação de confiança, mais facilmente um fornecedor o ajudará a resolver qualquer problema que possa surgir.</w:t>
      </w:r>
    </w:p>
    <w:p w:rsidR="00721777" w:rsidP="0038194E" w:rsidRDefault="00721777" w14:paraId="6BB4AFF4" w14:textId="66E772F2">
      <w:pPr>
        <w:jc w:val="both"/>
        <w:rPr>
          <w:lang w:val="pt-PT"/>
        </w:rPr>
      </w:pPr>
    </w:p>
    <w:p w:rsidR="00342980" w:rsidP="0038194E" w:rsidRDefault="00342980" w14:paraId="5831AC77" w14:textId="77777777">
      <w:pPr>
        <w:jc w:val="both"/>
        <w:rPr>
          <w:lang w:val="pt-PT"/>
        </w:rPr>
      </w:pPr>
    </w:p>
    <w:p w:rsidRPr="004E6980" w:rsidR="00721777" w:rsidP="0038194E" w:rsidRDefault="00721777" w14:paraId="5D0C7952" w14:textId="77777777">
      <w:pPr>
        <w:jc w:val="both"/>
        <w:rPr>
          <w:lang w:val="pt-PT"/>
        </w:rPr>
      </w:pPr>
    </w:p>
    <w:p w:rsidRPr="004E6980" w:rsidR="0038194E" w:rsidP="0038194E" w:rsidRDefault="0038194E" w14:paraId="1C875C7A" w14:textId="77777777">
      <w:pPr>
        <w:pStyle w:val="Heading6"/>
        <w:rPr>
          <w:lang w:val="pt-PT"/>
        </w:rPr>
      </w:pPr>
      <w:r w:rsidRPr="004E6980">
        <w:rPr>
          <w:lang w:val="pt-PT"/>
        </w:rPr>
        <w:lastRenderedPageBreak/>
        <w:t>7- Implemente uma solução de Gestão de Armazém e Logística.</w:t>
      </w:r>
    </w:p>
    <w:p w:rsidR="008F77DB" w:rsidP="0038194E" w:rsidRDefault="0038194E" w14:paraId="50BF1A24" w14:textId="3ACC3C53">
      <w:pPr>
        <w:jc w:val="both"/>
        <w:rPr>
          <w:lang w:val="pt-PT"/>
        </w:rPr>
      </w:pPr>
      <w:r w:rsidRPr="004E6980">
        <w:rPr>
          <w:lang w:val="pt-PT"/>
        </w:rPr>
        <w:t xml:space="preserve">Aumente a eficácia e diminua significativamente os tempos consumidos em tarefas de receção, expedição e contagem de artigos com uma solução de Armazém e Logística. O Mobile </w:t>
      </w:r>
      <w:proofErr w:type="spellStart"/>
      <w:r w:rsidRPr="004E6980">
        <w:rPr>
          <w:lang w:val="pt-PT"/>
        </w:rPr>
        <w:t>Logistics</w:t>
      </w:r>
      <w:proofErr w:type="spellEnd"/>
      <w:r w:rsidRPr="004E6980">
        <w:rPr>
          <w:lang w:val="pt-PT"/>
        </w:rPr>
        <w:t xml:space="preserve"> é a solução que torna as tarefas logísticas mais rápidas e eficientes. O inventário é realizado ao momento. Assim, não tem </w:t>
      </w:r>
      <w:proofErr w:type="gramStart"/>
      <w:r w:rsidRPr="004E6980">
        <w:rPr>
          <w:lang w:val="pt-PT"/>
        </w:rPr>
        <w:t>que</w:t>
      </w:r>
      <w:proofErr w:type="gramEnd"/>
      <w:r w:rsidRPr="004E6980">
        <w:rPr>
          <w:lang w:val="pt-PT"/>
        </w:rPr>
        <w:t xml:space="preserve"> parar toda a empresa para garantir que os stocks estão atualizados e corretos. Com a ferramenta certa, as suas atividades de armazém são céleres e rigorosas. Através de um dispositivo móvel, assegure uma operação com elevados índices de desempenho. Garanta uma maior rapidez e eficiência no tratamento de encomendas, diminuição de erros e maior capacidade de realizar previsões assertivas.</w:t>
      </w:r>
    </w:p>
    <w:p w:rsidR="00721777" w:rsidP="0038194E" w:rsidRDefault="00721777" w14:paraId="48330296" w14:textId="77777777">
      <w:pPr>
        <w:jc w:val="both"/>
        <w:rPr>
          <w:lang w:val="pt-PT"/>
        </w:rPr>
      </w:pPr>
    </w:p>
    <w:p w:rsidRPr="004E6980" w:rsidR="006F4F33" w:rsidP="0038194E" w:rsidRDefault="004E6980" w14:paraId="781142F0" w14:textId="11FF8F73">
      <w:pPr>
        <w:pStyle w:val="Heading4"/>
        <w:rPr>
          <w:lang w:val="pt-PT"/>
        </w:rPr>
      </w:pPr>
      <w:r w:rsidRPr="004E6980">
        <w:rPr>
          <w:lang w:val="pt-PT"/>
        </w:rPr>
        <w:t xml:space="preserve">5 Razões que </w:t>
      </w:r>
      <w:r w:rsidRPr="004E6980" w:rsidR="008F77DB">
        <w:rPr>
          <w:lang w:val="pt-PT"/>
        </w:rPr>
        <w:t>tornam</w:t>
      </w:r>
      <w:r w:rsidRPr="004E6980">
        <w:rPr>
          <w:lang w:val="pt-PT"/>
        </w:rPr>
        <w:t xml:space="preserve"> </w:t>
      </w:r>
      <w:r w:rsidR="008F77DB">
        <w:rPr>
          <w:lang w:val="pt-PT"/>
        </w:rPr>
        <w:t xml:space="preserve">a </w:t>
      </w:r>
      <w:r w:rsidRPr="004E6980">
        <w:rPr>
          <w:lang w:val="pt-PT"/>
        </w:rPr>
        <w:t>gestão de stock tão importante.</w:t>
      </w:r>
    </w:p>
    <w:p w:rsidRPr="004E6980" w:rsidR="004E6980" w:rsidP="004E6980" w:rsidRDefault="004E6980" w14:paraId="725CCDE0" w14:textId="159598F1">
      <w:pPr>
        <w:jc w:val="both"/>
        <w:rPr>
          <w:lang w:val="pt-PT"/>
        </w:rPr>
      </w:pPr>
      <w:r w:rsidRPr="004E6980">
        <w:rPr>
          <w:lang w:val="pt-PT"/>
        </w:rPr>
        <w:t>A gestão de stocks é um aspeto essencial para gerir uma empresa de modo eficiente. Perceber os produtos que há, em que quantidades e em que lugares e a altura em que estes entram e saem simplifica algumas tarefas dentro da empresa e ajuda a evitar problemas, como falta e/ou excesso de stock.</w:t>
      </w:r>
    </w:p>
    <w:p w:rsidRPr="004E6980" w:rsidR="004E6980" w:rsidP="004E6980" w:rsidRDefault="004E6980" w14:paraId="2718FF96" w14:textId="77777777">
      <w:pPr>
        <w:jc w:val="both"/>
        <w:rPr>
          <w:lang w:val="pt-PT"/>
        </w:rPr>
      </w:pPr>
    </w:p>
    <w:p w:rsidRPr="004E6980" w:rsidR="004E6980" w:rsidP="00C36EB5" w:rsidRDefault="004E6980" w14:paraId="219C51A0" w14:textId="5443DDD0">
      <w:pPr>
        <w:pStyle w:val="Heading7"/>
        <w:jc w:val="center"/>
        <w:rPr>
          <w:lang w:val="pt-PT"/>
        </w:rPr>
      </w:pPr>
      <w:r w:rsidRPr="004E6980">
        <w:rPr>
          <w:lang w:val="pt-PT"/>
        </w:rPr>
        <w:t>Damos-lhe cinco razões que o vão convencer a manter uma boa gestão de stocks:</w:t>
      </w:r>
    </w:p>
    <w:p w:rsidRPr="004E6980" w:rsidR="004E6980" w:rsidP="004E6980" w:rsidRDefault="004E6980" w14:paraId="2470CED3" w14:textId="49BBC7C0">
      <w:pPr>
        <w:pStyle w:val="Heading6"/>
        <w:rPr>
          <w:lang w:val="pt-PT"/>
        </w:rPr>
      </w:pPr>
      <w:r w:rsidRPr="004E6980">
        <w:rPr>
          <w:lang w:val="pt-PT"/>
        </w:rPr>
        <w:t xml:space="preserve">1- Aumenta os níveis de produtividade e a eficiência: </w:t>
      </w:r>
    </w:p>
    <w:p w:rsidRPr="004E6980" w:rsidR="004E6980" w:rsidP="004E6980" w:rsidRDefault="004E6980" w14:paraId="28ED5E66" w14:textId="43EAE6FE">
      <w:pPr>
        <w:jc w:val="both"/>
        <w:rPr>
          <w:lang w:val="pt-PT"/>
        </w:rPr>
      </w:pPr>
      <w:r w:rsidRPr="004E6980">
        <w:rPr>
          <w:lang w:val="pt-PT"/>
        </w:rPr>
        <w:t xml:space="preserve">Ferramentas como os softwares de gestão de stocks têm um grande impacto na produtividade e eficiência da sua empresa, uma vez que evitam que os seus colaboradores tenham </w:t>
      </w:r>
      <w:proofErr w:type="gramStart"/>
      <w:r w:rsidRPr="004E6980">
        <w:rPr>
          <w:lang w:val="pt-PT"/>
        </w:rPr>
        <w:t>que</w:t>
      </w:r>
      <w:proofErr w:type="gramEnd"/>
      <w:r w:rsidRPr="004E6980">
        <w:rPr>
          <w:lang w:val="pt-PT"/>
        </w:rPr>
        <w:t xml:space="preserve"> fazer o processo manualmente. Além disso, manter uma gestão regular dos stocks pode ser uma grande ajuda para a realização de outras tarefas, como o serviço e apoio ao cliente.</w:t>
      </w:r>
    </w:p>
    <w:p w:rsidRPr="004E6980" w:rsidR="004E6980" w:rsidP="004E6980" w:rsidRDefault="004E6980" w14:paraId="20B77337" w14:textId="3C29A311">
      <w:pPr>
        <w:pStyle w:val="Heading6"/>
        <w:rPr>
          <w:lang w:val="pt-PT"/>
        </w:rPr>
      </w:pPr>
      <w:r w:rsidRPr="004E6980">
        <w:rPr>
          <w:lang w:val="pt-PT"/>
        </w:rPr>
        <w:t xml:space="preserve">2- Ajuda a organizar o espaço de armazenamento: </w:t>
      </w:r>
    </w:p>
    <w:p w:rsidRPr="004E6980" w:rsidR="00851918" w:rsidP="004E6980" w:rsidRDefault="004E6980" w14:paraId="0FD4F184" w14:textId="14CECC87">
      <w:pPr>
        <w:jc w:val="both"/>
        <w:rPr>
          <w:lang w:val="pt-PT"/>
        </w:rPr>
      </w:pPr>
      <w:r w:rsidRPr="004E6980">
        <w:rPr>
          <w:lang w:val="pt-PT"/>
        </w:rPr>
        <w:t>Ajuda a saber, por exemplo, quais os produtos em stock e quais escoam mais facilmente, ajuda-o a criar uma organização mais eficaz para o seu espaço de armazenamento. Quanto mais organizado esse espaço estiver, mais fácil e mais rápido vai ser o processo de entrega do produto ao cliente.</w:t>
      </w:r>
    </w:p>
    <w:p w:rsidRPr="004E6980" w:rsidR="004E6980" w:rsidP="004E6980" w:rsidRDefault="004E6980" w14:paraId="719B1245" w14:textId="560C97D5">
      <w:pPr>
        <w:pStyle w:val="Heading6"/>
        <w:rPr>
          <w:lang w:val="pt-PT"/>
        </w:rPr>
      </w:pPr>
      <w:r w:rsidRPr="004E6980">
        <w:rPr>
          <w:lang w:val="pt-PT"/>
        </w:rPr>
        <w:t xml:space="preserve">3- Poupa tempo e dinheiro: </w:t>
      </w:r>
    </w:p>
    <w:p w:rsidRPr="004E6980" w:rsidR="004E6980" w:rsidP="004E6980" w:rsidRDefault="004E6980" w14:paraId="07477D3A" w14:textId="64ED5DAE">
      <w:pPr>
        <w:jc w:val="both"/>
        <w:rPr>
          <w:lang w:val="pt-PT"/>
        </w:rPr>
      </w:pPr>
      <w:r w:rsidRPr="004E6980">
        <w:rPr>
          <w:lang w:val="pt-PT"/>
        </w:rPr>
        <w:t>Ajuda, de facto, a que poupe tempo e dinheiro. Estar permanentemente a par da velocidade de escoamento dos produtos irá ajudá-lo a planear e a decidir mais rapidamente quais deverá encomendar ao seu fornecedor e em que quantidade, além de lhe permitir não gastar dinheiro quando não é necessário.</w:t>
      </w:r>
    </w:p>
    <w:p w:rsidRPr="004E6980" w:rsidR="004E6980" w:rsidP="004E6980" w:rsidRDefault="004E6980" w14:paraId="610C5B50" w14:textId="4F7E6F49">
      <w:pPr>
        <w:pStyle w:val="Heading6"/>
        <w:rPr>
          <w:lang w:val="pt-PT"/>
        </w:rPr>
      </w:pPr>
      <w:r w:rsidRPr="004E6980">
        <w:rPr>
          <w:lang w:val="pt-PT"/>
        </w:rPr>
        <w:t xml:space="preserve">4- Melhora a exatidão das encomendas de inventário: </w:t>
      </w:r>
    </w:p>
    <w:p w:rsidRPr="004E6980" w:rsidR="004E6980" w:rsidP="004E6980" w:rsidRDefault="004E6980" w14:paraId="5CBE5F5A" w14:textId="012FBED2">
      <w:pPr>
        <w:jc w:val="both"/>
        <w:rPr>
          <w:lang w:val="pt-PT"/>
        </w:rPr>
      </w:pPr>
      <w:r w:rsidRPr="004E6980">
        <w:rPr>
          <w:lang w:val="pt-PT"/>
        </w:rPr>
        <w:t>Ajuda-o a calcular, de forma mais exata, a quantidade de produtos que precisa de encomendar ao fornecedor. Deste modo, evitará a falta de produtos e terá sempre à sua disposição no armazém o suficiente para corresponder aos pedidos dos seus clientes.</w:t>
      </w:r>
    </w:p>
    <w:p w:rsidRPr="004E6980" w:rsidR="004E6980" w:rsidP="004E6980" w:rsidRDefault="004E6980" w14:paraId="1D42B53A" w14:textId="29D79BBD">
      <w:pPr>
        <w:pStyle w:val="Heading6"/>
        <w:rPr>
          <w:lang w:val="pt-PT"/>
        </w:rPr>
      </w:pPr>
      <w:r w:rsidRPr="004E6980">
        <w:rPr>
          <w:lang w:val="pt-PT"/>
        </w:rPr>
        <w:t xml:space="preserve">5- Mantém um bom nível de satisfação dos clientes: </w:t>
      </w:r>
    </w:p>
    <w:p w:rsidRPr="004E6980" w:rsidR="004E6980" w:rsidP="004E6980" w:rsidRDefault="004E6980" w14:paraId="6A6E4FFA" w14:textId="232F271F">
      <w:pPr>
        <w:jc w:val="both"/>
        <w:rPr>
          <w:lang w:val="pt-PT"/>
        </w:rPr>
      </w:pPr>
      <w:r w:rsidRPr="004E6980">
        <w:rPr>
          <w:lang w:val="pt-PT"/>
        </w:rPr>
        <w:t>Permite-lhe saber aquilo que os seus clientes procuram e em que quantidades. Tendo estas informações, estará sempre pronto a satisfazer as necessidades e exigências dos seus clientes que, assim, se sentirão satisfeitos com o serviço que lhes presta.</w:t>
      </w:r>
    </w:p>
    <w:p w:rsidR="008F77DB" w:rsidP="0095451C" w:rsidRDefault="008F77DB" w14:paraId="12CE70EC" w14:textId="79BC6B7B">
      <w:pPr>
        <w:ind w:right="3662"/>
        <w:jc w:val="both"/>
        <w:rPr>
          <w:lang w:val="pt-PT"/>
        </w:rPr>
      </w:pPr>
    </w:p>
    <w:p w:rsidR="00645623" w:rsidP="0095451C" w:rsidRDefault="00645623" w14:paraId="4C743CF4" w14:textId="22532C71">
      <w:pPr>
        <w:ind w:right="3662"/>
        <w:jc w:val="both"/>
        <w:rPr>
          <w:lang w:val="pt-PT"/>
        </w:rPr>
      </w:pPr>
    </w:p>
    <w:p w:rsidR="00645623" w:rsidP="0095451C" w:rsidRDefault="00645623" w14:paraId="6BDCAFAF" w14:textId="0C4CB51A">
      <w:pPr>
        <w:ind w:right="3662"/>
        <w:jc w:val="both"/>
        <w:rPr>
          <w:lang w:val="pt-PT"/>
        </w:rPr>
      </w:pPr>
    </w:p>
    <w:p w:rsidRPr="004E6980" w:rsidR="00645623" w:rsidP="0095451C" w:rsidRDefault="00645623" w14:paraId="75CC68E7" w14:textId="77777777">
      <w:pPr>
        <w:ind w:right="3662"/>
        <w:jc w:val="both"/>
        <w:rPr>
          <w:lang w:val="pt-PT"/>
        </w:rPr>
      </w:pPr>
    </w:p>
    <w:p w:rsidRPr="004E6980" w:rsidR="00BC0DF3" w:rsidP="00BC0DF3" w:rsidRDefault="00BC0DF3" w14:paraId="7DC11D6A" w14:textId="65BEBC67">
      <w:pPr>
        <w:pStyle w:val="Heading4"/>
        <w:jc w:val="right"/>
        <w:rPr>
          <w:lang w:val="pt-PT"/>
        </w:rPr>
      </w:pPr>
      <w:r w:rsidRPr="004E6980">
        <w:rPr>
          <w:lang w:val="pt-PT"/>
        </w:rPr>
        <w:t>Login Clientes</w:t>
      </w:r>
    </w:p>
    <w:p w:rsidR="00BC0DF3" w:rsidP="0095451C" w:rsidRDefault="00BC0DF3" w14:paraId="6918F6CE" w14:textId="12508CE5">
      <w:pPr>
        <w:ind w:right="3662"/>
        <w:jc w:val="both"/>
        <w:rPr>
          <w:lang w:val="pt-PT"/>
        </w:rPr>
      </w:pPr>
    </w:p>
    <w:p w:rsidR="00B110BB" w:rsidP="0095451C" w:rsidRDefault="00B110BB" w14:paraId="3739F340" w14:textId="4535B1B8">
      <w:pPr>
        <w:ind w:right="3662"/>
        <w:jc w:val="both"/>
        <w:rPr>
          <w:lang w:val="pt-PT"/>
        </w:rPr>
      </w:pPr>
    </w:p>
    <w:tbl>
      <w:tblPr>
        <w:tblStyle w:val="PlainTable3"/>
        <w:tblpPr w:leftFromText="180" w:rightFromText="180" w:vertAnchor="page" w:horzAnchor="margin" w:tblpX="-795" w:tblpY="762"/>
        <w:tblOverlap w:val="never"/>
        <w:tblW w:w="11907" w:type="dxa"/>
        <w:tblLayout w:type="fixed"/>
        <w:tblLook w:val="0480" w:firstRow="0" w:lastRow="0" w:firstColumn="1" w:lastColumn="0" w:noHBand="0" w:noVBand="1"/>
      </w:tblPr>
      <w:tblGrid>
        <w:gridCol w:w="11907"/>
      </w:tblGrid>
      <w:tr w:rsidRPr="004E6980" w:rsidR="00645623" w:rsidTr="00645623" w14:paraId="5BBFBEA6" w14:textId="77777777">
        <w:trPr>
          <w:cnfStyle w:val="000000100000" w:firstRow="0" w:lastRow="0" w:firstColumn="0" w:lastColumn="0" w:oddVBand="0" w:evenVBand="0" w:oddHBand="1"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11907" w:type="dxa"/>
          </w:tcPr>
          <w:p w:rsidRPr="004E6980" w:rsidR="00645623" w:rsidP="00323E4B" w:rsidRDefault="00645623" w14:paraId="5FB287D0" w14:textId="77777777">
            <w:pPr>
              <w:pStyle w:val="Heading4"/>
              <w:jc w:val="center"/>
              <w:outlineLvl w:val="3"/>
              <w:rPr>
                <w:lang w:val="pt-PT"/>
              </w:rPr>
            </w:pPr>
            <w:r w:rsidRPr="004E6980">
              <w:rPr>
                <w:lang w:val="pt-PT"/>
              </w:rPr>
              <w:lastRenderedPageBreak/>
              <w:t>Utilidades v.1 (MPV) (Front-End)</w:t>
            </w:r>
          </w:p>
          <w:p w:rsidRPr="004E6980" w:rsidR="00645623" w:rsidP="00323E4B" w:rsidRDefault="00645623" w14:paraId="5F112AB3" w14:textId="77777777">
            <w:pPr>
              <w:pStyle w:val="ListBullet"/>
              <w:numPr>
                <w:ilvl w:val="0"/>
                <w:numId w:val="21"/>
              </w:numPr>
              <w:rPr>
                <w:lang w:val="pt-PT"/>
              </w:rPr>
            </w:pPr>
            <w:r w:rsidRPr="004E6980">
              <w:rPr>
                <w:lang w:val="pt-PT"/>
              </w:rPr>
              <w:t>Landing page apresentação do produto</w:t>
            </w:r>
          </w:p>
          <w:p w:rsidRPr="004E6980" w:rsidR="00645623" w:rsidP="00323E4B" w:rsidRDefault="00645623" w14:paraId="30A003B3" w14:textId="77777777">
            <w:pPr>
              <w:pStyle w:val="ListBullet"/>
              <w:numPr>
                <w:ilvl w:val="0"/>
                <w:numId w:val="21"/>
              </w:numPr>
              <w:rPr>
                <w:lang w:val="pt-PT"/>
              </w:rPr>
            </w:pPr>
            <w:r w:rsidRPr="004E6980">
              <w:rPr>
                <w:lang w:val="pt-PT"/>
              </w:rPr>
              <w:t>Produtos</w:t>
            </w:r>
          </w:p>
          <w:p w:rsidRPr="004E6980" w:rsidR="00645623" w:rsidP="00323E4B" w:rsidRDefault="00645623" w14:paraId="05BAA85F" w14:textId="77777777">
            <w:pPr>
              <w:pStyle w:val="ListBullet"/>
              <w:numPr>
                <w:ilvl w:val="0"/>
                <w:numId w:val="21"/>
              </w:numPr>
              <w:rPr>
                <w:lang w:val="pt-PT"/>
              </w:rPr>
            </w:pPr>
            <w:r w:rsidRPr="004E6980">
              <w:rPr>
                <w:lang w:val="pt-PT"/>
              </w:rPr>
              <w:t>Tutoriais</w:t>
            </w:r>
          </w:p>
          <w:p w:rsidRPr="004E6980" w:rsidR="00645623" w:rsidP="00323E4B" w:rsidRDefault="00645623" w14:paraId="64D9FCC8" w14:textId="77777777">
            <w:pPr>
              <w:pStyle w:val="ListBullet"/>
              <w:numPr>
                <w:ilvl w:val="0"/>
                <w:numId w:val="21"/>
              </w:numPr>
              <w:rPr>
                <w:lang w:val="pt-PT"/>
              </w:rPr>
            </w:pPr>
            <w:r w:rsidRPr="004E6980">
              <w:rPr>
                <w:lang w:val="pt-PT"/>
              </w:rPr>
              <w:t>Quem somos</w:t>
            </w:r>
          </w:p>
          <w:p w:rsidRPr="004E6980" w:rsidR="00645623" w:rsidP="00323E4B" w:rsidRDefault="00645623" w14:paraId="19C36E4F" w14:textId="77777777">
            <w:pPr>
              <w:pStyle w:val="ListBullet"/>
              <w:numPr>
                <w:ilvl w:val="0"/>
                <w:numId w:val="21"/>
              </w:numPr>
              <w:rPr>
                <w:lang w:val="pt-PT"/>
              </w:rPr>
            </w:pPr>
            <w:r w:rsidRPr="004E6980">
              <w:rPr>
                <w:lang w:val="pt-PT"/>
              </w:rPr>
              <w:t>Ajuda</w:t>
            </w:r>
          </w:p>
          <w:p w:rsidRPr="004E6980" w:rsidR="00645623" w:rsidP="00323E4B" w:rsidRDefault="00645623" w14:paraId="796B8485" w14:textId="77777777">
            <w:pPr>
              <w:pStyle w:val="ListBullet"/>
              <w:numPr>
                <w:ilvl w:val="0"/>
                <w:numId w:val="21"/>
              </w:numPr>
              <w:rPr>
                <w:lang w:val="pt-PT"/>
              </w:rPr>
            </w:pPr>
            <w:r w:rsidRPr="004E6980">
              <w:rPr>
                <w:lang w:val="pt-PT"/>
              </w:rPr>
              <w:t>Login Clientes</w:t>
            </w:r>
          </w:p>
          <w:p w:rsidRPr="004E6980" w:rsidR="00645623" w:rsidP="00323E4B" w:rsidRDefault="00645623" w14:paraId="2CC7C885" w14:textId="77777777">
            <w:pPr>
              <w:pStyle w:val="ListBullet"/>
              <w:numPr>
                <w:ilvl w:val="0"/>
                <w:numId w:val="21"/>
              </w:numPr>
              <w:rPr>
                <w:lang w:val="pt-PT"/>
              </w:rPr>
            </w:pPr>
            <w:r w:rsidRPr="004E6980">
              <w:rPr>
                <w:lang w:val="pt-PT"/>
              </w:rPr>
              <w:t>Dashboard</w:t>
            </w:r>
          </w:p>
          <w:p w:rsidRPr="004E6980" w:rsidR="00645623" w:rsidP="00323E4B" w:rsidRDefault="00645623" w14:paraId="076466DE" w14:textId="77777777">
            <w:pPr>
              <w:pStyle w:val="ListBullet"/>
              <w:numPr>
                <w:ilvl w:val="1"/>
                <w:numId w:val="21"/>
              </w:numPr>
              <w:rPr>
                <w:lang w:val="pt-PT"/>
              </w:rPr>
            </w:pPr>
            <w:r w:rsidRPr="004E6980">
              <w:rPr>
                <w:lang w:val="pt-PT"/>
              </w:rPr>
              <w:t>Painel Principal</w:t>
            </w:r>
          </w:p>
          <w:p w:rsidRPr="004E6980" w:rsidR="00645623" w:rsidP="00323E4B" w:rsidRDefault="00645623" w14:paraId="31CB103E" w14:textId="77777777">
            <w:pPr>
              <w:pStyle w:val="ListBullet"/>
              <w:numPr>
                <w:ilvl w:val="1"/>
                <w:numId w:val="21"/>
              </w:numPr>
              <w:rPr>
                <w:lang w:val="pt-PT"/>
              </w:rPr>
            </w:pPr>
            <w:r w:rsidRPr="004E6980">
              <w:rPr>
                <w:lang w:val="pt-PT"/>
              </w:rPr>
              <w:t>Produtos</w:t>
            </w:r>
          </w:p>
          <w:p w:rsidRPr="004E6980" w:rsidR="00645623" w:rsidP="00323E4B" w:rsidRDefault="00645623" w14:paraId="563AD9D6" w14:textId="77777777">
            <w:pPr>
              <w:pStyle w:val="ListBullet"/>
              <w:numPr>
                <w:ilvl w:val="1"/>
                <w:numId w:val="21"/>
              </w:numPr>
              <w:rPr>
                <w:lang w:val="pt-PT"/>
              </w:rPr>
            </w:pPr>
            <w:r w:rsidRPr="004E6980">
              <w:rPr>
                <w:lang w:val="pt-PT"/>
              </w:rPr>
              <w:t>Fornecedores</w:t>
            </w:r>
          </w:p>
          <w:p w:rsidRPr="00BF1B6F" w:rsidR="00645623" w:rsidP="00323E4B" w:rsidRDefault="00645623" w14:paraId="2AC3D33D" w14:textId="3813D485">
            <w:pPr>
              <w:pStyle w:val="ListBullet"/>
              <w:numPr>
                <w:ilvl w:val="1"/>
                <w:numId w:val="21"/>
              </w:numPr>
              <w:rPr>
                <w:lang w:val="pt-PT"/>
              </w:rPr>
            </w:pPr>
            <w:r w:rsidRPr="004E6980">
              <w:rPr>
                <w:lang w:val="pt-PT"/>
              </w:rPr>
              <w:t>Relatórios</w:t>
            </w:r>
          </w:p>
          <w:p w:rsidRPr="00BF1B6F" w:rsidR="00645623" w:rsidP="00BF1B6F" w:rsidRDefault="00BF1B6F" w14:paraId="41EFA2E8" w14:textId="77777777">
            <w:pPr>
              <w:pStyle w:val="ListBullet"/>
              <w:numPr>
                <w:ilvl w:val="1"/>
                <w:numId w:val="21"/>
              </w:numPr>
              <w:rPr>
                <w:lang w:val="pt-PT"/>
              </w:rPr>
            </w:pPr>
            <w:r>
              <w:rPr>
                <w:lang w:val="pt-PT"/>
              </w:rPr>
              <w:t>Postos</w:t>
            </w:r>
          </w:p>
          <w:p w:rsidRPr="00BF1B6F" w:rsidR="00BF1B6F" w:rsidP="00BF1B6F" w:rsidRDefault="00BF1B6F" w14:paraId="5DBE87A7" w14:textId="77777777">
            <w:pPr>
              <w:pStyle w:val="ListBullet"/>
              <w:numPr>
                <w:ilvl w:val="2"/>
                <w:numId w:val="21"/>
              </w:numPr>
              <w:rPr>
                <w:lang w:val="pt-PT"/>
              </w:rPr>
            </w:pPr>
            <w:r>
              <w:rPr>
                <w:lang w:val="pt-PT"/>
              </w:rPr>
              <w:t>Móvel</w:t>
            </w:r>
          </w:p>
          <w:p w:rsidRPr="00BF1B6F" w:rsidR="00BF1B6F" w:rsidP="00BF1B6F" w:rsidRDefault="00BF1B6F" w14:paraId="02835E14" w14:textId="345CFA0D">
            <w:pPr>
              <w:pStyle w:val="ListBullet"/>
              <w:numPr>
                <w:ilvl w:val="2"/>
                <w:numId w:val="21"/>
              </w:numPr>
              <w:rPr>
                <w:lang w:val="pt-PT"/>
              </w:rPr>
            </w:pPr>
            <w:r>
              <w:rPr>
                <w:lang w:val="pt-PT"/>
              </w:rPr>
              <w:t>Fixo</w:t>
            </w:r>
          </w:p>
          <w:p w:rsidRPr="00BF1B6F" w:rsidR="00BF1B6F" w:rsidP="00BF1B6F" w:rsidRDefault="00BF1B6F" w14:paraId="6DF18CCD" w14:textId="1A83D8AB">
            <w:pPr>
              <w:pStyle w:val="ListBullet"/>
              <w:numPr>
                <w:ilvl w:val="2"/>
                <w:numId w:val="21"/>
              </w:numPr>
              <w:rPr>
                <w:lang w:val="pt-PT"/>
              </w:rPr>
            </w:pPr>
            <w:r>
              <w:rPr>
                <w:lang w:val="pt-PT"/>
              </w:rPr>
              <w:t>Associativo</w:t>
            </w:r>
          </w:p>
          <w:p w:rsidRPr="00BF1B6F" w:rsidR="00BF1B6F" w:rsidP="00BF1B6F" w:rsidRDefault="00BF1B6F" w14:paraId="1431F63A" w14:textId="073E2110">
            <w:pPr>
              <w:pStyle w:val="ListBullet"/>
              <w:numPr>
                <w:ilvl w:val="2"/>
                <w:numId w:val="21"/>
              </w:numPr>
              <w:rPr>
                <w:lang w:val="pt-PT"/>
              </w:rPr>
            </w:pPr>
            <w:r>
              <w:rPr>
                <w:lang w:val="pt-PT"/>
              </w:rPr>
              <w:t>Temporário</w:t>
            </w:r>
          </w:p>
        </w:tc>
      </w:tr>
      <w:tr w:rsidRPr="004E6980" w:rsidR="00645623" w:rsidTr="00645623" w14:paraId="76021DBF" w14:textId="77777777">
        <w:trPr>
          <w:trHeight w:val="1354"/>
        </w:trPr>
        <w:tc>
          <w:tcPr>
            <w:cnfStyle w:val="001000000000" w:firstRow="0" w:lastRow="0" w:firstColumn="1" w:lastColumn="0" w:oddVBand="0" w:evenVBand="0" w:oddHBand="0" w:evenHBand="0" w:firstRowFirstColumn="0" w:firstRowLastColumn="0" w:lastRowFirstColumn="0" w:lastRowLastColumn="0"/>
            <w:tcW w:w="11907" w:type="dxa"/>
            <w:shd w:val="clear" w:color="auto" w:fill="F2F2F2" w:themeFill="background1" w:themeFillShade="F2"/>
          </w:tcPr>
          <w:p w:rsidRPr="004E6980" w:rsidR="00645623" w:rsidP="00323E4B" w:rsidRDefault="00645623" w14:paraId="6601CD41" w14:textId="77777777">
            <w:pPr>
              <w:pStyle w:val="Heading4"/>
              <w:jc w:val="center"/>
              <w:outlineLvl w:val="3"/>
              <w:rPr>
                <w:lang w:val="pt-PT"/>
              </w:rPr>
            </w:pPr>
            <w:r w:rsidRPr="004E6980">
              <w:rPr>
                <w:lang w:val="pt-PT"/>
              </w:rPr>
              <w:t>Estratégia de Conteúdo (Front-end)</w:t>
            </w:r>
          </w:p>
          <w:p w:rsidRPr="004E6980" w:rsidR="00645623" w:rsidP="00323E4B" w:rsidRDefault="00645623" w14:paraId="6E2C267B" w14:textId="77777777">
            <w:pPr>
              <w:pStyle w:val="ListBullet"/>
              <w:numPr>
                <w:ilvl w:val="0"/>
                <w:numId w:val="22"/>
              </w:numPr>
              <w:rPr>
                <w:lang w:val="pt-PT"/>
              </w:rPr>
            </w:pPr>
            <w:r w:rsidRPr="004E6980">
              <w:rPr>
                <w:lang w:val="pt-PT"/>
              </w:rPr>
              <w:t>Apresentação de produto</w:t>
            </w:r>
          </w:p>
          <w:p w:rsidRPr="004E6980" w:rsidR="00645623" w:rsidP="00323E4B" w:rsidRDefault="00645623" w14:paraId="2ECD1DCB" w14:textId="77777777">
            <w:pPr>
              <w:pStyle w:val="ListBullet"/>
              <w:numPr>
                <w:ilvl w:val="0"/>
                <w:numId w:val="22"/>
              </w:numPr>
              <w:rPr>
                <w:lang w:val="pt-PT"/>
              </w:rPr>
            </w:pPr>
            <w:r w:rsidRPr="004E6980">
              <w:rPr>
                <w:lang w:val="pt-PT"/>
              </w:rPr>
              <w:t>UX / UI intuitiva e clara.</w:t>
            </w:r>
          </w:p>
          <w:p w:rsidRPr="004E6980" w:rsidR="00645623" w:rsidP="00323E4B" w:rsidRDefault="00645623" w14:paraId="0DFCB7CF" w14:textId="77777777">
            <w:pPr>
              <w:pStyle w:val="ListBullet"/>
              <w:numPr>
                <w:ilvl w:val="0"/>
                <w:numId w:val="22"/>
              </w:numPr>
              <w:rPr>
                <w:lang w:val="pt-PT"/>
              </w:rPr>
            </w:pPr>
            <w:r w:rsidRPr="004E6980">
              <w:rPr>
                <w:lang w:val="pt-PT"/>
              </w:rPr>
              <w:t>Possibilidade de uso em qualquer plataforma MAC ou Windows.</w:t>
            </w:r>
          </w:p>
          <w:p w:rsidRPr="004E6980" w:rsidR="00645623" w:rsidP="00323E4B" w:rsidRDefault="00645623" w14:paraId="3324497B" w14:textId="77777777">
            <w:pPr>
              <w:pStyle w:val="ListBullet"/>
              <w:numPr>
                <w:ilvl w:val="0"/>
                <w:numId w:val="22"/>
              </w:numPr>
              <w:rPr>
                <w:lang w:val="pt-PT"/>
              </w:rPr>
            </w:pPr>
            <w:r w:rsidRPr="004E6980">
              <w:rPr>
                <w:lang w:val="pt-PT"/>
              </w:rPr>
              <w:t>Possibilidade de uso em qualquer dispositivo móvel desde que tenha acesso a internet.</w:t>
            </w:r>
          </w:p>
          <w:p w:rsidRPr="004E6980" w:rsidR="00645623" w:rsidP="00323E4B" w:rsidRDefault="00645623" w14:paraId="1223BFE4" w14:textId="77777777">
            <w:pPr>
              <w:pStyle w:val="ListBullet"/>
              <w:numPr>
                <w:ilvl w:val="0"/>
                <w:numId w:val="22"/>
              </w:numPr>
              <w:rPr>
                <w:lang w:val="pt-PT"/>
              </w:rPr>
            </w:pPr>
            <w:r w:rsidRPr="004E6980">
              <w:rPr>
                <w:lang w:val="pt-PT"/>
              </w:rPr>
              <w:t>Tutoriais de Ajuda sempre com referências no nosso produto.</w:t>
            </w:r>
          </w:p>
          <w:p w:rsidRPr="004E6980" w:rsidR="00645623" w:rsidP="00323E4B" w:rsidRDefault="00645623" w14:paraId="008536E5" w14:textId="77777777">
            <w:pPr>
              <w:pStyle w:val="ListBullet"/>
              <w:numPr>
                <w:ilvl w:val="0"/>
                <w:numId w:val="22"/>
              </w:numPr>
              <w:rPr>
                <w:lang w:val="pt-PT"/>
              </w:rPr>
            </w:pPr>
            <w:r w:rsidRPr="004E6980">
              <w:rPr>
                <w:lang w:val="pt-PT"/>
              </w:rPr>
              <w:t>Apresentação da empresa assim como contactos.</w:t>
            </w:r>
          </w:p>
          <w:p w:rsidRPr="004E6980" w:rsidR="00645623" w:rsidP="00323E4B" w:rsidRDefault="00645623" w14:paraId="119790FD" w14:textId="77777777">
            <w:pPr>
              <w:pStyle w:val="ListBullet"/>
              <w:numPr>
                <w:ilvl w:val="0"/>
                <w:numId w:val="22"/>
              </w:numPr>
              <w:rPr>
                <w:lang w:val="pt-PT"/>
              </w:rPr>
            </w:pPr>
            <w:r w:rsidRPr="004E6980">
              <w:rPr>
                <w:lang w:val="pt-PT"/>
              </w:rPr>
              <w:t>F.A.Q referindo Waterhouse Grab como solução da questão.</w:t>
            </w:r>
          </w:p>
          <w:p w:rsidRPr="004E6980" w:rsidR="00645623" w:rsidP="00323E4B" w:rsidRDefault="00645623" w14:paraId="7EA1EA50" w14:textId="77777777">
            <w:pPr>
              <w:pStyle w:val="ListBullet"/>
              <w:numPr>
                <w:ilvl w:val="0"/>
                <w:numId w:val="22"/>
              </w:numPr>
              <w:rPr>
                <w:lang w:val="pt-PT"/>
              </w:rPr>
            </w:pPr>
            <w:r w:rsidRPr="004E6980">
              <w:rPr>
                <w:lang w:val="pt-PT"/>
              </w:rPr>
              <w:t>Login para clientes terem acesso á Web App.</w:t>
            </w:r>
          </w:p>
          <w:p w:rsidRPr="004E6980" w:rsidR="00645623" w:rsidP="00323E4B" w:rsidRDefault="00645623" w14:paraId="24A6F171" w14:textId="77777777">
            <w:pPr>
              <w:pStyle w:val="ListBullet"/>
              <w:numPr>
                <w:ilvl w:val="0"/>
                <w:numId w:val="22"/>
              </w:numPr>
              <w:rPr>
                <w:lang w:val="pt-PT"/>
              </w:rPr>
            </w:pPr>
            <w:r w:rsidRPr="004E6980">
              <w:rPr>
                <w:lang w:val="pt-PT"/>
              </w:rPr>
              <w:t xml:space="preserve">BackOffice </w:t>
            </w:r>
          </w:p>
          <w:p w:rsidRPr="004E6980" w:rsidR="00645623" w:rsidP="00323E4B" w:rsidRDefault="00645623" w14:paraId="33894D59" w14:textId="77777777">
            <w:pPr>
              <w:pStyle w:val="Heading4"/>
              <w:jc w:val="center"/>
              <w:outlineLvl w:val="3"/>
              <w:rPr>
                <w:lang w:val="pt-PT"/>
              </w:rPr>
            </w:pPr>
            <w:r w:rsidRPr="004E6980">
              <w:rPr>
                <w:lang w:val="pt-PT"/>
              </w:rPr>
              <w:t>Tecnologias a usar produto</w:t>
            </w:r>
          </w:p>
          <w:p w:rsidRPr="004E6980" w:rsidR="00645623" w:rsidP="00323E4B" w:rsidRDefault="00645623" w14:paraId="35692C3E" w14:textId="77777777">
            <w:pPr>
              <w:rPr>
                <w:lang w:val="pt-PT"/>
              </w:rPr>
            </w:pPr>
          </w:p>
          <w:p w:rsidRPr="004E6980" w:rsidR="00645623" w:rsidP="00323E4B" w:rsidRDefault="00645623" w14:paraId="1ED3295B" w14:textId="77777777">
            <w:pPr>
              <w:pStyle w:val="ListBullet"/>
              <w:numPr>
                <w:ilvl w:val="0"/>
                <w:numId w:val="22"/>
              </w:numPr>
              <w:rPr>
                <w:lang w:val="pt-PT"/>
              </w:rPr>
            </w:pPr>
            <w:r w:rsidRPr="004E6980">
              <w:rPr>
                <w:lang w:val="pt-PT"/>
              </w:rPr>
              <w:t>ReactJs + React Redux Tool Kit</w:t>
            </w:r>
          </w:p>
          <w:p w:rsidRPr="004E6980" w:rsidR="00645623" w:rsidP="00323E4B" w:rsidRDefault="00645623" w14:paraId="25E651F1" w14:textId="77777777">
            <w:pPr>
              <w:pStyle w:val="ListBullet"/>
              <w:numPr>
                <w:ilvl w:val="0"/>
                <w:numId w:val="22"/>
              </w:numPr>
              <w:rPr>
                <w:lang w:val="pt-PT"/>
              </w:rPr>
            </w:pPr>
            <w:r w:rsidRPr="004E6980">
              <w:rPr>
                <w:lang w:val="pt-PT"/>
              </w:rPr>
              <w:t>CSS3 + Framework Taiwind</w:t>
            </w:r>
          </w:p>
          <w:p w:rsidRPr="004E6980" w:rsidR="00645623" w:rsidP="00323E4B" w:rsidRDefault="00645623" w14:paraId="0FE241C7" w14:textId="77777777">
            <w:pPr>
              <w:pStyle w:val="ListBullet"/>
              <w:numPr>
                <w:ilvl w:val="0"/>
                <w:numId w:val="22"/>
              </w:numPr>
              <w:rPr>
                <w:lang w:val="pt-PT"/>
              </w:rPr>
            </w:pPr>
            <w:r w:rsidRPr="004E6980">
              <w:rPr>
                <w:lang w:val="pt-PT"/>
              </w:rPr>
              <w:t>Javascript</w:t>
            </w:r>
          </w:p>
        </w:tc>
      </w:tr>
    </w:tbl>
    <w:p w:rsidR="00B110BB" w:rsidP="0095451C" w:rsidRDefault="00B110BB" w14:paraId="0FE8FB80" w14:textId="780513D2">
      <w:pPr>
        <w:ind w:right="3662"/>
        <w:jc w:val="both"/>
        <w:rPr>
          <w:lang w:val="pt-PT"/>
        </w:rPr>
      </w:pPr>
    </w:p>
    <w:p w:rsidR="00B110BB" w:rsidP="0095451C" w:rsidRDefault="00B110BB" w14:paraId="75D65393" w14:textId="3A512B02">
      <w:pPr>
        <w:ind w:right="3662"/>
        <w:jc w:val="both"/>
        <w:rPr>
          <w:lang w:val="pt-PT"/>
        </w:rPr>
      </w:pPr>
    </w:p>
    <w:p w:rsidRPr="004E6980" w:rsidR="00B110BB" w:rsidP="0095451C" w:rsidRDefault="00B110BB" w14:paraId="56EBC843" w14:textId="77777777">
      <w:pPr>
        <w:ind w:right="3662"/>
        <w:jc w:val="both"/>
        <w:rPr>
          <w:lang w:val="pt-PT"/>
        </w:rPr>
      </w:pPr>
    </w:p>
    <w:tbl>
      <w:tblPr>
        <w:tblStyle w:val="PlainTable3"/>
        <w:tblpPr w:leftFromText="180" w:rightFromText="180" w:vertAnchor="text" w:horzAnchor="margin" w:tblpX="-894" w:tblpYSpec="top"/>
        <w:tblW w:w="11648" w:type="dxa"/>
        <w:tblLayout w:type="fixed"/>
        <w:tblLook w:val="0600" w:firstRow="0" w:lastRow="0" w:firstColumn="0" w:lastColumn="0" w:noHBand="1" w:noVBand="1"/>
      </w:tblPr>
      <w:tblGrid>
        <w:gridCol w:w="652"/>
        <w:gridCol w:w="56"/>
        <w:gridCol w:w="1434"/>
        <w:gridCol w:w="58"/>
        <w:gridCol w:w="441"/>
        <w:gridCol w:w="1047"/>
        <w:gridCol w:w="1505"/>
        <w:gridCol w:w="58"/>
        <w:gridCol w:w="1311"/>
        <w:gridCol w:w="384"/>
        <w:gridCol w:w="1329"/>
        <w:gridCol w:w="58"/>
        <w:gridCol w:w="1760"/>
        <w:gridCol w:w="58"/>
        <w:gridCol w:w="1407"/>
        <w:gridCol w:w="58"/>
        <w:gridCol w:w="32"/>
      </w:tblGrid>
      <w:tr w:rsidRPr="004E6980" w:rsidR="001F1A82" w:rsidTr="00F96A5B" w14:paraId="543018F2" w14:textId="77777777">
        <w:trPr>
          <w:cantSplit/>
          <w:trHeight w:val="282"/>
        </w:trPr>
        <w:tc>
          <w:tcPr>
            <w:tcW w:w="708" w:type="dxa"/>
            <w:gridSpan w:val="2"/>
            <w:shd w:val="clear" w:color="auto" w:fill="auto"/>
            <w:textDirection w:val="btLr"/>
          </w:tcPr>
          <w:p w:rsidRPr="004E6980" w:rsidR="001407B7" w:rsidP="001F1A82" w:rsidRDefault="001407B7" w14:paraId="4C9C639C" w14:textId="77777777">
            <w:pPr>
              <w:rPr>
                <w:lang w:val="pt-PT"/>
              </w:rPr>
            </w:pPr>
          </w:p>
        </w:tc>
        <w:tc>
          <w:tcPr>
            <w:tcW w:w="1933" w:type="dxa"/>
            <w:gridSpan w:val="3"/>
            <w:shd w:val="clear" w:color="auto" w:fill="auto"/>
          </w:tcPr>
          <w:p w:rsidRPr="004E6980" w:rsidR="001407B7" w:rsidP="001F1A82" w:rsidRDefault="001407B7" w14:paraId="23A62E4E" w14:textId="77777777">
            <w:pPr>
              <w:pStyle w:val="Heading4"/>
              <w:jc w:val="center"/>
              <w:outlineLvl w:val="3"/>
              <w:rPr>
                <w:b w:val="0"/>
                <w:sz w:val="24"/>
                <w:szCs w:val="18"/>
                <w:lang w:val="pt-PT"/>
              </w:rPr>
            </w:pPr>
          </w:p>
        </w:tc>
        <w:tc>
          <w:tcPr>
            <w:tcW w:w="9007" w:type="dxa"/>
            <w:gridSpan w:val="12"/>
            <w:shd w:val="clear" w:color="auto" w:fill="auto"/>
          </w:tcPr>
          <w:p w:rsidRPr="004E6980" w:rsidR="001407B7" w:rsidP="001F1A82" w:rsidRDefault="001407B7" w14:paraId="26A6484A" w14:textId="5C3CCD8B">
            <w:pPr>
              <w:pStyle w:val="Heading4"/>
              <w:jc w:val="center"/>
              <w:outlineLvl w:val="3"/>
              <w:rPr>
                <w:b w:val="0"/>
                <w:sz w:val="24"/>
                <w:szCs w:val="18"/>
                <w:lang w:val="pt-PT"/>
              </w:rPr>
            </w:pPr>
            <w:r w:rsidRPr="004E6980">
              <w:rPr>
                <w:b w:val="0"/>
                <w:sz w:val="24"/>
                <w:szCs w:val="18"/>
                <w:lang w:val="pt-PT"/>
              </w:rPr>
              <w:t>DASBOARD</w:t>
            </w:r>
          </w:p>
        </w:tc>
      </w:tr>
      <w:tr w:rsidRPr="004E6980" w:rsidR="00F96A5B" w:rsidTr="00F96A5B" w14:paraId="3D8E1A2A" w14:textId="141A47A8">
        <w:trPr>
          <w:gridAfter w:val="2"/>
          <w:wAfter w:w="90" w:type="dxa"/>
          <w:cantSplit/>
          <w:trHeight w:val="625"/>
        </w:trPr>
        <w:tc>
          <w:tcPr>
            <w:tcW w:w="708" w:type="dxa"/>
            <w:gridSpan w:val="2"/>
            <w:shd w:val="clear" w:color="auto" w:fill="auto"/>
            <w:textDirection w:val="btLr"/>
          </w:tcPr>
          <w:p w:rsidRPr="004E6980" w:rsidR="001407B7" w:rsidP="001F1A82" w:rsidRDefault="001407B7" w14:paraId="5439E27D" w14:textId="77777777">
            <w:pPr>
              <w:rPr>
                <w:lang w:val="pt-PT"/>
              </w:rPr>
            </w:pPr>
          </w:p>
        </w:tc>
        <w:tc>
          <w:tcPr>
            <w:tcW w:w="1492" w:type="dxa"/>
            <w:gridSpan w:val="2"/>
            <w:shd w:val="clear" w:color="auto" w:fill="auto"/>
            <w:vAlign w:val="center"/>
          </w:tcPr>
          <w:p w:rsidRPr="004E6980" w:rsidR="001407B7" w:rsidP="001F1A82" w:rsidRDefault="001407B7" w14:paraId="4BB2C8CD" w14:textId="77777777">
            <w:pPr>
              <w:pStyle w:val="Heading4"/>
              <w:jc w:val="center"/>
              <w:outlineLvl w:val="3"/>
              <w:rPr>
                <w:sz w:val="24"/>
                <w:szCs w:val="18"/>
                <w:lang w:val="pt-PT"/>
              </w:rPr>
            </w:pPr>
            <w:r w:rsidRPr="004E6980">
              <w:rPr>
                <w:sz w:val="24"/>
                <w:szCs w:val="18"/>
                <w:lang w:val="pt-PT"/>
              </w:rPr>
              <w:t>Dados empresa</w:t>
            </w:r>
          </w:p>
        </w:tc>
        <w:tc>
          <w:tcPr>
            <w:tcW w:w="1488" w:type="dxa"/>
            <w:gridSpan w:val="2"/>
            <w:shd w:val="clear" w:color="auto" w:fill="auto"/>
            <w:vAlign w:val="center"/>
          </w:tcPr>
          <w:p w:rsidRPr="004E6980" w:rsidR="001407B7" w:rsidP="001F1A82" w:rsidRDefault="001407B7" w14:paraId="24CE2FD3" w14:textId="77777777">
            <w:pPr>
              <w:pStyle w:val="Heading4"/>
              <w:jc w:val="center"/>
              <w:outlineLvl w:val="3"/>
              <w:rPr>
                <w:sz w:val="24"/>
                <w:szCs w:val="18"/>
                <w:lang w:val="pt-PT"/>
              </w:rPr>
            </w:pPr>
            <w:r w:rsidRPr="004E6980">
              <w:rPr>
                <w:b w:val="0"/>
                <w:sz w:val="24"/>
                <w:szCs w:val="18"/>
                <w:lang w:val="pt-PT"/>
              </w:rPr>
              <w:t>Produtos</w:t>
            </w:r>
          </w:p>
        </w:tc>
        <w:tc>
          <w:tcPr>
            <w:tcW w:w="1505" w:type="dxa"/>
            <w:shd w:val="clear" w:color="auto" w:fill="auto"/>
            <w:vAlign w:val="center"/>
          </w:tcPr>
          <w:p w:rsidRPr="004E6980" w:rsidR="001407B7" w:rsidP="001F1A82" w:rsidRDefault="001407B7" w14:paraId="150D72D8" w14:textId="596361B4">
            <w:pPr>
              <w:pStyle w:val="Heading4"/>
              <w:jc w:val="center"/>
              <w:outlineLvl w:val="3"/>
              <w:rPr>
                <w:sz w:val="24"/>
                <w:szCs w:val="18"/>
                <w:lang w:val="pt-PT"/>
              </w:rPr>
            </w:pPr>
            <w:r w:rsidRPr="004E6980">
              <w:rPr>
                <w:b w:val="0"/>
                <w:sz w:val="24"/>
                <w:szCs w:val="18"/>
                <w:lang w:val="pt-PT"/>
              </w:rPr>
              <w:t>Fornecedor</w:t>
            </w:r>
          </w:p>
        </w:tc>
        <w:tc>
          <w:tcPr>
            <w:tcW w:w="1369" w:type="dxa"/>
            <w:gridSpan w:val="2"/>
            <w:shd w:val="clear" w:color="auto" w:fill="auto"/>
            <w:vAlign w:val="center"/>
          </w:tcPr>
          <w:p w:rsidRPr="004E6980" w:rsidR="001407B7" w:rsidP="001F1A82" w:rsidRDefault="001407B7" w14:paraId="3FFB7CFE" w14:textId="77777777">
            <w:pPr>
              <w:pStyle w:val="Heading4"/>
              <w:jc w:val="center"/>
              <w:outlineLvl w:val="3"/>
              <w:rPr>
                <w:sz w:val="24"/>
                <w:szCs w:val="18"/>
                <w:lang w:val="pt-PT"/>
              </w:rPr>
            </w:pPr>
            <w:r w:rsidRPr="004E6980">
              <w:rPr>
                <w:b w:val="0"/>
                <w:sz w:val="24"/>
                <w:szCs w:val="18"/>
                <w:lang w:val="pt-PT"/>
              </w:rPr>
              <w:t>Postos</w:t>
            </w:r>
          </w:p>
        </w:tc>
        <w:tc>
          <w:tcPr>
            <w:tcW w:w="1713" w:type="dxa"/>
            <w:gridSpan w:val="2"/>
            <w:vAlign w:val="center"/>
          </w:tcPr>
          <w:p w:rsidRPr="004E6980" w:rsidR="001407B7" w:rsidP="001F1A82" w:rsidRDefault="001407B7" w14:paraId="1512653B" w14:textId="36D4EACD">
            <w:pPr>
              <w:pStyle w:val="Heading4"/>
              <w:jc w:val="center"/>
              <w:outlineLvl w:val="3"/>
              <w:rPr>
                <w:b w:val="0"/>
                <w:sz w:val="24"/>
                <w:szCs w:val="18"/>
                <w:lang w:val="pt-PT"/>
              </w:rPr>
            </w:pPr>
            <w:r>
              <w:rPr>
                <w:b w:val="0"/>
                <w:sz w:val="24"/>
                <w:szCs w:val="18"/>
                <w:lang w:val="pt-PT"/>
              </w:rPr>
              <w:t>Utilizadores</w:t>
            </w:r>
          </w:p>
        </w:tc>
        <w:tc>
          <w:tcPr>
            <w:tcW w:w="1818" w:type="dxa"/>
            <w:gridSpan w:val="2"/>
            <w:shd w:val="clear" w:color="auto" w:fill="auto"/>
            <w:vAlign w:val="center"/>
          </w:tcPr>
          <w:p w:rsidRPr="004E6980" w:rsidR="001407B7" w:rsidP="001F1A82" w:rsidRDefault="001407B7" w14:paraId="2DF702C7" w14:textId="394B33E3">
            <w:pPr>
              <w:pStyle w:val="Heading4"/>
              <w:jc w:val="center"/>
              <w:outlineLvl w:val="3"/>
              <w:rPr>
                <w:b w:val="0"/>
                <w:sz w:val="24"/>
                <w:szCs w:val="18"/>
                <w:lang w:val="pt-PT"/>
              </w:rPr>
            </w:pPr>
          </w:p>
          <w:p w:rsidRPr="004E6980" w:rsidR="001407B7" w:rsidP="001F1A82" w:rsidRDefault="001407B7" w14:paraId="78325259" w14:textId="0C766000">
            <w:pPr>
              <w:pStyle w:val="Heading4"/>
              <w:jc w:val="center"/>
              <w:outlineLvl w:val="3"/>
              <w:rPr>
                <w:sz w:val="24"/>
                <w:szCs w:val="18"/>
                <w:lang w:val="pt-PT"/>
              </w:rPr>
            </w:pPr>
            <w:r w:rsidRPr="004E6980">
              <w:rPr>
                <w:b w:val="0"/>
                <w:sz w:val="24"/>
                <w:szCs w:val="18"/>
                <w:lang w:val="pt-PT"/>
              </w:rPr>
              <w:t>Painel Administra</w:t>
            </w:r>
            <w:r>
              <w:rPr>
                <w:b w:val="0"/>
                <w:sz w:val="24"/>
                <w:szCs w:val="18"/>
                <w:lang w:val="pt-PT"/>
              </w:rPr>
              <w:t>tivo</w:t>
            </w:r>
          </w:p>
        </w:tc>
        <w:tc>
          <w:tcPr>
            <w:tcW w:w="1465" w:type="dxa"/>
            <w:gridSpan w:val="2"/>
          </w:tcPr>
          <w:p w:rsidRPr="004E6980" w:rsidR="001407B7" w:rsidP="001F1A82" w:rsidRDefault="001407B7" w14:paraId="4F3BA7C3" w14:textId="3047F3C9">
            <w:pPr>
              <w:pStyle w:val="Heading4"/>
              <w:jc w:val="center"/>
              <w:outlineLvl w:val="3"/>
              <w:rPr>
                <w:b w:val="0"/>
                <w:sz w:val="24"/>
                <w:szCs w:val="18"/>
                <w:lang w:val="pt-PT"/>
              </w:rPr>
            </w:pPr>
            <w:r>
              <w:rPr>
                <w:b w:val="0"/>
                <w:sz w:val="24"/>
                <w:szCs w:val="18"/>
                <w:lang w:val="pt-PT"/>
              </w:rPr>
              <w:t>Display Dashboard</w:t>
            </w:r>
          </w:p>
        </w:tc>
      </w:tr>
      <w:tr w:rsidRPr="004E6980" w:rsidR="00F96A5B" w:rsidTr="00BF1B6F" w14:paraId="0C308AA2" w14:textId="3E9FC0BC">
        <w:trPr>
          <w:gridAfter w:val="1"/>
          <w:wAfter w:w="32" w:type="dxa"/>
          <w:trHeight w:val="5386"/>
        </w:trPr>
        <w:tc>
          <w:tcPr>
            <w:tcW w:w="652" w:type="dxa"/>
            <w:tcBorders>
              <w:right w:val="single" w:color="000000" w:sz="24" w:space="0"/>
            </w:tcBorders>
            <w:shd w:val="clear" w:color="auto" w:fill="auto"/>
            <w:textDirection w:val="btLr"/>
          </w:tcPr>
          <w:p w:rsidRPr="004E6980" w:rsidR="001407B7" w:rsidP="001F1A82" w:rsidRDefault="001407B7" w14:paraId="0F8EA496" w14:textId="77777777">
            <w:pPr>
              <w:pStyle w:val="Heading4"/>
              <w:outlineLvl w:val="3"/>
              <w:rPr>
                <w:lang w:val="pt-PT"/>
              </w:rPr>
            </w:pPr>
            <w:r w:rsidRPr="004E6980">
              <w:rPr>
                <w:lang w:val="pt-PT"/>
              </w:rPr>
              <w:t xml:space="preserve">Conteúdos </w:t>
            </w:r>
            <w:proofErr w:type="spellStart"/>
            <w:r w:rsidRPr="001F1A82">
              <w:t>Funcionais</w:t>
            </w:r>
            <w:proofErr w:type="spellEnd"/>
          </w:p>
        </w:tc>
        <w:tc>
          <w:tcPr>
            <w:tcW w:w="1490" w:type="dxa"/>
            <w:gridSpan w:val="2"/>
            <w:tcBorders>
              <w:left w:val="single" w:color="000000" w:sz="24" w:space="0"/>
            </w:tcBorders>
            <w:shd w:val="clear" w:color="auto" w:fill="F2F2F2" w:themeFill="background1" w:themeFillShade="F2"/>
          </w:tcPr>
          <w:p w:rsidRPr="004E6980" w:rsidR="001407B7" w:rsidP="001F1A82" w:rsidRDefault="001407B7" w14:paraId="6E4CD479" w14:textId="77777777">
            <w:pPr>
              <w:pStyle w:val="ListBullet"/>
              <w:jc w:val="center"/>
              <w:rPr>
                <w:bCs/>
                <w:lang w:val="pt-PT"/>
              </w:rPr>
            </w:pPr>
            <w:r w:rsidRPr="004E6980">
              <w:rPr>
                <w:bCs/>
                <w:lang w:val="pt-PT"/>
              </w:rPr>
              <w:t xml:space="preserve">Principais </w:t>
            </w:r>
            <w:proofErr w:type="spellStart"/>
            <w:r w:rsidRPr="004E6980">
              <w:rPr>
                <w:bCs/>
                <w:lang w:val="pt-PT"/>
              </w:rPr>
              <w:t>Infos</w:t>
            </w:r>
            <w:proofErr w:type="spellEnd"/>
            <w:r w:rsidRPr="004E6980">
              <w:rPr>
                <w:bCs/>
                <w:lang w:val="pt-PT"/>
              </w:rPr>
              <w:t xml:space="preserve"> empresa</w:t>
            </w:r>
          </w:p>
          <w:p w:rsidRPr="004E6980" w:rsidR="001407B7" w:rsidP="001F1A82" w:rsidRDefault="001407B7" w14:paraId="148018D3" w14:textId="77777777">
            <w:pPr>
              <w:pStyle w:val="ListBullet"/>
              <w:numPr>
                <w:ilvl w:val="0"/>
                <w:numId w:val="28"/>
              </w:numPr>
              <w:ind w:left="235" w:hanging="235"/>
              <w:rPr>
                <w:bCs/>
                <w:lang w:val="pt-PT"/>
              </w:rPr>
            </w:pPr>
            <w:r w:rsidRPr="004E6980">
              <w:rPr>
                <w:bCs/>
                <w:lang w:val="pt-PT"/>
              </w:rPr>
              <w:t>Logotipo</w:t>
            </w:r>
          </w:p>
          <w:p w:rsidRPr="004E6980" w:rsidR="001407B7" w:rsidP="001F1A82" w:rsidRDefault="001407B7" w14:paraId="11451BAA" w14:textId="77777777">
            <w:pPr>
              <w:pStyle w:val="ListBullet"/>
              <w:numPr>
                <w:ilvl w:val="0"/>
                <w:numId w:val="28"/>
              </w:numPr>
              <w:ind w:left="235" w:hanging="235"/>
              <w:rPr>
                <w:bCs/>
                <w:lang w:val="pt-PT"/>
              </w:rPr>
            </w:pPr>
            <w:r w:rsidRPr="004E6980">
              <w:rPr>
                <w:bCs/>
                <w:lang w:val="pt-PT"/>
              </w:rPr>
              <w:t>Nome</w:t>
            </w:r>
          </w:p>
          <w:p w:rsidRPr="004E6980" w:rsidR="001407B7" w:rsidP="001F1A82" w:rsidRDefault="001407B7" w14:paraId="23430766" w14:textId="77777777">
            <w:pPr>
              <w:pStyle w:val="ListBullet"/>
              <w:numPr>
                <w:ilvl w:val="0"/>
                <w:numId w:val="28"/>
              </w:numPr>
              <w:ind w:left="235" w:hanging="235"/>
              <w:rPr>
                <w:bCs/>
                <w:lang w:val="pt-PT"/>
              </w:rPr>
            </w:pPr>
            <w:r w:rsidRPr="004E6980">
              <w:rPr>
                <w:bCs/>
                <w:lang w:val="pt-PT"/>
              </w:rPr>
              <w:t>Morada</w:t>
            </w:r>
          </w:p>
          <w:p w:rsidRPr="004E6980" w:rsidR="001407B7" w:rsidP="001F1A82" w:rsidRDefault="001407B7" w14:paraId="5D7FA833" w14:textId="77777777">
            <w:pPr>
              <w:pStyle w:val="ListBullet"/>
              <w:numPr>
                <w:ilvl w:val="0"/>
                <w:numId w:val="28"/>
              </w:numPr>
              <w:ind w:left="235" w:hanging="235"/>
              <w:rPr>
                <w:bCs/>
                <w:lang w:val="pt-PT"/>
              </w:rPr>
            </w:pPr>
            <w:r w:rsidRPr="004E6980">
              <w:rPr>
                <w:bCs/>
                <w:lang w:val="pt-PT"/>
              </w:rPr>
              <w:t>Contactos</w:t>
            </w:r>
          </w:p>
          <w:p w:rsidRPr="004E6980" w:rsidR="001407B7" w:rsidP="001F1A82" w:rsidRDefault="001407B7" w14:paraId="056485B2" w14:textId="77777777">
            <w:pPr>
              <w:pStyle w:val="ListBullet"/>
              <w:numPr>
                <w:ilvl w:val="0"/>
                <w:numId w:val="28"/>
              </w:numPr>
              <w:ind w:left="235" w:hanging="235"/>
              <w:rPr>
                <w:bCs/>
                <w:lang w:val="pt-PT"/>
              </w:rPr>
            </w:pPr>
            <w:r w:rsidRPr="004E6980">
              <w:rPr>
                <w:bCs/>
                <w:lang w:val="pt-PT"/>
              </w:rPr>
              <w:t>email</w:t>
            </w:r>
          </w:p>
        </w:tc>
        <w:tc>
          <w:tcPr>
            <w:tcW w:w="1546" w:type="dxa"/>
            <w:gridSpan w:val="3"/>
            <w:shd w:val="clear" w:color="auto" w:fill="F2F2F2" w:themeFill="background1" w:themeFillShade="F2"/>
          </w:tcPr>
          <w:p w:rsidRPr="004E6980" w:rsidR="001407B7" w:rsidP="001F1A82" w:rsidRDefault="001407B7" w14:paraId="7C69B6FB" w14:textId="77777777">
            <w:pPr>
              <w:pStyle w:val="ListBullet"/>
              <w:numPr>
                <w:ilvl w:val="0"/>
                <w:numId w:val="28"/>
              </w:numPr>
              <w:ind w:left="137" w:hanging="141"/>
              <w:rPr>
                <w:bCs/>
                <w:lang w:val="pt-PT"/>
              </w:rPr>
            </w:pPr>
            <w:r w:rsidRPr="004E6980">
              <w:rPr>
                <w:bCs/>
                <w:lang w:val="pt-PT"/>
              </w:rPr>
              <w:t>ID</w:t>
            </w:r>
          </w:p>
          <w:p w:rsidRPr="004E6980" w:rsidR="001407B7" w:rsidP="001F1A82" w:rsidRDefault="001407B7" w14:paraId="7E9DB9A9" w14:textId="77777777">
            <w:pPr>
              <w:pStyle w:val="ListBullet"/>
              <w:numPr>
                <w:ilvl w:val="0"/>
                <w:numId w:val="28"/>
              </w:numPr>
              <w:ind w:left="137" w:hanging="141"/>
              <w:rPr>
                <w:bCs/>
                <w:lang w:val="pt-PT"/>
              </w:rPr>
            </w:pPr>
            <w:r w:rsidRPr="004E6980">
              <w:rPr>
                <w:bCs/>
                <w:lang w:val="pt-PT"/>
              </w:rPr>
              <w:t>Foto</w:t>
            </w:r>
          </w:p>
          <w:p w:rsidRPr="004E6980" w:rsidR="001407B7" w:rsidP="001F1A82" w:rsidRDefault="001407B7" w14:paraId="03E8799D" w14:textId="77777777">
            <w:pPr>
              <w:pStyle w:val="ListBullet"/>
              <w:numPr>
                <w:ilvl w:val="0"/>
                <w:numId w:val="28"/>
              </w:numPr>
              <w:ind w:left="137" w:hanging="141"/>
              <w:rPr>
                <w:bCs/>
                <w:lang w:val="pt-PT"/>
              </w:rPr>
            </w:pPr>
            <w:r w:rsidRPr="004E6980">
              <w:rPr>
                <w:bCs/>
                <w:lang w:val="pt-PT"/>
              </w:rPr>
              <w:t>UPC</w:t>
            </w:r>
          </w:p>
          <w:p w:rsidRPr="004E6980" w:rsidR="001407B7" w:rsidP="001F1A82" w:rsidRDefault="001407B7" w14:paraId="088E4133" w14:textId="77777777">
            <w:pPr>
              <w:pStyle w:val="ListBullet"/>
              <w:numPr>
                <w:ilvl w:val="0"/>
                <w:numId w:val="28"/>
              </w:numPr>
              <w:ind w:left="137" w:hanging="141"/>
              <w:rPr>
                <w:bCs/>
                <w:lang w:val="pt-PT"/>
              </w:rPr>
            </w:pPr>
            <w:r w:rsidRPr="004E6980">
              <w:rPr>
                <w:bCs/>
                <w:lang w:val="pt-PT"/>
              </w:rPr>
              <w:t>SKU</w:t>
            </w:r>
          </w:p>
          <w:p w:rsidRPr="004E6980" w:rsidR="001407B7" w:rsidP="001F1A82" w:rsidRDefault="001407B7" w14:paraId="5467E7BD" w14:textId="77777777">
            <w:pPr>
              <w:pStyle w:val="ListBullet"/>
              <w:numPr>
                <w:ilvl w:val="0"/>
                <w:numId w:val="28"/>
              </w:numPr>
              <w:ind w:left="137" w:hanging="141"/>
              <w:rPr>
                <w:bCs/>
                <w:lang w:val="pt-PT"/>
              </w:rPr>
            </w:pPr>
            <w:r w:rsidRPr="004E6980">
              <w:rPr>
                <w:bCs/>
                <w:lang w:val="pt-PT"/>
              </w:rPr>
              <w:t>Nome</w:t>
            </w:r>
          </w:p>
          <w:p w:rsidRPr="004E6980" w:rsidR="001407B7" w:rsidP="001F1A82" w:rsidRDefault="001407B7" w14:paraId="31322FED" w14:textId="77777777">
            <w:pPr>
              <w:pStyle w:val="ListBullet"/>
              <w:numPr>
                <w:ilvl w:val="0"/>
                <w:numId w:val="28"/>
              </w:numPr>
              <w:ind w:left="137" w:hanging="141"/>
              <w:rPr>
                <w:bCs/>
                <w:lang w:val="pt-PT"/>
              </w:rPr>
            </w:pPr>
            <w:r w:rsidRPr="004E6980">
              <w:rPr>
                <w:bCs/>
                <w:lang w:val="pt-PT"/>
              </w:rPr>
              <w:t>Descrição</w:t>
            </w:r>
          </w:p>
          <w:p w:rsidR="001407B7" w:rsidP="001F1A82" w:rsidRDefault="001407B7" w14:paraId="6D657102" w14:textId="0D3E309A">
            <w:pPr>
              <w:pStyle w:val="ListBullet"/>
              <w:numPr>
                <w:ilvl w:val="0"/>
                <w:numId w:val="28"/>
              </w:numPr>
              <w:ind w:left="137" w:hanging="141"/>
              <w:rPr>
                <w:bCs/>
                <w:lang w:val="pt-PT"/>
              </w:rPr>
            </w:pPr>
            <w:r w:rsidRPr="004E6980">
              <w:rPr>
                <w:bCs/>
                <w:lang w:val="pt-PT"/>
              </w:rPr>
              <w:t>Preço</w:t>
            </w:r>
          </w:p>
          <w:p w:rsidR="001407B7" w:rsidP="001F1A82" w:rsidRDefault="001407B7" w14:paraId="25DB3E04" w14:textId="03AA1F5F">
            <w:pPr>
              <w:pStyle w:val="ListBullet"/>
              <w:numPr>
                <w:ilvl w:val="0"/>
                <w:numId w:val="28"/>
              </w:numPr>
              <w:ind w:left="137" w:hanging="141"/>
              <w:rPr>
                <w:bCs/>
                <w:lang w:val="pt-PT"/>
              </w:rPr>
            </w:pPr>
            <w:r>
              <w:rPr>
                <w:bCs/>
                <w:lang w:val="pt-PT"/>
              </w:rPr>
              <w:t>IVA</w:t>
            </w:r>
          </w:p>
          <w:p w:rsidR="00F96A5B" w:rsidP="00F96A5B" w:rsidRDefault="00F96A5B" w14:paraId="30823B3B" w14:textId="12D96A36">
            <w:pPr>
              <w:pStyle w:val="ListBullet"/>
              <w:numPr>
                <w:ilvl w:val="1"/>
                <w:numId w:val="28"/>
              </w:numPr>
              <w:ind w:left="305" w:hanging="149"/>
              <w:rPr>
                <w:bCs/>
                <w:lang w:val="pt-PT"/>
              </w:rPr>
            </w:pPr>
            <w:r>
              <w:rPr>
                <w:bCs/>
                <w:lang w:val="pt-PT"/>
              </w:rPr>
              <w:t>0%</w:t>
            </w:r>
          </w:p>
          <w:p w:rsidR="00F96A5B" w:rsidP="00F96A5B" w:rsidRDefault="00F96A5B" w14:paraId="39CC4FB7" w14:textId="319C742B">
            <w:pPr>
              <w:pStyle w:val="ListBullet"/>
              <w:numPr>
                <w:ilvl w:val="1"/>
                <w:numId w:val="28"/>
              </w:numPr>
              <w:ind w:left="305" w:hanging="149"/>
              <w:rPr>
                <w:bCs/>
                <w:lang w:val="pt-PT"/>
              </w:rPr>
            </w:pPr>
            <w:r>
              <w:rPr>
                <w:bCs/>
                <w:lang w:val="pt-PT"/>
              </w:rPr>
              <w:t>6%</w:t>
            </w:r>
          </w:p>
          <w:p w:rsidR="00F96A5B" w:rsidP="00F96A5B" w:rsidRDefault="00F96A5B" w14:paraId="5A215935" w14:textId="329EEB71">
            <w:pPr>
              <w:pStyle w:val="ListBullet"/>
              <w:numPr>
                <w:ilvl w:val="1"/>
                <w:numId w:val="28"/>
              </w:numPr>
              <w:ind w:left="305" w:hanging="149"/>
              <w:rPr>
                <w:bCs/>
                <w:lang w:val="pt-PT"/>
              </w:rPr>
            </w:pPr>
            <w:r>
              <w:rPr>
                <w:bCs/>
                <w:lang w:val="pt-PT"/>
              </w:rPr>
              <w:t>12%</w:t>
            </w:r>
          </w:p>
          <w:p w:rsidR="00F96A5B" w:rsidP="00F96A5B" w:rsidRDefault="00F96A5B" w14:paraId="15BB2E09" w14:textId="195CD3AF">
            <w:pPr>
              <w:pStyle w:val="ListBullet"/>
              <w:numPr>
                <w:ilvl w:val="1"/>
                <w:numId w:val="28"/>
              </w:numPr>
              <w:ind w:left="305" w:hanging="149"/>
              <w:rPr>
                <w:bCs/>
                <w:lang w:val="pt-PT"/>
              </w:rPr>
            </w:pPr>
            <w:r>
              <w:rPr>
                <w:bCs/>
                <w:lang w:val="pt-PT"/>
              </w:rPr>
              <w:t>23%</w:t>
            </w:r>
          </w:p>
          <w:p w:rsidR="00B22EB9" w:rsidP="001F1A82" w:rsidRDefault="00B22EB9" w14:paraId="78E5BDC2" w14:textId="46E778B2">
            <w:pPr>
              <w:pStyle w:val="ListBullet"/>
              <w:numPr>
                <w:ilvl w:val="0"/>
                <w:numId w:val="28"/>
              </w:numPr>
              <w:ind w:left="137" w:hanging="141"/>
              <w:rPr>
                <w:bCs/>
                <w:lang w:val="pt-PT"/>
              </w:rPr>
            </w:pPr>
            <w:r>
              <w:rPr>
                <w:bCs/>
                <w:lang w:val="pt-PT"/>
              </w:rPr>
              <w:t>Pack / Uni</w:t>
            </w:r>
          </w:p>
          <w:p w:rsidR="00F96A5B" w:rsidP="00F96A5B" w:rsidRDefault="00F96A5B" w14:paraId="6E28075C" w14:textId="33117DB6">
            <w:pPr>
              <w:pStyle w:val="ListBullet"/>
              <w:numPr>
                <w:ilvl w:val="1"/>
                <w:numId w:val="28"/>
              </w:numPr>
              <w:ind w:left="305" w:hanging="149"/>
              <w:rPr>
                <w:bCs/>
                <w:lang w:val="pt-PT"/>
              </w:rPr>
            </w:pPr>
            <w:r>
              <w:rPr>
                <w:bCs/>
                <w:lang w:val="pt-PT"/>
              </w:rPr>
              <w:t>Unidade</w:t>
            </w:r>
          </w:p>
          <w:p w:rsidRPr="00F96A5B" w:rsidR="00F96A5B" w:rsidP="00F96A5B" w:rsidRDefault="00F96A5B" w14:paraId="390E2180" w14:textId="32A25FFA">
            <w:pPr>
              <w:pStyle w:val="ListBullet"/>
              <w:numPr>
                <w:ilvl w:val="1"/>
                <w:numId w:val="28"/>
              </w:numPr>
              <w:ind w:left="305" w:hanging="149"/>
              <w:rPr>
                <w:bCs/>
                <w:lang w:val="pt-PT"/>
              </w:rPr>
            </w:pPr>
            <w:r>
              <w:rPr>
                <w:bCs/>
                <w:lang w:val="pt-PT"/>
              </w:rPr>
              <w:t>pack</w:t>
            </w:r>
          </w:p>
          <w:p w:rsidRPr="004E6980" w:rsidR="001407B7" w:rsidP="001F1A82" w:rsidRDefault="001407B7" w14:paraId="609093C1" w14:textId="0010F4EA">
            <w:pPr>
              <w:pStyle w:val="ListBullet"/>
              <w:numPr>
                <w:ilvl w:val="0"/>
                <w:numId w:val="28"/>
              </w:numPr>
              <w:ind w:left="137" w:hanging="141"/>
              <w:rPr>
                <w:bCs/>
                <w:lang w:val="pt-PT"/>
              </w:rPr>
            </w:pPr>
            <w:r>
              <w:rPr>
                <w:bCs/>
                <w:lang w:val="pt-PT"/>
              </w:rPr>
              <w:t>QTD Pack</w:t>
            </w:r>
          </w:p>
          <w:p w:rsidR="001407B7" w:rsidP="001F1A82" w:rsidRDefault="001407B7" w14:paraId="67AD58BA" w14:textId="09B8AA62">
            <w:pPr>
              <w:pStyle w:val="ListBullet"/>
              <w:numPr>
                <w:ilvl w:val="0"/>
                <w:numId w:val="28"/>
              </w:numPr>
              <w:ind w:left="137" w:hanging="141"/>
              <w:rPr>
                <w:bCs/>
                <w:lang w:val="pt-PT"/>
              </w:rPr>
            </w:pPr>
            <w:r w:rsidRPr="004E6980">
              <w:rPr>
                <w:bCs/>
                <w:lang w:val="pt-PT"/>
              </w:rPr>
              <w:t>Fornecedor</w:t>
            </w:r>
          </w:p>
          <w:p w:rsidR="001407B7" w:rsidP="001F1A82" w:rsidRDefault="001407B7" w14:paraId="0031D348" w14:textId="415EDD24">
            <w:pPr>
              <w:pStyle w:val="ListBullet"/>
              <w:numPr>
                <w:ilvl w:val="0"/>
                <w:numId w:val="28"/>
              </w:numPr>
              <w:ind w:left="137" w:hanging="141"/>
              <w:rPr>
                <w:bCs/>
                <w:lang w:val="pt-PT"/>
              </w:rPr>
            </w:pPr>
            <w:r>
              <w:rPr>
                <w:bCs/>
                <w:lang w:val="pt-PT"/>
              </w:rPr>
              <w:t>Categoria</w:t>
            </w:r>
          </w:p>
          <w:p w:rsidR="00F96A5B" w:rsidP="00F96A5B" w:rsidRDefault="00F96A5B" w14:paraId="640B26AA" w14:textId="77777777">
            <w:pPr>
              <w:pStyle w:val="ListBullet"/>
              <w:numPr>
                <w:ilvl w:val="1"/>
                <w:numId w:val="28"/>
              </w:numPr>
              <w:ind w:left="305" w:hanging="149"/>
              <w:rPr>
                <w:bCs/>
                <w:lang w:val="pt-PT"/>
              </w:rPr>
            </w:pPr>
            <w:proofErr w:type="spellStart"/>
            <w:r>
              <w:rPr>
                <w:bCs/>
                <w:lang w:val="pt-PT"/>
              </w:rPr>
              <w:t>Id_Cat</w:t>
            </w:r>
            <w:proofErr w:type="spellEnd"/>
          </w:p>
          <w:p w:rsidRPr="00F96A5B" w:rsidR="00F96A5B" w:rsidP="00F96A5B" w:rsidRDefault="00F96A5B" w14:paraId="6F567D20" w14:textId="57E3CD87">
            <w:pPr>
              <w:pStyle w:val="ListBullet"/>
              <w:numPr>
                <w:ilvl w:val="1"/>
                <w:numId w:val="28"/>
              </w:numPr>
              <w:ind w:left="305" w:hanging="149"/>
              <w:rPr>
                <w:bCs/>
                <w:lang w:val="pt-PT"/>
              </w:rPr>
            </w:pPr>
            <w:proofErr w:type="spellStart"/>
            <w:r>
              <w:rPr>
                <w:bCs/>
                <w:lang w:val="pt-PT"/>
              </w:rPr>
              <w:t>Nome_cat</w:t>
            </w:r>
            <w:proofErr w:type="spellEnd"/>
          </w:p>
          <w:p w:rsidRPr="004E6980" w:rsidR="00B22EB9" w:rsidP="001F1A82" w:rsidRDefault="00B22EB9" w14:paraId="1BFEA975" w14:textId="7123A6FF">
            <w:pPr>
              <w:pStyle w:val="ListBullet"/>
              <w:numPr>
                <w:ilvl w:val="0"/>
                <w:numId w:val="28"/>
              </w:numPr>
              <w:ind w:left="137" w:hanging="141"/>
              <w:rPr>
                <w:bCs/>
                <w:lang w:val="pt-PT"/>
              </w:rPr>
            </w:pPr>
            <w:r>
              <w:rPr>
                <w:bCs/>
                <w:lang w:val="pt-PT"/>
              </w:rPr>
              <w:t>Validade</w:t>
            </w:r>
          </w:p>
          <w:p w:rsidR="001407B7" w:rsidP="001F1A82" w:rsidRDefault="001407B7" w14:paraId="1283205D" w14:textId="36916FFC">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em Stock</w:t>
            </w:r>
          </w:p>
          <w:p w:rsidRPr="004E6980" w:rsidR="001407B7" w:rsidP="001F1A82" w:rsidRDefault="001407B7" w14:paraId="0481DE1B" w14:textId="4AB41E7D">
            <w:pPr>
              <w:pStyle w:val="ListBullet"/>
              <w:numPr>
                <w:ilvl w:val="0"/>
                <w:numId w:val="28"/>
              </w:numPr>
              <w:ind w:left="137" w:hanging="141"/>
              <w:rPr>
                <w:bCs/>
                <w:lang w:val="pt-PT"/>
              </w:rPr>
            </w:pPr>
            <w:r>
              <w:rPr>
                <w:bCs/>
                <w:lang w:val="pt-PT"/>
              </w:rPr>
              <w:t xml:space="preserve">QRS </w:t>
            </w:r>
          </w:p>
          <w:p w:rsidRPr="004E6980" w:rsidR="001407B7" w:rsidP="001F1A82" w:rsidRDefault="001407B7" w14:paraId="4B7D53E5" w14:textId="77777777">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1</w:t>
            </w:r>
          </w:p>
          <w:p w:rsidR="001407B7" w:rsidP="001F1A82" w:rsidRDefault="001407B7" w14:paraId="220864AC" w14:textId="021FAA7A">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2</w:t>
            </w:r>
          </w:p>
          <w:p w:rsidRPr="004E6980" w:rsidR="00B22EB9" w:rsidP="001F1A82" w:rsidRDefault="00B22EB9" w14:paraId="13DBB99A" w14:textId="2FA43D87">
            <w:pPr>
              <w:pStyle w:val="ListBullet"/>
              <w:numPr>
                <w:ilvl w:val="0"/>
                <w:numId w:val="28"/>
              </w:numPr>
              <w:ind w:left="137" w:hanging="141"/>
              <w:rPr>
                <w:bCs/>
                <w:lang w:val="pt-PT"/>
              </w:rPr>
            </w:pPr>
            <w:r>
              <w:rPr>
                <w:bCs/>
                <w:lang w:val="pt-PT"/>
              </w:rPr>
              <w:t>QSR</w:t>
            </w:r>
          </w:p>
          <w:p w:rsidRPr="004E6980" w:rsidR="001407B7" w:rsidP="001F1A82" w:rsidRDefault="001407B7" w14:paraId="370AD66E" w14:textId="77777777">
            <w:pPr>
              <w:pStyle w:val="ListBullet"/>
              <w:rPr>
                <w:bCs/>
                <w:lang w:val="pt-PT"/>
              </w:rPr>
            </w:pPr>
          </w:p>
        </w:tc>
        <w:tc>
          <w:tcPr>
            <w:tcW w:w="1563" w:type="dxa"/>
            <w:gridSpan w:val="2"/>
            <w:shd w:val="clear" w:color="auto" w:fill="F2F2F2" w:themeFill="background1" w:themeFillShade="F2"/>
          </w:tcPr>
          <w:p w:rsidRPr="004E6980" w:rsidR="001407B7" w:rsidP="001F1A82" w:rsidRDefault="001407B7" w14:paraId="35D0F96D" w14:textId="6141826A">
            <w:pPr>
              <w:pStyle w:val="ListBullet"/>
              <w:numPr>
                <w:ilvl w:val="0"/>
                <w:numId w:val="28"/>
              </w:numPr>
              <w:ind w:left="229" w:hanging="229"/>
              <w:rPr>
                <w:bCs/>
                <w:lang w:val="pt-PT"/>
              </w:rPr>
            </w:pPr>
            <w:r w:rsidRPr="004E6980">
              <w:rPr>
                <w:bCs/>
                <w:lang w:val="pt-PT"/>
              </w:rPr>
              <w:t>ID</w:t>
            </w:r>
          </w:p>
          <w:p w:rsidR="001407B7" w:rsidP="001F1A82" w:rsidRDefault="001407B7" w14:paraId="2CFD9EAB" w14:textId="0FFD6571">
            <w:pPr>
              <w:pStyle w:val="ListBullet"/>
              <w:numPr>
                <w:ilvl w:val="0"/>
                <w:numId w:val="28"/>
              </w:numPr>
              <w:ind w:left="229" w:hanging="229"/>
              <w:rPr>
                <w:bCs/>
                <w:lang w:val="pt-PT"/>
              </w:rPr>
            </w:pPr>
            <w:r w:rsidRPr="004E6980">
              <w:rPr>
                <w:bCs/>
                <w:lang w:val="pt-PT"/>
              </w:rPr>
              <w:t>Nome</w:t>
            </w:r>
          </w:p>
          <w:p w:rsidRPr="004E6980" w:rsidR="001407B7" w:rsidP="001F1A82" w:rsidRDefault="001407B7" w14:paraId="072948BE" w14:textId="1495380B">
            <w:pPr>
              <w:pStyle w:val="ListBullet"/>
              <w:numPr>
                <w:ilvl w:val="0"/>
                <w:numId w:val="28"/>
              </w:numPr>
              <w:ind w:left="229" w:hanging="229"/>
              <w:rPr>
                <w:bCs/>
                <w:lang w:val="pt-PT"/>
              </w:rPr>
            </w:pPr>
            <w:r>
              <w:rPr>
                <w:bCs/>
                <w:lang w:val="pt-PT"/>
              </w:rPr>
              <w:t>NIF</w:t>
            </w:r>
          </w:p>
          <w:p w:rsidR="001407B7" w:rsidP="001F1A82" w:rsidRDefault="001407B7" w14:paraId="18BCD852" w14:textId="363E487D">
            <w:pPr>
              <w:pStyle w:val="ListBullet"/>
              <w:numPr>
                <w:ilvl w:val="0"/>
                <w:numId w:val="28"/>
              </w:numPr>
              <w:ind w:left="229" w:hanging="229"/>
              <w:rPr>
                <w:bCs/>
                <w:lang w:val="pt-PT"/>
              </w:rPr>
            </w:pPr>
            <w:r>
              <w:rPr>
                <w:bCs/>
                <w:lang w:val="pt-PT"/>
              </w:rPr>
              <w:t>Endereço</w:t>
            </w:r>
          </w:p>
          <w:p w:rsidR="001407B7" w:rsidP="001F1A82" w:rsidRDefault="001407B7" w14:paraId="0E6FC738" w14:textId="5FC9AEFE">
            <w:pPr>
              <w:pStyle w:val="ListBullet"/>
              <w:numPr>
                <w:ilvl w:val="0"/>
                <w:numId w:val="28"/>
              </w:numPr>
              <w:ind w:left="229" w:hanging="229"/>
              <w:rPr>
                <w:bCs/>
                <w:lang w:val="pt-PT"/>
              </w:rPr>
            </w:pPr>
            <w:proofErr w:type="spellStart"/>
            <w:r>
              <w:rPr>
                <w:bCs/>
                <w:lang w:val="pt-PT"/>
              </w:rPr>
              <w:t>Cod</w:t>
            </w:r>
            <w:proofErr w:type="spellEnd"/>
            <w:r>
              <w:rPr>
                <w:bCs/>
                <w:lang w:val="pt-PT"/>
              </w:rPr>
              <w:t>. Postal</w:t>
            </w:r>
          </w:p>
          <w:p w:rsidR="001407B7" w:rsidP="001F1A82" w:rsidRDefault="001407B7" w14:paraId="574B3A39" w14:textId="3B93ABC7">
            <w:pPr>
              <w:pStyle w:val="ListBullet"/>
              <w:numPr>
                <w:ilvl w:val="0"/>
                <w:numId w:val="28"/>
              </w:numPr>
              <w:ind w:left="229" w:hanging="229"/>
              <w:rPr>
                <w:bCs/>
                <w:lang w:val="pt-PT"/>
              </w:rPr>
            </w:pPr>
            <w:r>
              <w:rPr>
                <w:bCs/>
                <w:lang w:val="pt-PT"/>
              </w:rPr>
              <w:t>Localidade</w:t>
            </w:r>
          </w:p>
          <w:p w:rsidR="001407B7" w:rsidP="001F1A82" w:rsidRDefault="001407B7" w14:paraId="2B31CA76" w14:textId="25B07CEB">
            <w:pPr>
              <w:pStyle w:val="ListBullet"/>
              <w:numPr>
                <w:ilvl w:val="0"/>
                <w:numId w:val="28"/>
              </w:numPr>
              <w:ind w:left="229" w:hanging="229"/>
              <w:rPr>
                <w:bCs/>
                <w:lang w:val="pt-PT"/>
              </w:rPr>
            </w:pPr>
            <w:r>
              <w:rPr>
                <w:bCs/>
                <w:lang w:val="pt-PT"/>
              </w:rPr>
              <w:t>País</w:t>
            </w:r>
          </w:p>
          <w:p w:rsidR="001407B7" w:rsidP="001F1A82" w:rsidRDefault="001407B7" w14:paraId="7B49FC22" w14:textId="1E191453">
            <w:pPr>
              <w:pStyle w:val="ListBullet"/>
              <w:numPr>
                <w:ilvl w:val="0"/>
                <w:numId w:val="28"/>
              </w:numPr>
              <w:ind w:left="229" w:hanging="229"/>
              <w:rPr>
                <w:bCs/>
                <w:lang w:val="pt-PT"/>
              </w:rPr>
            </w:pPr>
            <w:r>
              <w:rPr>
                <w:bCs/>
                <w:lang w:val="pt-PT"/>
              </w:rPr>
              <w:t>Contato 1</w:t>
            </w:r>
          </w:p>
          <w:p w:rsidRPr="009036CB" w:rsidR="001407B7" w:rsidP="001F1A82" w:rsidRDefault="001407B7" w14:paraId="1FC37F3C" w14:textId="74595F9C">
            <w:pPr>
              <w:pStyle w:val="ListBullet"/>
              <w:numPr>
                <w:ilvl w:val="0"/>
                <w:numId w:val="28"/>
              </w:numPr>
              <w:ind w:left="229" w:hanging="229"/>
              <w:rPr>
                <w:bCs/>
                <w:lang w:val="pt-PT"/>
              </w:rPr>
            </w:pPr>
            <w:r>
              <w:rPr>
                <w:bCs/>
                <w:lang w:val="pt-PT"/>
              </w:rPr>
              <w:t>Contato 2</w:t>
            </w:r>
          </w:p>
          <w:p w:rsidR="001407B7" w:rsidP="001F1A82" w:rsidRDefault="001407B7" w14:paraId="12616C3B" w14:textId="14EC3C7B">
            <w:pPr>
              <w:pStyle w:val="ListBullet"/>
              <w:numPr>
                <w:ilvl w:val="0"/>
                <w:numId w:val="28"/>
              </w:numPr>
              <w:ind w:left="229" w:hanging="229"/>
              <w:rPr>
                <w:bCs/>
                <w:lang w:val="pt-PT"/>
              </w:rPr>
            </w:pPr>
            <w:r w:rsidRPr="004E6980">
              <w:rPr>
                <w:bCs/>
                <w:lang w:val="pt-PT"/>
              </w:rPr>
              <w:t>Email</w:t>
            </w:r>
          </w:p>
          <w:p w:rsidR="001407B7" w:rsidP="001F1A82" w:rsidRDefault="001407B7" w14:paraId="6775B103" w14:textId="77777777">
            <w:pPr>
              <w:pStyle w:val="ListBullet"/>
              <w:numPr>
                <w:ilvl w:val="0"/>
                <w:numId w:val="28"/>
              </w:numPr>
              <w:ind w:left="229" w:hanging="229"/>
              <w:rPr>
                <w:bCs/>
                <w:lang w:val="pt-PT"/>
              </w:rPr>
            </w:pPr>
            <w:proofErr w:type="spellStart"/>
            <w:r>
              <w:rPr>
                <w:bCs/>
                <w:lang w:val="pt-PT"/>
              </w:rPr>
              <w:t>Cond</w:t>
            </w:r>
            <w:proofErr w:type="spellEnd"/>
            <w:r>
              <w:rPr>
                <w:bCs/>
                <w:lang w:val="pt-PT"/>
              </w:rPr>
              <w:t xml:space="preserve">. </w:t>
            </w:r>
            <w:proofErr w:type="spellStart"/>
            <w:r>
              <w:rPr>
                <w:bCs/>
                <w:lang w:val="pt-PT"/>
              </w:rPr>
              <w:t>Pag</w:t>
            </w:r>
            <w:proofErr w:type="spellEnd"/>
            <w:r>
              <w:rPr>
                <w:bCs/>
                <w:lang w:val="pt-PT"/>
              </w:rPr>
              <w:t>.</w:t>
            </w:r>
          </w:p>
          <w:p w:rsidRPr="009036CB" w:rsidR="00F96A5B" w:rsidP="001F1A82" w:rsidRDefault="00F96A5B" w14:paraId="29F4D22D" w14:textId="591131A3">
            <w:pPr>
              <w:pStyle w:val="ListBullet"/>
              <w:numPr>
                <w:ilvl w:val="0"/>
                <w:numId w:val="28"/>
              </w:numPr>
              <w:ind w:left="229" w:hanging="229"/>
              <w:rPr>
                <w:bCs/>
                <w:lang w:val="pt-PT"/>
              </w:rPr>
            </w:pPr>
            <w:r>
              <w:rPr>
                <w:bCs/>
                <w:lang w:val="pt-PT"/>
              </w:rPr>
              <w:t>Temo médio de entrega</w:t>
            </w:r>
          </w:p>
        </w:tc>
        <w:tc>
          <w:tcPr>
            <w:tcW w:w="1695" w:type="dxa"/>
            <w:gridSpan w:val="2"/>
            <w:shd w:val="clear" w:color="auto" w:fill="F2F2F2" w:themeFill="background1" w:themeFillShade="F2"/>
          </w:tcPr>
          <w:p w:rsidR="001407B7" w:rsidP="001F1A82" w:rsidRDefault="001407B7" w14:paraId="6AC60AC8" w14:textId="77777777">
            <w:pPr>
              <w:pStyle w:val="ListBullet"/>
              <w:numPr>
                <w:ilvl w:val="0"/>
                <w:numId w:val="28"/>
              </w:numPr>
              <w:ind w:left="251" w:hanging="251"/>
              <w:rPr>
                <w:bCs/>
                <w:lang w:val="pt-PT"/>
              </w:rPr>
            </w:pPr>
            <w:r>
              <w:rPr>
                <w:bCs/>
                <w:lang w:val="pt-PT"/>
              </w:rPr>
              <w:t>Movel</w:t>
            </w:r>
          </w:p>
          <w:p w:rsidR="001407B7" w:rsidP="001F1A82" w:rsidRDefault="00BF1B6F" w14:paraId="051C3D85" w14:textId="4F1BCEE5">
            <w:pPr>
              <w:pStyle w:val="ListBullet"/>
              <w:numPr>
                <w:ilvl w:val="0"/>
                <w:numId w:val="28"/>
              </w:numPr>
              <w:ind w:left="251" w:hanging="251"/>
              <w:rPr>
                <w:bCs/>
                <w:lang w:val="pt-PT"/>
              </w:rPr>
            </w:pPr>
            <w:r>
              <w:rPr>
                <w:bCs/>
                <w:lang w:val="pt-PT"/>
              </w:rPr>
              <w:t>Fixo</w:t>
            </w:r>
          </w:p>
          <w:p w:rsidR="00BF1B6F" w:rsidP="001F1A82" w:rsidRDefault="00BF1B6F" w14:paraId="78DCF88F" w14:textId="1C1378F3">
            <w:pPr>
              <w:pStyle w:val="ListBullet"/>
              <w:numPr>
                <w:ilvl w:val="0"/>
                <w:numId w:val="28"/>
              </w:numPr>
              <w:ind w:left="251" w:hanging="251"/>
              <w:rPr>
                <w:bCs/>
                <w:lang w:val="pt-PT"/>
              </w:rPr>
            </w:pPr>
            <w:r>
              <w:rPr>
                <w:bCs/>
                <w:lang w:val="pt-PT"/>
              </w:rPr>
              <w:t>Associativo</w:t>
            </w:r>
          </w:p>
          <w:p w:rsidRPr="0011712D" w:rsidR="001407B7" w:rsidP="001F1A82" w:rsidRDefault="001407B7" w14:paraId="3110E6D9" w14:textId="73C737FF">
            <w:pPr>
              <w:pStyle w:val="ListBullet"/>
              <w:numPr>
                <w:ilvl w:val="0"/>
                <w:numId w:val="28"/>
              </w:numPr>
              <w:ind w:left="251" w:hanging="251"/>
              <w:rPr>
                <w:bCs/>
                <w:lang w:val="pt-PT"/>
              </w:rPr>
            </w:pPr>
            <w:r>
              <w:rPr>
                <w:bCs/>
                <w:lang w:val="pt-PT"/>
              </w:rPr>
              <w:t>Temporários</w:t>
            </w:r>
          </w:p>
        </w:tc>
        <w:tc>
          <w:tcPr>
            <w:tcW w:w="1387" w:type="dxa"/>
            <w:gridSpan w:val="2"/>
            <w:shd w:val="clear" w:color="auto" w:fill="F2F2F2" w:themeFill="background1" w:themeFillShade="F2"/>
          </w:tcPr>
          <w:p w:rsidR="001407B7" w:rsidP="001F1A82" w:rsidRDefault="001407B7" w14:paraId="6910AD87" w14:textId="77777777">
            <w:pPr>
              <w:pStyle w:val="ListBullet"/>
              <w:numPr>
                <w:ilvl w:val="0"/>
                <w:numId w:val="28"/>
              </w:numPr>
              <w:ind w:left="137" w:hanging="141"/>
              <w:rPr>
                <w:bCs/>
                <w:lang w:val="pt-PT"/>
              </w:rPr>
            </w:pPr>
            <w:r>
              <w:rPr>
                <w:bCs/>
                <w:lang w:val="pt-PT"/>
              </w:rPr>
              <w:t>Id</w:t>
            </w:r>
          </w:p>
          <w:p w:rsidR="001407B7" w:rsidP="001F1A82" w:rsidRDefault="001407B7" w14:paraId="3FDE00B0" w14:textId="77777777">
            <w:pPr>
              <w:pStyle w:val="ListBullet"/>
              <w:numPr>
                <w:ilvl w:val="0"/>
                <w:numId w:val="28"/>
              </w:numPr>
              <w:ind w:left="137" w:hanging="141"/>
              <w:rPr>
                <w:bCs/>
                <w:lang w:val="pt-PT"/>
              </w:rPr>
            </w:pPr>
            <w:r>
              <w:rPr>
                <w:bCs/>
                <w:lang w:val="pt-PT"/>
              </w:rPr>
              <w:t>Nome</w:t>
            </w:r>
          </w:p>
          <w:p w:rsidR="001407B7" w:rsidP="001F1A82" w:rsidRDefault="001407B7" w14:paraId="42CD4850" w14:textId="77777777">
            <w:pPr>
              <w:pStyle w:val="ListBullet"/>
              <w:numPr>
                <w:ilvl w:val="0"/>
                <w:numId w:val="28"/>
              </w:numPr>
              <w:ind w:left="137" w:hanging="141"/>
              <w:rPr>
                <w:bCs/>
                <w:lang w:val="pt-PT"/>
              </w:rPr>
            </w:pPr>
            <w:r>
              <w:rPr>
                <w:bCs/>
                <w:lang w:val="pt-PT"/>
              </w:rPr>
              <w:t>Posição colaborativa</w:t>
            </w:r>
          </w:p>
          <w:p w:rsidR="001407B7" w:rsidP="001F1A82" w:rsidRDefault="001407B7" w14:paraId="585BFFE0" w14:textId="77777777">
            <w:pPr>
              <w:pStyle w:val="ListBullet"/>
              <w:numPr>
                <w:ilvl w:val="0"/>
                <w:numId w:val="28"/>
              </w:numPr>
              <w:ind w:left="137" w:hanging="141"/>
              <w:rPr>
                <w:bCs/>
                <w:lang w:val="pt-PT"/>
              </w:rPr>
            </w:pPr>
            <w:r>
              <w:rPr>
                <w:bCs/>
                <w:lang w:val="pt-PT"/>
              </w:rPr>
              <w:t>Endereço</w:t>
            </w:r>
          </w:p>
          <w:p w:rsidR="001407B7" w:rsidP="001F1A82" w:rsidRDefault="001407B7" w14:paraId="5C7413E8" w14:textId="77777777">
            <w:pPr>
              <w:pStyle w:val="ListBullet"/>
              <w:numPr>
                <w:ilvl w:val="0"/>
                <w:numId w:val="28"/>
              </w:numPr>
              <w:ind w:left="137" w:hanging="141"/>
              <w:rPr>
                <w:bCs/>
                <w:lang w:val="pt-PT"/>
              </w:rPr>
            </w:pPr>
            <w:proofErr w:type="spellStart"/>
            <w:r>
              <w:rPr>
                <w:bCs/>
                <w:lang w:val="pt-PT"/>
              </w:rPr>
              <w:t>Cod</w:t>
            </w:r>
            <w:proofErr w:type="spellEnd"/>
            <w:r>
              <w:rPr>
                <w:bCs/>
                <w:lang w:val="pt-PT"/>
              </w:rPr>
              <w:t>. Postal</w:t>
            </w:r>
          </w:p>
          <w:p w:rsidR="001407B7" w:rsidP="001F1A82" w:rsidRDefault="001407B7" w14:paraId="6C2C9BD2" w14:textId="77777777">
            <w:pPr>
              <w:pStyle w:val="ListBullet"/>
              <w:numPr>
                <w:ilvl w:val="0"/>
                <w:numId w:val="28"/>
              </w:numPr>
              <w:ind w:left="137" w:hanging="141"/>
              <w:rPr>
                <w:bCs/>
                <w:lang w:val="pt-PT"/>
              </w:rPr>
            </w:pPr>
            <w:r>
              <w:rPr>
                <w:bCs/>
                <w:lang w:val="pt-PT"/>
              </w:rPr>
              <w:t>Local</w:t>
            </w:r>
          </w:p>
          <w:p w:rsidR="001407B7" w:rsidP="001F1A82" w:rsidRDefault="001407B7" w14:paraId="0662C0C0" w14:textId="77777777">
            <w:pPr>
              <w:pStyle w:val="ListBullet"/>
              <w:numPr>
                <w:ilvl w:val="0"/>
                <w:numId w:val="28"/>
              </w:numPr>
              <w:ind w:left="137" w:hanging="141"/>
              <w:rPr>
                <w:bCs/>
                <w:lang w:val="pt-PT"/>
              </w:rPr>
            </w:pPr>
            <w:r>
              <w:rPr>
                <w:bCs/>
                <w:lang w:val="pt-PT"/>
              </w:rPr>
              <w:t>Contato</w:t>
            </w:r>
          </w:p>
          <w:p w:rsidR="001407B7" w:rsidP="001F1A82" w:rsidRDefault="001407B7" w14:paraId="15894A2A" w14:textId="77777777">
            <w:pPr>
              <w:pStyle w:val="ListBullet"/>
              <w:numPr>
                <w:ilvl w:val="0"/>
                <w:numId w:val="28"/>
              </w:numPr>
              <w:ind w:left="137" w:hanging="141"/>
              <w:rPr>
                <w:bCs/>
                <w:lang w:val="pt-PT"/>
              </w:rPr>
            </w:pPr>
            <w:r>
              <w:rPr>
                <w:bCs/>
                <w:lang w:val="pt-PT"/>
              </w:rPr>
              <w:t>Email</w:t>
            </w:r>
          </w:p>
          <w:p w:rsidR="001407B7" w:rsidP="001F1A82" w:rsidRDefault="001407B7" w14:paraId="4EEEDA84" w14:textId="77777777">
            <w:pPr>
              <w:pStyle w:val="ListBullet"/>
              <w:numPr>
                <w:ilvl w:val="0"/>
                <w:numId w:val="28"/>
              </w:numPr>
              <w:ind w:left="137" w:hanging="141"/>
              <w:rPr>
                <w:bCs/>
                <w:lang w:val="pt-PT"/>
              </w:rPr>
            </w:pPr>
            <w:r>
              <w:rPr>
                <w:bCs/>
                <w:lang w:val="pt-PT"/>
              </w:rPr>
              <w:t>Privilégios</w:t>
            </w:r>
          </w:p>
          <w:p w:rsidR="001407B7" w:rsidP="001F1A82" w:rsidRDefault="001407B7" w14:paraId="3C41C8B4" w14:textId="50F92C58">
            <w:pPr>
              <w:pStyle w:val="ListBullet"/>
              <w:numPr>
                <w:ilvl w:val="1"/>
                <w:numId w:val="28"/>
              </w:numPr>
              <w:ind w:left="305" w:hanging="141"/>
              <w:rPr>
                <w:bCs/>
                <w:lang w:val="pt-PT"/>
              </w:rPr>
            </w:pPr>
            <w:r>
              <w:rPr>
                <w:bCs/>
                <w:lang w:val="pt-PT"/>
              </w:rPr>
              <w:t>Utilizador</w:t>
            </w:r>
          </w:p>
          <w:p w:rsidRPr="004B3FC3" w:rsidR="001407B7" w:rsidP="001F1A82" w:rsidRDefault="004B3FC3" w14:paraId="22FC433A" w14:textId="264C0E26">
            <w:pPr>
              <w:pStyle w:val="ListBullet"/>
              <w:numPr>
                <w:ilvl w:val="1"/>
                <w:numId w:val="28"/>
              </w:numPr>
              <w:ind w:left="305" w:hanging="141"/>
              <w:rPr>
                <w:bCs/>
                <w:lang w:val="pt-PT"/>
              </w:rPr>
            </w:pPr>
            <w:proofErr w:type="spellStart"/>
            <w:r>
              <w:rPr>
                <w:bCs/>
                <w:lang w:val="pt-PT"/>
              </w:rPr>
              <w:t>Admin</w:t>
            </w:r>
            <w:proofErr w:type="spellEnd"/>
          </w:p>
        </w:tc>
        <w:tc>
          <w:tcPr>
            <w:tcW w:w="1818" w:type="dxa"/>
            <w:gridSpan w:val="2"/>
            <w:shd w:val="clear" w:color="auto" w:fill="F2F2F2" w:themeFill="background1" w:themeFillShade="F2"/>
          </w:tcPr>
          <w:p w:rsidR="001407B7" w:rsidP="001F1A82" w:rsidRDefault="001407B7" w14:paraId="7074E82C" w14:textId="7DC25322">
            <w:pPr>
              <w:pStyle w:val="ListBullet"/>
              <w:numPr>
                <w:ilvl w:val="1"/>
                <w:numId w:val="28"/>
              </w:numPr>
              <w:ind w:left="251" w:hanging="283"/>
              <w:rPr>
                <w:bCs/>
                <w:lang w:val="pt-PT"/>
              </w:rPr>
            </w:pPr>
            <w:r>
              <w:rPr>
                <w:bCs/>
                <w:lang w:val="pt-PT"/>
              </w:rPr>
              <w:t>Utilizadores</w:t>
            </w:r>
          </w:p>
          <w:p w:rsidR="001407B7" w:rsidP="001F1A82" w:rsidRDefault="001407B7" w14:paraId="7DB7FF06" w14:textId="77777777">
            <w:pPr>
              <w:pStyle w:val="ListBullet"/>
              <w:numPr>
                <w:ilvl w:val="1"/>
                <w:numId w:val="46"/>
              </w:numPr>
              <w:ind w:left="467" w:hanging="284"/>
              <w:rPr>
                <w:bCs/>
                <w:lang w:val="pt-PT"/>
              </w:rPr>
            </w:pPr>
            <w:r>
              <w:rPr>
                <w:bCs/>
                <w:lang w:val="pt-PT"/>
              </w:rPr>
              <w:t>Id</w:t>
            </w:r>
          </w:p>
          <w:p w:rsidR="001407B7" w:rsidP="001F1A82" w:rsidRDefault="001407B7" w14:paraId="16BF72D5" w14:textId="77777777">
            <w:pPr>
              <w:pStyle w:val="ListBullet"/>
              <w:numPr>
                <w:ilvl w:val="1"/>
                <w:numId w:val="46"/>
              </w:numPr>
              <w:ind w:left="467" w:hanging="284"/>
              <w:rPr>
                <w:bCs/>
                <w:lang w:val="pt-PT"/>
              </w:rPr>
            </w:pPr>
            <w:r>
              <w:rPr>
                <w:bCs/>
                <w:lang w:val="pt-PT"/>
              </w:rPr>
              <w:t>Nome</w:t>
            </w:r>
          </w:p>
          <w:p w:rsidR="001407B7" w:rsidP="001F1A82" w:rsidRDefault="001407B7" w14:paraId="49A50D5A" w14:textId="77777777">
            <w:pPr>
              <w:pStyle w:val="ListBullet"/>
              <w:numPr>
                <w:ilvl w:val="1"/>
                <w:numId w:val="46"/>
              </w:numPr>
              <w:ind w:left="467" w:hanging="284"/>
              <w:rPr>
                <w:bCs/>
                <w:lang w:val="pt-PT"/>
              </w:rPr>
            </w:pPr>
            <w:r>
              <w:rPr>
                <w:bCs/>
                <w:lang w:val="pt-PT"/>
              </w:rPr>
              <w:t>Posição colaborativa</w:t>
            </w:r>
          </w:p>
          <w:p w:rsidR="001407B7" w:rsidP="001F1A82" w:rsidRDefault="001407B7" w14:paraId="5BFE0378" w14:textId="77777777">
            <w:pPr>
              <w:pStyle w:val="ListBullet"/>
              <w:numPr>
                <w:ilvl w:val="1"/>
                <w:numId w:val="46"/>
              </w:numPr>
              <w:ind w:left="467" w:hanging="284"/>
              <w:rPr>
                <w:bCs/>
                <w:lang w:val="pt-PT"/>
              </w:rPr>
            </w:pPr>
            <w:r>
              <w:rPr>
                <w:bCs/>
                <w:lang w:val="pt-PT"/>
              </w:rPr>
              <w:t>Endereço</w:t>
            </w:r>
          </w:p>
          <w:p w:rsidR="001407B7" w:rsidP="001F1A82" w:rsidRDefault="001407B7" w14:paraId="3AD80143" w14:textId="77777777">
            <w:pPr>
              <w:pStyle w:val="ListBullet"/>
              <w:numPr>
                <w:ilvl w:val="1"/>
                <w:numId w:val="46"/>
              </w:numPr>
              <w:ind w:left="467" w:hanging="284"/>
              <w:rPr>
                <w:bCs/>
                <w:lang w:val="pt-PT"/>
              </w:rPr>
            </w:pPr>
            <w:proofErr w:type="spellStart"/>
            <w:r>
              <w:rPr>
                <w:bCs/>
                <w:lang w:val="pt-PT"/>
              </w:rPr>
              <w:t>Cod</w:t>
            </w:r>
            <w:proofErr w:type="spellEnd"/>
            <w:r>
              <w:rPr>
                <w:bCs/>
                <w:lang w:val="pt-PT"/>
              </w:rPr>
              <w:t>. Postal</w:t>
            </w:r>
          </w:p>
          <w:p w:rsidR="001407B7" w:rsidP="001F1A82" w:rsidRDefault="001407B7" w14:paraId="0BB54C0C" w14:textId="77777777">
            <w:pPr>
              <w:pStyle w:val="ListBullet"/>
              <w:numPr>
                <w:ilvl w:val="1"/>
                <w:numId w:val="46"/>
              </w:numPr>
              <w:ind w:left="467" w:hanging="284"/>
              <w:rPr>
                <w:bCs/>
                <w:lang w:val="pt-PT"/>
              </w:rPr>
            </w:pPr>
            <w:r>
              <w:rPr>
                <w:bCs/>
                <w:lang w:val="pt-PT"/>
              </w:rPr>
              <w:t>Local</w:t>
            </w:r>
          </w:p>
          <w:p w:rsidR="001407B7" w:rsidP="001F1A82" w:rsidRDefault="001407B7" w14:paraId="453320A1" w14:textId="77777777">
            <w:pPr>
              <w:pStyle w:val="ListBullet"/>
              <w:numPr>
                <w:ilvl w:val="1"/>
                <w:numId w:val="46"/>
              </w:numPr>
              <w:ind w:left="467" w:hanging="284"/>
              <w:rPr>
                <w:bCs/>
                <w:lang w:val="pt-PT"/>
              </w:rPr>
            </w:pPr>
            <w:r>
              <w:rPr>
                <w:bCs/>
                <w:lang w:val="pt-PT"/>
              </w:rPr>
              <w:t>Contato</w:t>
            </w:r>
          </w:p>
          <w:p w:rsidR="001407B7" w:rsidP="001F1A82" w:rsidRDefault="001407B7" w14:paraId="5577AA23" w14:textId="77777777">
            <w:pPr>
              <w:pStyle w:val="ListBullet"/>
              <w:numPr>
                <w:ilvl w:val="1"/>
                <w:numId w:val="46"/>
              </w:numPr>
              <w:ind w:left="467" w:hanging="284"/>
              <w:rPr>
                <w:bCs/>
                <w:lang w:val="pt-PT"/>
              </w:rPr>
            </w:pPr>
            <w:r>
              <w:rPr>
                <w:bCs/>
                <w:lang w:val="pt-PT"/>
              </w:rPr>
              <w:t>Email</w:t>
            </w:r>
          </w:p>
          <w:p w:rsidR="001407B7" w:rsidP="001F1A82" w:rsidRDefault="001407B7" w14:paraId="6AC6DEE6" w14:textId="77777777">
            <w:pPr>
              <w:pStyle w:val="ListBullet"/>
              <w:numPr>
                <w:ilvl w:val="1"/>
                <w:numId w:val="46"/>
              </w:numPr>
              <w:ind w:left="467" w:hanging="284"/>
              <w:rPr>
                <w:bCs/>
                <w:lang w:val="pt-PT"/>
              </w:rPr>
            </w:pPr>
            <w:r>
              <w:rPr>
                <w:bCs/>
                <w:lang w:val="pt-PT"/>
              </w:rPr>
              <w:t>Privilégios</w:t>
            </w:r>
          </w:p>
          <w:p w:rsidR="001407B7" w:rsidP="001F1A82" w:rsidRDefault="001407B7" w14:paraId="6A6203C1" w14:textId="77777777">
            <w:pPr>
              <w:pStyle w:val="ListBullet"/>
              <w:numPr>
                <w:ilvl w:val="2"/>
                <w:numId w:val="28"/>
              </w:numPr>
              <w:ind w:left="651" w:hanging="141"/>
              <w:rPr>
                <w:bCs/>
                <w:lang w:val="pt-PT"/>
              </w:rPr>
            </w:pPr>
            <w:r>
              <w:rPr>
                <w:bCs/>
                <w:lang w:val="pt-PT"/>
              </w:rPr>
              <w:t>Utilizador</w:t>
            </w:r>
          </w:p>
          <w:p w:rsidRPr="004E6980" w:rsidR="001407B7" w:rsidP="001F1A82" w:rsidRDefault="001407B7" w14:paraId="0CA053B5" w14:textId="4D36FA06">
            <w:pPr>
              <w:pStyle w:val="ListBullet"/>
              <w:numPr>
                <w:ilvl w:val="2"/>
                <w:numId w:val="28"/>
              </w:numPr>
              <w:ind w:left="651" w:hanging="141"/>
              <w:rPr>
                <w:bCs/>
                <w:lang w:val="pt-PT"/>
              </w:rPr>
            </w:pPr>
            <w:proofErr w:type="spellStart"/>
            <w:r>
              <w:rPr>
                <w:bCs/>
                <w:lang w:val="pt-PT"/>
              </w:rPr>
              <w:t>Admin</w:t>
            </w:r>
            <w:proofErr w:type="spellEnd"/>
          </w:p>
          <w:p w:rsidR="001407B7" w:rsidP="001F1A82" w:rsidRDefault="001407B7" w14:paraId="48D0D182" w14:textId="77777777">
            <w:pPr>
              <w:pStyle w:val="ListBullet"/>
              <w:numPr>
                <w:ilvl w:val="1"/>
                <w:numId w:val="28"/>
              </w:numPr>
              <w:ind w:left="163" w:hanging="163"/>
              <w:rPr>
                <w:bCs/>
                <w:lang w:val="pt-PT"/>
              </w:rPr>
            </w:pPr>
            <w:r>
              <w:rPr>
                <w:bCs/>
                <w:lang w:val="pt-PT"/>
              </w:rPr>
              <w:t>Produtos</w:t>
            </w:r>
          </w:p>
          <w:p w:rsidR="001407B7" w:rsidP="001F1A82" w:rsidRDefault="001407B7" w14:paraId="5B24FBA8" w14:textId="77777777">
            <w:pPr>
              <w:pStyle w:val="ListBullet"/>
              <w:numPr>
                <w:ilvl w:val="1"/>
                <w:numId w:val="28"/>
              </w:numPr>
              <w:ind w:left="251" w:hanging="283"/>
              <w:rPr>
                <w:bCs/>
                <w:lang w:val="pt-PT"/>
              </w:rPr>
            </w:pPr>
            <w:r>
              <w:rPr>
                <w:bCs/>
                <w:lang w:val="pt-PT"/>
              </w:rPr>
              <w:t>Fornecedores</w:t>
            </w:r>
          </w:p>
          <w:p w:rsidRPr="004E6980" w:rsidR="001407B7" w:rsidP="001F1A82" w:rsidRDefault="001407B7" w14:paraId="4FFBDBEA" w14:textId="356F8C5D">
            <w:pPr>
              <w:pStyle w:val="ListBullet"/>
              <w:numPr>
                <w:ilvl w:val="1"/>
                <w:numId w:val="28"/>
              </w:numPr>
              <w:ind w:left="251" w:hanging="283"/>
              <w:rPr>
                <w:bCs/>
                <w:lang w:val="pt-PT"/>
              </w:rPr>
            </w:pPr>
            <w:r>
              <w:rPr>
                <w:bCs/>
                <w:lang w:val="pt-PT"/>
              </w:rPr>
              <w:t>Postos</w:t>
            </w:r>
          </w:p>
        </w:tc>
        <w:tc>
          <w:tcPr>
            <w:tcW w:w="1465" w:type="dxa"/>
            <w:gridSpan w:val="2"/>
            <w:shd w:val="clear" w:color="auto" w:fill="F2F2F2" w:themeFill="background1" w:themeFillShade="F2"/>
          </w:tcPr>
          <w:p w:rsidR="001407B7" w:rsidP="001F1A82" w:rsidRDefault="001407B7" w14:paraId="46B14623" w14:textId="77777777">
            <w:pPr>
              <w:pStyle w:val="ListBullet"/>
              <w:numPr>
                <w:ilvl w:val="1"/>
                <w:numId w:val="28"/>
              </w:numPr>
              <w:ind w:left="251" w:hanging="283"/>
              <w:rPr>
                <w:bCs/>
                <w:lang w:val="pt-PT"/>
              </w:rPr>
            </w:pPr>
            <w:proofErr w:type="gramStart"/>
            <w:r>
              <w:rPr>
                <w:bCs/>
                <w:lang w:val="pt-PT"/>
              </w:rPr>
              <w:t>Total produtos</w:t>
            </w:r>
            <w:proofErr w:type="gramEnd"/>
            <w:r>
              <w:rPr>
                <w:bCs/>
                <w:lang w:val="pt-PT"/>
              </w:rPr>
              <w:t xml:space="preserve"> </w:t>
            </w:r>
            <w:proofErr w:type="spellStart"/>
            <w:r>
              <w:rPr>
                <w:bCs/>
                <w:lang w:val="pt-PT"/>
              </w:rPr>
              <w:t>Qtd</w:t>
            </w:r>
            <w:proofErr w:type="spellEnd"/>
          </w:p>
          <w:p w:rsidR="001407B7" w:rsidP="001F1A82" w:rsidRDefault="001407B7" w14:paraId="7863896B" w14:textId="77777777">
            <w:pPr>
              <w:pStyle w:val="ListBullet"/>
              <w:numPr>
                <w:ilvl w:val="1"/>
                <w:numId w:val="28"/>
              </w:numPr>
              <w:ind w:left="251" w:hanging="283"/>
              <w:rPr>
                <w:bCs/>
                <w:lang w:val="pt-PT"/>
              </w:rPr>
            </w:pPr>
            <w:r>
              <w:rPr>
                <w:bCs/>
                <w:lang w:val="pt-PT"/>
              </w:rPr>
              <w:t>Alertas Stock 1</w:t>
            </w:r>
          </w:p>
          <w:p w:rsidRPr="004E6980" w:rsidR="001407B7" w:rsidP="001F1A82" w:rsidRDefault="001407B7" w14:paraId="11B1B0A2" w14:textId="4F823554">
            <w:pPr>
              <w:pStyle w:val="ListBullet"/>
              <w:numPr>
                <w:ilvl w:val="1"/>
                <w:numId w:val="28"/>
              </w:numPr>
              <w:ind w:left="251" w:hanging="283"/>
              <w:rPr>
                <w:bCs/>
                <w:lang w:val="pt-PT"/>
              </w:rPr>
            </w:pPr>
            <w:r>
              <w:rPr>
                <w:bCs/>
                <w:lang w:val="pt-PT"/>
              </w:rPr>
              <w:t>Alertas Stock 2</w:t>
            </w:r>
          </w:p>
        </w:tc>
      </w:tr>
    </w:tbl>
    <w:p w:rsidR="0011712D" w:rsidP="003F1B1A" w:rsidRDefault="0011712D" w14:paraId="3612E0A4" w14:textId="0D40D417">
      <w:pPr>
        <w:spacing w:line="276" w:lineRule="auto"/>
        <w:jc w:val="both"/>
        <w:rPr>
          <w:lang w:val="pt-PT"/>
        </w:rPr>
      </w:pPr>
    </w:p>
    <w:p w:rsidR="0011712D" w:rsidP="003F1B1A" w:rsidRDefault="0011712D" w14:paraId="0B152809" w14:textId="60A3247C">
      <w:pPr>
        <w:spacing w:line="276" w:lineRule="auto"/>
        <w:jc w:val="both"/>
        <w:rPr>
          <w:lang w:val="pt-PT"/>
        </w:rPr>
      </w:pPr>
    </w:p>
    <w:p w:rsidRPr="004E6980" w:rsidR="00FD5E72" w:rsidP="003F1B1A" w:rsidRDefault="00FD5E72" w14:paraId="6DBB8DE6" w14:textId="77777777">
      <w:pPr>
        <w:spacing w:line="276" w:lineRule="auto"/>
        <w:jc w:val="both"/>
        <w:rPr>
          <w:lang w:val="pt-PT"/>
        </w:rPr>
      </w:pPr>
    </w:p>
    <w:tbl>
      <w:tblPr>
        <w:tblStyle w:val="PlainTable3"/>
        <w:tblpPr w:leftFromText="180" w:rightFromText="180" w:vertAnchor="text" w:horzAnchor="margin" w:tblpXSpec="center" w:tblpY="334"/>
        <w:tblW w:w="8455" w:type="dxa"/>
        <w:tblLook w:val="0600" w:firstRow="0" w:lastRow="0" w:firstColumn="0" w:lastColumn="0" w:noHBand="1" w:noVBand="1"/>
      </w:tblPr>
      <w:tblGrid>
        <w:gridCol w:w="838"/>
        <w:gridCol w:w="1934"/>
        <w:gridCol w:w="7"/>
        <w:gridCol w:w="1934"/>
        <w:gridCol w:w="1934"/>
        <w:gridCol w:w="1808"/>
      </w:tblGrid>
      <w:tr w:rsidRPr="004E6980" w:rsidR="00BF1B6F" w:rsidTr="00BF1B6F" w14:paraId="1720B12A" w14:textId="55E63CD5">
        <w:trPr>
          <w:gridAfter w:val="4"/>
          <w:wAfter w:w="5683" w:type="dxa"/>
          <w:cantSplit/>
          <w:trHeight w:val="158"/>
        </w:trPr>
        <w:tc>
          <w:tcPr>
            <w:tcW w:w="838" w:type="dxa"/>
            <w:shd w:val="clear" w:color="auto" w:fill="auto"/>
            <w:textDirection w:val="btLr"/>
          </w:tcPr>
          <w:p w:rsidRPr="004E6980" w:rsidR="00BF1B6F" w:rsidP="004B3FC3" w:rsidRDefault="00BF1B6F" w14:paraId="064B7052" w14:textId="77777777">
            <w:pPr>
              <w:rPr>
                <w:lang w:val="pt-PT"/>
              </w:rPr>
            </w:pPr>
          </w:p>
        </w:tc>
        <w:tc>
          <w:tcPr>
            <w:tcW w:w="1934" w:type="dxa"/>
            <w:textDirection w:val="btLr"/>
          </w:tcPr>
          <w:p w:rsidRPr="004E6980" w:rsidR="00BF1B6F" w:rsidP="004B3FC3" w:rsidRDefault="00BF1B6F" w14:paraId="7CB8A572" w14:textId="77777777">
            <w:pPr>
              <w:rPr>
                <w:lang w:val="pt-PT"/>
              </w:rPr>
            </w:pPr>
          </w:p>
        </w:tc>
      </w:tr>
      <w:tr w:rsidRPr="004E6980" w:rsidR="00BF1B6F" w:rsidTr="00AF4F96" w14:paraId="7BBA0878" w14:textId="77777777">
        <w:trPr>
          <w:cantSplit/>
          <w:trHeight w:val="352"/>
        </w:trPr>
        <w:tc>
          <w:tcPr>
            <w:tcW w:w="838" w:type="dxa"/>
            <w:shd w:val="clear" w:color="auto" w:fill="auto"/>
            <w:textDirection w:val="btLr"/>
          </w:tcPr>
          <w:p w:rsidRPr="004E6980" w:rsidR="00BF1B6F" w:rsidP="004B3FC3" w:rsidRDefault="00BF1B6F" w14:paraId="5C3954A6" w14:textId="77777777">
            <w:pPr>
              <w:rPr>
                <w:lang w:val="pt-PT"/>
              </w:rPr>
            </w:pPr>
          </w:p>
        </w:tc>
        <w:tc>
          <w:tcPr>
            <w:tcW w:w="7617" w:type="dxa"/>
            <w:gridSpan w:val="5"/>
            <w:shd w:val="clear" w:color="auto" w:fill="auto"/>
          </w:tcPr>
          <w:p w:rsidRPr="004E6980" w:rsidR="00BF1B6F" w:rsidP="001F1A82" w:rsidRDefault="00BF1B6F" w14:paraId="1E714D95" w14:textId="52B00019">
            <w:pPr>
              <w:pStyle w:val="Heading6"/>
              <w:jc w:val="center"/>
              <w:outlineLvl w:val="5"/>
              <w:rPr>
                <w:b/>
                <w:lang w:val="pt-PT"/>
              </w:rPr>
            </w:pPr>
            <w:r>
              <w:rPr>
                <w:lang w:val="pt-PT"/>
              </w:rPr>
              <w:t>Tipos de Posto</w:t>
            </w:r>
          </w:p>
        </w:tc>
      </w:tr>
      <w:tr w:rsidRPr="004E6980" w:rsidR="00BF1B6F" w:rsidTr="00BF1B6F" w14:paraId="7A9830E1" w14:textId="77777777">
        <w:trPr>
          <w:cantSplit/>
          <w:trHeight w:val="941"/>
        </w:trPr>
        <w:tc>
          <w:tcPr>
            <w:tcW w:w="838" w:type="dxa"/>
            <w:shd w:val="clear" w:color="auto" w:fill="auto"/>
            <w:textDirection w:val="btLr"/>
          </w:tcPr>
          <w:p w:rsidRPr="004E6980" w:rsidR="00BF1B6F" w:rsidP="004B3FC3" w:rsidRDefault="00BF1B6F" w14:paraId="2AE3DE67" w14:textId="77777777">
            <w:pPr>
              <w:rPr>
                <w:lang w:val="pt-PT"/>
              </w:rPr>
            </w:pPr>
          </w:p>
        </w:tc>
        <w:tc>
          <w:tcPr>
            <w:tcW w:w="1941" w:type="dxa"/>
            <w:gridSpan w:val="2"/>
            <w:shd w:val="clear" w:color="auto" w:fill="auto"/>
            <w:vAlign w:val="center"/>
          </w:tcPr>
          <w:p w:rsidRPr="00BF1B6F" w:rsidR="00BF1B6F" w:rsidP="00BF1B6F" w:rsidRDefault="00BF1B6F" w14:paraId="02D7E42C" w14:textId="77777777">
            <w:pPr>
              <w:pStyle w:val="Heading4"/>
              <w:ind w:left="0"/>
              <w:outlineLvl w:val="3"/>
            </w:pPr>
            <w:proofErr w:type="spellStart"/>
            <w:r w:rsidRPr="00BF1B6F">
              <w:t>Movel</w:t>
            </w:r>
            <w:proofErr w:type="spellEnd"/>
          </w:p>
        </w:tc>
        <w:tc>
          <w:tcPr>
            <w:tcW w:w="1934" w:type="dxa"/>
            <w:shd w:val="clear" w:color="auto" w:fill="auto"/>
          </w:tcPr>
          <w:p w:rsidRPr="00BF1B6F" w:rsidR="00BF1B6F" w:rsidP="00BF1B6F" w:rsidRDefault="00BF1B6F" w14:paraId="36138B0C" w14:textId="3249894B">
            <w:pPr>
              <w:pStyle w:val="Heading4"/>
              <w:ind w:left="0"/>
              <w:outlineLvl w:val="3"/>
            </w:pPr>
            <w:r>
              <w:t>Associativo</w:t>
            </w:r>
          </w:p>
        </w:tc>
        <w:tc>
          <w:tcPr>
            <w:tcW w:w="1934" w:type="dxa"/>
            <w:shd w:val="clear" w:color="auto" w:fill="auto"/>
            <w:vAlign w:val="center"/>
          </w:tcPr>
          <w:p w:rsidRPr="00BF1B6F" w:rsidR="00BF1B6F" w:rsidP="00BF1B6F" w:rsidRDefault="00BF1B6F" w14:paraId="2F591BCA" w14:textId="42E06871">
            <w:pPr>
              <w:pStyle w:val="Heading4"/>
              <w:ind w:left="0"/>
              <w:outlineLvl w:val="3"/>
            </w:pPr>
            <w:proofErr w:type="spellStart"/>
            <w:r w:rsidRPr="00BF1B6F">
              <w:t>Fixo</w:t>
            </w:r>
            <w:proofErr w:type="spellEnd"/>
          </w:p>
        </w:tc>
        <w:tc>
          <w:tcPr>
            <w:tcW w:w="1808" w:type="dxa"/>
            <w:shd w:val="clear" w:color="auto" w:fill="auto"/>
            <w:vAlign w:val="center"/>
          </w:tcPr>
          <w:p w:rsidRPr="00BF1B6F" w:rsidR="00BF1B6F" w:rsidP="00BF1B6F" w:rsidRDefault="00BF1B6F" w14:paraId="088BE9E2" w14:textId="77777777">
            <w:pPr>
              <w:pStyle w:val="Heading4"/>
              <w:ind w:left="0"/>
              <w:outlineLvl w:val="3"/>
            </w:pPr>
            <w:proofErr w:type="spellStart"/>
            <w:r w:rsidRPr="00BF1B6F">
              <w:t>Temporário</w:t>
            </w:r>
            <w:proofErr w:type="spellEnd"/>
          </w:p>
        </w:tc>
      </w:tr>
      <w:tr w:rsidRPr="004E6980" w:rsidR="00BF1B6F" w:rsidTr="00BF1B6F" w14:paraId="1C8349D2" w14:textId="77777777">
        <w:trPr>
          <w:trHeight w:val="2117"/>
        </w:trPr>
        <w:tc>
          <w:tcPr>
            <w:tcW w:w="838" w:type="dxa"/>
            <w:tcBorders>
              <w:right w:val="single" w:color="000000" w:sz="24" w:space="0"/>
            </w:tcBorders>
            <w:shd w:val="clear" w:color="auto" w:fill="auto"/>
            <w:textDirection w:val="btLr"/>
          </w:tcPr>
          <w:p w:rsidRPr="004E6980" w:rsidR="00BF1B6F" w:rsidP="004B3FC3" w:rsidRDefault="00BF1B6F" w14:paraId="3B982744" w14:textId="77777777">
            <w:pPr>
              <w:pStyle w:val="Heading5"/>
              <w:outlineLvl w:val="4"/>
              <w:rPr>
                <w:lang w:val="pt-PT"/>
              </w:rPr>
            </w:pPr>
            <w:r>
              <w:rPr>
                <w:lang w:val="pt-PT"/>
              </w:rPr>
              <w:t>Tipos de Posto</w:t>
            </w:r>
          </w:p>
        </w:tc>
        <w:tc>
          <w:tcPr>
            <w:tcW w:w="1941" w:type="dxa"/>
            <w:gridSpan w:val="2"/>
            <w:shd w:val="clear" w:color="auto" w:fill="F2F2F2" w:themeFill="background1" w:themeFillShade="F2"/>
          </w:tcPr>
          <w:p w:rsidR="00BF1B6F" w:rsidP="004B3FC3" w:rsidRDefault="00BF1B6F" w14:paraId="57273B89" w14:textId="77777777">
            <w:pPr>
              <w:pStyle w:val="ListBullet"/>
              <w:numPr>
                <w:ilvl w:val="0"/>
                <w:numId w:val="28"/>
              </w:numPr>
              <w:ind w:left="137" w:hanging="141"/>
              <w:rPr>
                <w:bCs/>
                <w:lang w:val="pt-PT"/>
              </w:rPr>
            </w:pPr>
            <w:r>
              <w:rPr>
                <w:bCs/>
                <w:lang w:val="pt-PT"/>
              </w:rPr>
              <w:t>Id</w:t>
            </w:r>
          </w:p>
          <w:p w:rsidR="00BF1B6F" w:rsidP="004B3FC3" w:rsidRDefault="00BF1B6F" w14:paraId="1723DCD3" w14:textId="77777777">
            <w:pPr>
              <w:pStyle w:val="ListBullet"/>
              <w:numPr>
                <w:ilvl w:val="0"/>
                <w:numId w:val="28"/>
              </w:numPr>
              <w:ind w:left="137" w:hanging="141"/>
              <w:rPr>
                <w:bCs/>
                <w:lang w:val="pt-PT"/>
              </w:rPr>
            </w:pPr>
            <w:r>
              <w:rPr>
                <w:bCs/>
                <w:lang w:val="pt-PT"/>
              </w:rPr>
              <w:t>Nome</w:t>
            </w:r>
          </w:p>
          <w:p w:rsidR="00BF1B6F" w:rsidP="004B3FC3" w:rsidRDefault="00BF1B6F" w14:paraId="55DB4D43" w14:textId="77777777">
            <w:pPr>
              <w:pStyle w:val="ListBullet"/>
              <w:numPr>
                <w:ilvl w:val="0"/>
                <w:numId w:val="28"/>
              </w:numPr>
              <w:ind w:left="137" w:hanging="141"/>
              <w:rPr>
                <w:bCs/>
                <w:lang w:val="pt-PT"/>
              </w:rPr>
            </w:pPr>
            <w:r>
              <w:rPr>
                <w:bCs/>
                <w:lang w:val="pt-PT"/>
              </w:rPr>
              <w:t>Matrícula</w:t>
            </w:r>
          </w:p>
          <w:p w:rsidR="00BF1B6F" w:rsidP="004B3FC3" w:rsidRDefault="00BF1B6F" w14:paraId="592FEF89" w14:textId="77777777">
            <w:pPr>
              <w:pStyle w:val="ListBullet"/>
              <w:numPr>
                <w:ilvl w:val="0"/>
                <w:numId w:val="28"/>
              </w:numPr>
              <w:ind w:left="137" w:hanging="141"/>
              <w:rPr>
                <w:bCs/>
                <w:lang w:val="pt-PT"/>
              </w:rPr>
            </w:pPr>
            <w:r>
              <w:rPr>
                <w:bCs/>
                <w:lang w:val="pt-PT"/>
              </w:rPr>
              <w:t>Designação</w:t>
            </w:r>
          </w:p>
          <w:p w:rsidRPr="004E6980" w:rsidR="00BF1B6F" w:rsidP="004B3FC3" w:rsidRDefault="00BF1B6F" w14:paraId="1F053FB3" w14:textId="77777777">
            <w:pPr>
              <w:pStyle w:val="ListBullet"/>
              <w:numPr>
                <w:ilvl w:val="0"/>
                <w:numId w:val="28"/>
              </w:numPr>
              <w:ind w:left="137" w:hanging="141"/>
              <w:rPr>
                <w:bCs/>
                <w:lang w:val="pt-PT"/>
              </w:rPr>
            </w:pPr>
          </w:p>
        </w:tc>
        <w:tc>
          <w:tcPr>
            <w:tcW w:w="1934" w:type="dxa"/>
            <w:shd w:val="clear" w:color="auto" w:fill="F2F2F2" w:themeFill="background1" w:themeFillShade="F2"/>
          </w:tcPr>
          <w:p w:rsidR="00BF1B6F" w:rsidP="004B3FC3" w:rsidRDefault="00BF1B6F" w14:paraId="28BF2A9A" w14:textId="3E2D557B">
            <w:pPr>
              <w:pStyle w:val="ListBullet"/>
              <w:numPr>
                <w:ilvl w:val="0"/>
                <w:numId w:val="28"/>
              </w:numPr>
              <w:ind w:left="229" w:hanging="229"/>
              <w:rPr>
                <w:bCs/>
                <w:lang w:val="pt-PT"/>
              </w:rPr>
            </w:pPr>
            <w:r>
              <w:rPr>
                <w:bCs/>
                <w:lang w:val="pt-PT"/>
              </w:rPr>
              <w:t>Id</w:t>
            </w:r>
          </w:p>
          <w:p w:rsidR="00BF1B6F" w:rsidP="004B3FC3" w:rsidRDefault="00BF1B6F" w14:paraId="662660B3" w14:textId="0959C1B3">
            <w:pPr>
              <w:pStyle w:val="ListBullet"/>
              <w:numPr>
                <w:ilvl w:val="0"/>
                <w:numId w:val="28"/>
              </w:numPr>
              <w:ind w:left="229" w:hanging="229"/>
              <w:rPr>
                <w:bCs/>
                <w:lang w:val="pt-PT"/>
              </w:rPr>
            </w:pPr>
            <w:r>
              <w:rPr>
                <w:bCs/>
                <w:lang w:val="pt-PT"/>
              </w:rPr>
              <w:t>Nome</w:t>
            </w:r>
          </w:p>
          <w:p w:rsidR="00BF1B6F" w:rsidP="004B3FC3" w:rsidRDefault="00BF1B6F" w14:paraId="7C762AF2" w14:textId="77777777">
            <w:pPr>
              <w:pStyle w:val="ListBullet"/>
              <w:numPr>
                <w:ilvl w:val="0"/>
                <w:numId w:val="28"/>
              </w:numPr>
              <w:ind w:left="229" w:hanging="229"/>
              <w:rPr>
                <w:bCs/>
                <w:lang w:val="pt-PT"/>
              </w:rPr>
            </w:pPr>
            <w:r>
              <w:rPr>
                <w:bCs/>
                <w:lang w:val="pt-PT"/>
              </w:rPr>
              <w:t>Designação</w:t>
            </w:r>
          </w:p>
          <w:p w:rsidRPr="00184CA7" w:rsidR="00BF1B6F" w:rsidP="00184CA7" w:rsidRDefault="00BF1B6F" w14:paraId="31D1606B" w14:textId="1B0EBFF8">
            <w:pPr>
              <w:pStyle w:val="ListBullet"/>
              <w:numPr>
                <w:ilvl w:val="0"/>
                <w:numId w:val="28"/>
              </w:numPr>
              <w:ind w:left="229" w:hanging="229"/>
              <w:rPr>
                <w:bCs/>
                <w:lang w:val="pt-PT"/>
              </w:rPr>
            </w:pPr>
            <w:r>
              <w:rPr>
                <w:bCs/>
                <w:lang w:val="pt-PT"/>
              </w:rPr>
              <w:t>Veículo associado</w:t>
            </w:r>
          </w:p>
        </w:tc>
        <w:tc>
          <w:tcPr>
            <w:tcW w:w="1934" w:type="dxa"/>
            <w:shd w:val="clear" w:color="auto" w:fill="F2F2F2" w:themeFill="background1" w:themeFillShade="F2"/>
          </w:tcPr>
          <w:p w:rsidR="00BF1B6F" w:rsidP="004B3FC3" w:rsidRDefault="00BF1B6F" w14:paraId="27698335" w14:textId="26CA1697">
            <w:pPr>
              <w:pStyle w:val="ListBullet"/>
              <w:numPr>
                <w:ilvl w:val="0"/>
                <w:numId w:val="28"/>
              </w:numPr>
              <w:ind w:left="229" w:hanging="229"/>
              <w:rPr>
                <w:bCs/>
                <w:lang w:val="pt-PT"/>
              </w:rPr>
            </w:pPr>
            <w:r>
              <w:rPr>
                <w:bCs/>
                <w:lang w:val="pt-PT"/>
              </w:rPr>
              <w:t>Id</w:t>
            </w:r>
          </w:p>
          <w:p w:rsidR="00BF1B6F" w:rsidP="004B3FC3" w:rsidRDefault="00BF1B6F" w14:paraId="15DB3F2E" w14:textId="77777777">
            <w:pPr>
              <w:pStyle w:val="ListBullet"/>
              <w:numPr>
                <w:ilvl w:val="0"/>
                <w:numId w:val="28"/>
              </w:numPr>
              <w:ind w:left="229" w:hanging="229"/>
              <w:rPr>
                <w:bCs/>
                <w:lang w:val="pt-PT"/>
              </w:rPr>
            </w:pPr>
            <w:r>
              <w:rPr>
                <w:bCs/>
                <w:lang w:val="pt-PT"/>
              </w:rPr>
              <w:t>Nome</w:t>
            </w:r>
          </w:p>
          <w:p w:rsidR="00BF1B6F" w:rsidP="004B3FC3" w:rsidRDefault="00BF1B6F" w14:paraId="171380A9" w14:textId="77777777">
            <w:pPr>
              <w:pStyle w:val="ListBullet"/>
              <w:numPr>
                <w:ilvl w:val="0"/>
                <w:numId w:val="28"/>
              </w:numPr>
              <w:ind w:left="229" w:hanging="229"/>
              <w:rPr>
                <w:bCs/>
                <w:lang w:val="pt-PT"/>
              </w:rPr>
            </w:pPr>
            <w:r>
              <w:rPr>
                <w:bCs/>
                <w:lang w:val="pt-PT"/>
              </w:rPr>
              <w:t>Designação</w:t>
            </w:r>
          </w:p>
          <w:p w:rsidRPr="009036CB" w:rsidR="00BF1B6F" w:rsidP="00BF1B6F" w:rsidRDefault="00BF1B6F" w14:paraId="20F6E795" w14:textId="21599E79">
            <w:pPr>
              <w:pStyle w:val="ListBullet"/>
              <w:numPr>
                <w:ilvl w:val="0"/>
                <w:numId w:val="28"/>
              </w:numPr>
              <w:ind w:left="229" w:hanging="229"/>
              <w:rPr>
                <w:bCs/>
                <w:lang w:val="pt-PT"/>
              </w:rPr>
            </w:pPr>
            <w:r>
              <w:rPr>
                <w:bCs/>
                <w:lang w:val="pt-PT"/>
              </w:rPr>
              <w:t>Local</w:t>
            </w:r>
          </w:p>
        </w:tc>
        <w:tc>
          <w:tcPr>
            <w:tcW w:w="1808" w:type="dxa"/>
            <w:shd w:val="clear" w:color="auto" w:fill="F2F2F2" w:themeFill="background1" w:themeFillShade="F2"/>
          </w:tcPr>
          <w:p w:rsidR="00BF1B6F" w:rsidP="004B3FC3" w:rsidRDefault="00BF1B6F" w14:paraId="3B1F0257" w14:textId="77777777">
            <w:pPr>
              <w:pStyle w:val="ListBullet"/>
              <w:numPr>
                <w:ilvl w:val="0"/>
                <w:numId w:val="28"/>
              </w:numPr>
              <w:ind w:left="251" w:hanging="251"/>
              <w:rPr>
                <w:bCs/>
                <w:lang w:val="pt-PT"/>
              </w:rPr>
            </w:pPr>
            <w:r>
              <w:rPr>
                <w:bCs/>
                <w:lang w:val="pt-PT"/>
              </w:rPr>
              <w:t>Id</w:t>
            </w:r>
          </w:p>
          <w:p w:rsidR="00BF1B6F" w:rsidP="004B3FC3" w:rsidRDefault="00BF1B6F" w14:paraId="2FA99AD3" w14:textId="77777777">
            <w:pPr>
              <w:pStyle w:val="ListBullet"/>
              <w:numPr>
                <w:ilvl w:val="0"/>
                <w:numId w:val="28"/>
              </w:numPr>
              <w:ind w:left="251" w:hanging="251"/>
              <w:rPr>
                <w:bCs/>
                <w:lang w:val="pt-PT"/>
              </w:rPr>
            </w:pPr>
            <w:r>
              <w:rPr>
                <w:bCs/>
                <w:lang w:val="pt-PT"/>
              </w:rPr>
              <w:t>Nome</w:t>
            </w:r>
          </w:p>
          <w:p w:rsidR="00BF1B6F" w:rsidP="004B3FC3" w:rsidRDefault="00BF1B6F" w14:paraId="18A5549D" w14:textId="77777777">
            <w:pPr>
              <w:pStyle w:val="ListBullet"/>
              <w:numPr>
                <w:ilvl w:val="0"/>
                <w:numId w:val="28"/>
              </w:numPr>
              <w:ind w:left="251" w:hanging="251"/>
              <w:rPr>
                <w:bCs/>
                <w:lang w:val="pt-PT"/>
              </w:rPr>
            </w:pPr>
            <w:r>
              <w:rPr>
                <w:bCs/>
                <w:lang w:val="pt-PT"/>
              </w:rPr>
              <w:t>Designação</w:t>
            </w:r>
          </w:p>
          <w:p w:rsidR="00BF1B6F" w:rsidP="004B3FC3" w:rsidRDefault="00BF1B6F" w14:paraId="19ABDB36" w14:textId="77777777">
            <w:pPr>
              <w:pStyle w:val="ListBullet"/>
              <w:numPr>
                <w:ilvl w:val="0"/>
                <w:numId w:val="28"/>
              </w:numPr>
              <w:ind w:left="251" w:hanging="251"/>
              <w:rPr>
                <w:bCs/>
                <w:lang w:val="pt-PT"/>
              </w:rPr>
            </w:pPr>
            <w:r>
              <w:rPr>
                <w:bCs/>
                <w:lang w:val="pt-PT"/>
              </w:rPr>
              <w:t>Local</w:t>
            </w:r>
          </w:p>
          <w:p w:rsidR="00BF1B6F" w:rsidP="004B3FC3" w:rsidRDefault="00BF1B6F" w14:paraId="710567BA" w14:textId="77777777">
            <w:pPr>
              <w:pStyle w:val="ListBullet"/>
              <w:numPr>
                <w:ilvl w:val="0"/>
                <w:numId w:val="28"/>
              </w:numPr>
              <w:ind w:left="251" w:hanging="251"/>
              <w:rPr>
                <w:bCs/>
                <w:lang w:val="pt-PT"/>
              </w:rPr>
            </w:pPr>
            <w:r>
              <w:rPr>
                <w:bCs/>
                <w:lang w:val="pt-PT"/>
              </w:rPr>
              <w:t>Data início</w:t>
            </w:r>
          </w:p>
          <w:p w:rsidRPr="0011712D" w:rsidR="00BF1B6F" w:rsidP="004B3FC3" w:rsidRDefault="00BF1B6F" w14:paraId="776944DA" w14:textId="77777777">
            <w:pPr>
              <w:pStyle w:val="ListBullet"/>
              <w:numPr>
                <w:ilvl w:val="0"/>
                <w:numId w:val="28"/>
              </w:numPr>
              <w:ind w:left="251" w:hanging="251"/>
              <w:rPr>
                <w:bCs/>
                <w:lang w:val="pt-PT"/>
              </w:rPr>
            </w:pPr>
            <w:r>
              <w:rPr>
                <w:bCs/>
                <w:lang w:val="pt-PT"/>
              </w:rPr>
              <w:t>Data Fim</w:t>
            </w:r>
          </w:p>
        </w:tc>
      </w:tr>
    </w:tbl>
    <w:p w:rsidR="00AE2695" w:rsidP="00F85C9C" w:rsidRDefault="00AE2695" w14:paraId="5F1C72DC" w14:textId="703EF268">
      <w:pPr>
        <w:jc w:val="both"/>
        <w:rPr>
          <w:lang w:val="pt-PT"/>
        </w:rPr>
      </w:pPr>
    </w:p>
    <w:p w:rsidR="0011712D" w:rsidP="00F85C9C" w:rsidRDefault="0011712D" w14:paraId="39E671E6" w14:textId="58AC509B">
      <w:pPr>
        <w:jc w:val="both"/>
        <w:rPr>
          <w:lang w:val="pt-PT"/>
        </w:rPr>
      </w:pPr>
    </w:p>
    <w:p w:rsidR="0011712D" w:rsidP="00F85C9C" w:rsidRDefault="0011712D" w14:paraId="659D3228" w14:textId="5A9A1F4B">
      <w:pPr>
        <w:jc w:val="both"/>
        <w:rPr>
          <w:lang w:val="pt-PT"/>
        </w:rPr>
      </w:pPr>
    </w:p>
    <w:p w:rsidR="0011712D" w:rsidP="00F85C9C" w:rsidRDefault="0011712D" w14:paraId="65AF5643" w14:textId="128D3643">
      <w:pPr>
        <w:jc w:val="both"/>
        <w:rPr>
          <w:lang w:val="pt-PT"/>
        </w:rPr>
      </w:pPr>
    </w:p>
    <w:p w:rsidR="0011712D" w:rsidP="00F85C9C" w:rsidRDefault="0011712D" w14:paraId="4E676DB9" w14:textId="0056729F">
      <w:pPr>
        <w:jc w:val="both"/>
        <w:rPr>
          <w:lang w:val="pt-PT"/>
        </w:rPr>
      </w:pPr>
    </w:p>
    <w:p w:rsidR="00B933DF" w:rsidP="00F85C9C" w:rsidRDefault="00B933DF" w14:paraId="0F77E63A" w14:textId="05C7F5D9">
      <w:pPr>
        <w:jc w:val="both"/>
        <w:rPr>
          <w:lang w:val="pt-PT"/>
        </w:rPr>
      </w:pPr>
    </w:p>
    <w:p w:rsidR="00B933DF" w:rsidP="00F85C9C" w:rsidRDefault="00B933DF" w14:paraId="632F3F35" w14:textId="2698BB30">
      <w:pPr>
        <w:jc w:val="both"/>
        <w:rPr>
          <w:lang w:val="pt-PT"/>
        </w:rPr>
      </w:pPr>
    </w:p>
    <w:p w:rsidRPr="004E6980" w:rsidR="001F1A82" w:rsidP="00F85C9C" w:rsidRDefault="001F1A82" w14:paraId="2F8F80CB" w14:textId="77777777">
      <w:pPr>
        <w:jc w:val="both"/>
        <w:rPr>
          <w:lang w:val="pt-PT"/>
        </w:rPr>
      </w:pPr>
    </w:p>
    <w:p w:rsidR="001F1A82" w:rsidP="002B4A92" w:rsidRDefault="001F1A82" w14:paraId="7307F976" w14:textId="77777777">
      <w:pPr>
        <w:pStyle w:val="Heading1"/>
        <w:jc w:val="center"/>
        <w:rPr>
          <w:sz w:val="48"/>
          <w:szCs w:val="48"/>
          <w:lang w:val="pt-PT"/>
        </w:rPr>
      </w:pPr>
    </w:p>
    <w:p w:rsidRPr="004E6980" w:rsidR="002B4A92" w:rsidP="002B4A92" w:rsidRDefault="002B4A92" w14:paraId="79A13436" w14:textId="036B703D">
      <w:pPr>
        <w:pStyle w:val="Heading1"/>
        <w:jc w:val="center"/>
        <w:rPr>
          <w:sz w:val="48"/>
          <w:szCs w:val="48"/>
          <w:lang w:val="pt-PT"/>
        </w:rPr>
      </w:pPr>
      <w:r w:rsidRPr="004E6980">
        <w:rPr>
          <w:sz w:val="48"/>
          <w:szCs w:val="48"/>
          <w:lang w:val="pt-PT"/>
        </w:rPr>
        <w:t>Back-end</w:t>
      </w:r>
    </w:p>
    <w:p w:rsidRPr="004E6980" w:rsidR="002B4A92" w:rsidP="00F85C9C" w:rsidRDefault="002B4A92" w14:paraId="5C6A6B3F" w14:textId="37FF818F">
      <w:pPr>
        <w:jc w:val="both"/>
        <w:rPr>
          <w:lang w:val="pt-PT"/>
        </w:rPr>
      </w:pPr>
      <w:r w:rsidRPr="69879144" w:rsidR="69879144">
        <w:rPr>
          <w:lang w:val="pt-PT"/>
        </w:rPr>
        <w:t xml:space="preserve">Neste nosso projeto de </w:t>
      </w:r>
      <w:r w:rsidRPr="69879144" w:rsidR="69879144">
        <w:rPr>
          <w:lang w:val="pt-PT"/>
        </w:rPr>
        <w:t>back-end</w:t>
      </w:r>
      <w:r w:rsidRPr="69879144" w:rsidR="69879144">
        <w:rPr>
          <w:lang w:val="pt-PT"/>
        </w:rPr>
        <w:t xml:space="preserve"> temos como objetivo estruturar o “motor” que irá alimentar toda a plataforma de </w:t>
      </w:r>
      <w:r w:rsidRPr="69879144" w:rsidR="69879144">
        <w:rPr>
          <w:lang w:val="pt-PT"/>
        </w:rPr>
        <w:t>f</w:t>
      </w:r>
      <w:r w:rsidRPr="69879144" w:rsidR="69879144">
        <w:rPr>
          <w:lang w:val="pt-PT"/>
        </w:rPr>
        <w:t>ront-end</w:t>
      </w:r>
      <w:r w:rsidRPr="69879144" w:rsidR="69879144">
        <w:rPr>
          <w:lang w:val="pt-PT"/>
        </w:rPr>
        <w:t xml:space="preserve"> </w:t>
      </w:r>
      <w:r w:rsidRPr="69879144" w:rsidR="69879144">
        <w:rPr>
          <w:lang w:val="pt-PT"/>
        </w:rPr>
        <w:t>acima descrita.</w:t>
      </w:r>
    </w:p>
    <w:p w:rsidRPr="004E6980" w:rsidR="002B4A92" w:rsidP="00F85C9C" w:rsidRDefault="002B4A92" w14:paraId="6E92FF5F" w14:textId="7B21394B">
      <w:pPr>
        <w:jc w:val="both"/>
        <w:rPr>
          <w:lang w:val="pt-PT"/>
        </w:rPr>
      </w:pPr>
      <w:r w:rsidRPr="69879144" w:rsidR="69879144">
        <w:rPr>
          <w:lang w:val="pt-PT"/>
        </w:rPr>
        <w:t xml:space="preserve">Já mencionados os desafios a solucionar na nossa plataforma de </w:t>
      </w:r>
      <w:r w:rsidRPr="69879144" w:rsidR="69879144">
        <w:rPr>
          <w:lang w:val="pt-PT"/>
        </w:rPr>
        <w:t>front-end,</w:t>
      </w:r>
      <w:r w:rsidRPr="69879144" w:rsidR="69879144">
        <w:rPr>
          <w:lang w:val="pt-PT"/>
        </w:rPr>
        <w:t xml:space="preserve"> os desafios para deixar o nosso “motor” afinado passam por outro tipo de soluções. </w:t>
      </w:r>
    </w:p>
    <w:p w:rsidRPr="004E6980" w:rsidR="00F85C9C" w:rsidP="002B54B4" w:rsidRDefault="00F85C9C" w14:paraId="02AAFB0A" w14:textId="648DEC0F">
      <w:pPr>
        <w:rPr>
          <w:lang w:val="pt-PT"/>
        </w:rPr>
      </w:pPr>
    </w:p>
    <w:p w:rsidRPr="004E6980" w:rsidR="00F85C9C" w:rsidP="001B02D8" w:rsidRDefault="00F85C9C" w14:paraId="7CB7C0C2" w14:textId="4C8A4F42">
      <w:pPr>
        <w:pStyle w:val="Heading3"/>
        <w:jc w:val="center"/>
        <w:rPr>
          <w:lang w:val="pt-PT"/>
        </w:rPr>
      </w:pPr>
      <w:r w:rsidRPr="004E6980">
        <w:rPr>
          <w:lang w:val="pt-PT"/>
        </w:rPr>
        <w:t xml:space="preserve">Como pretendemos </w:t>
      </w:r>
      <w:r w:rsidRPr="004E6980" w:rsidR="00142D6E">
        <w:rPr>
          <w:lang w:val="pt-PT"/>
        </w:rPr>
        <w:t>solucionar estes problemas</w:t>
      </w:r>
      <w:r w:rsidRPr="004E6980">
        <w:rPr>
          <w:lang w:val="pt-PT"/>
        </w:rPr>
        <w:t>?</w:t>
      </w:r>
    </w:p>
    <w:p w:rsidRPr="004E6980" w:rsidR="00F85C9C" w:rsidP="00F85C9C" w:rsidRDefault="00F85C9C" w14:paraId="0855865A" w14:textId="3A7AFA30">
      <w:pPr>
        <w:jc w:val="both"/>
        <w:rPr>
          <w:lang w:val="pt-PT"/>
        </w:rPr>
      </w:pPr>
      <w:r w:rsidRPr="004E6980">
        <w:rPr>
          <w:lang w:val="pt-PT"/>
        </w:rPr>
        <w:t>Perante o</w:t>
      </w:r>
      <w:r w:rsidRPr="004E6980" w:rsidR="001B4227">
        <w:rPr>
          <w:lang w:val="pt-PT"/>
        </w:rPr>
        <w:t xml:space="preserve"> conjunto de</w:t>
      </w:r>
      <w:r w:rsidRPr="004E6980">
        <w:rPr>
          <w:lang w:val="pt-PT"/>
        </w:rPr>
        <w:t xml:space="preserve"> problema</w:t>
      </w:r>
      <w:r w:rsidRPr="004E6980" w:rsidR="001B4227">
        <w:rPr>
          <w:lang w:val="pt-PT"/>
        </w:rPr>
        <w:t>s</w:t>
      </w:r>
      <w:r w:rsidRPr="004E6980">
        <w:rPr>
          <w:lang w:val="pt-PT"/>
        </w:rPr>
        <w:t xml:space="preserve"> </w:t>
      </w:r>
      <w:r w:rsidRPr="004E6980" w:rsidR="00142D6E">
        <w:rPr>
          <w:lang w:val="pt-PT"/>
        </w:rPr>
        <w:t>apresentado, teremos</w:t>
      </w:r>
      <w:r w:rsidRPr="004E6980">
        <w:rPr>
          <w:lang w:val="pt-PT"/>
        </w:rPr>
        <w:t xml:space="preserve"> alguns problemas para solucionar:</w:t>
      </w:r>
    </w:p>
    <w:p w:rsidRPr="004E6980" w:rsidR="009F7314" w:rsidP="00F85C9C" w:rsidRDefault="009F7314" w14:paraId="19C68548" w14:textId="77777777">
      <w:pPr>
        <w:pStyle w:val="ListParagraph"/>
        <w:numPr>
          <w:ilvl w:val="0"/>
          <w:numId w:val="25"/>
        </w:numPr>
        <w:jc w:val="both"/>
        <w:rPr>
          <w:lang w:val="pt-PT"/>
        </w:rPr>
        <w:sectPr w:rsidRPr="004E6980" w:rsidR="009F7314" w:rsidSect="00721777">
          <w:type w:val="continuous"/>
          <w:pgSz w:w="11907" w:h="16839" w:orient="portrait" w:code="9"/>
          <w:pgMar w:top="1304" w:right="481" w:bottom="1831" w:left="794" w:header="720" w:footer="680" w:gutter="0"/>
          <w:pgNumType w:start="0"/>
          <w:cols w:space="720"/>
          <w:titlePg/>
          <w:docGrid w:linePitch="381"/>
        </w:sectPr>
      </w:pPr>
    </w:p>
    <w:p w:rsidRPr="004E6980" w:rsidR="00F85C9C" w:rsidP="00F85C9C" w:rsidRDefault="00F85C9C" w14:paraId="540FD7BA" w14:textId="0BA4C221">
      <w:pPr>
        <w:pStyle w:val="ListParagraph"/>
        <w:numPr>
          <w:ilvl w:val="0"/>
          <w:numId w:val="25"/>
        </w:numPr>
        <w:jc w:val="both"/>
        <w:rPr>
          <w:lang w:val="pt-PT"/>
        </w:rPr>
      </w:pPr>
      <w:r w:rsidRPr="004E6980">
        <w:rPr>
          <w:lang w:val="pt-PT"/>
        </w:rPr>
        <w:t xml:space="preserve">Controlo de </w:t>
      </w:r>
      <w:r w:rsidRPr="004E6980" w:rsidR="00DB2989">
        <w:rPr>
          <w:lang w:val="pt-PT"/>
        </w:rPr>
        <w:t>entrada e saída de stock</w:t>
      </w:r>
    </w:p>
    <w:p w:rsidRPr="004E6980" w:rsidR="00F85C9C" w:rsidP="00F85C9C" w:rsidRDefault="00F85C9C" w14:paraId="72B00118" w14:textId="77777777">
      <w:pPr>
        <w:pStyle w:val="ListParagraph"/>
        <w:numPr>
          <w:ilvl w:val="0"/>
          <w:numId w:val="25"/>
        </w:numPr>
        <w:jc w:val="both"/>
        <w:rPr>
          <w:lang w:val="pt-PT"/>
        </w:rPr>
      </w:pPr>
      <w:r w:rsidRPr="004E6980">
        <w:rPr>
          <w:lang w:val="pt-PT"/>
        </w:rPr>
        <w:t>Controlo de custos</w:t>
      </w:r>
    </w:p>
    <w:p w:rsidRPr="004E6980" w:rsidR="00F85C9C" w:rsidP="00F85C9C" w:rsidRDefault="00F85C9C" w14:paraId="6526EAC1" w14:textId="77777777">
      <w:pPr>
        <w:pStyle w:val="ListParagraph"/>
        <w:numPr>
          <w:ilvl w:val="0"/>
          <w:numId w:val="25"/>
        </w:numPr>
        <w:jc w:val="both"/>
        <w:rPr>
          <w:lang w:val="pt-PT"/>
        </w:rPr>
      </w:pPr>
      <w:r w:rsidRPr="004E6980">
        <w:rPr>
          <w:lang w:val="pt-PT"/>
        </w:rPr>
        <w:t>Informação de Produtos</w:t>
      </w:r>
    </w:p>
    <w:p w:rsidRPr="004E6980" w:rsidR="009F7314" w:rsidP="009F7314" w:rsidRDefault="009F7314" w14:paraId="11F5776E" w14:textId="77777777">
      <w:pPr>
        <w:pStyle w:val="ListParagraph"/>
        <w:numPr>
          <w:ilvl w:val="0"/>
          <w:numId w:val="25"/>
        </w:numPr>
        <w:jc w:val="both"/>
        <w:rPr>
          <w:lang w:val="pt-PT"/>
        </w:rPr>
      </w:pPr>
      <w:r w:rsidRPr="004E6980">
        <w:rPr>
          <w:lang w:val="pt-PT"/>
        </w:rPr>
        <w:t>Informação de Custos</w:t>
      </w:r>
    </w:p>
    <w:p w:rsidRPr="004E6980" w:rsidR="009F7314" w:rsidP="009F7314" w:rsidRDefault="009F7314" w14:paraId="10F371A2" w14:textId="77777777">
      <w:pPr>
        <w:pStyle w:val="ListParagraph"/>
        <w:numPr>
          <w:ilvl w:val="0"/>
          <w:numId w:val="25"/>
        </w:numPr>
        <w:jc w:val="both"/>
        <w:rPr>
          <w:lang w:val="pt-PT"/>
        </w:rPr>
      </w:pPr>
      <w:r w:rsidRPr="004E6980">
        <w:rPr>
          <w:lang w:val="pt-PT"/>
        </w:rPr>
        <w:t>Alertas de baixo nível de stock</w:t>
      </w:r>
    </w:p>
    <w:p w:rsidRPr="004E6980" w:rsidR="009F7314" w:rsidP="009F7314" w:rsidRDefault="009F7314" w14:paraId="68153DEC" w14:textId="40E1DED2">
      <w:pPr>
        <w:pStyle w:val="ListParagraph"/>
        <w:numPr>
          <w:ilvl w:val="0"/>
          <w:numId w:val="25"/>
        </w:numPr>
        <w:jc w:val="both"/>
        <w:rPr>
          <w:lang w:val="pt-PT"/>
        </w:rPr>
      </w:pPr>
      <w:r w:rsidRPr="004E6980">
        <w:rPr>
          <w:lang w:val="pt-PT"/>
        </w:rPr>
        <w:t>Disponibilidade 24/7</w:t>
      </w:r>
    </w:p>
    <w:p w:rsidRPr="004E6980" w:rsidR="009F7314" w:rsidP="009F7314" w:rsidRDefault="009F7314" w14:paraId="7C41FF9C" w14:textId="6BA578C1">
      <w:pPr>
        <w:pStyle w:val="ListParagraph"/>
        <w:numPr>
          <w:ilvl w:val="0"/>
          <w:numId w:val="25"/>
        </w:numPr>
        <w:jc w:val="both"/>
        <w:rPr>
          <w:lang w:val="pt-PT"/>
        </w:rPr>
      </w:pPr>
      <w:r w:rsidRPr="004E6980">
        <w:rPr>
          <w:lang w:val="pt-PT"/>
        </w:rPr>
        <w:t>Produto com maior saída</w:t>
      </w:r>
    </w:p>
    <w:p w:rsidRPr="004E6980" w:rsidR="00F85C9C" w:rsidP="00F85C9C" w:rsidRDefault="00F85C9C" w14:paraId="20AE8D26" w14:textId="77777777">
      <w:pPr>
        <w:pStyle w:val="ListParagraph"/>
        <w:numPr>
          <w:ilvl w:val="0"/>
          <w:numId w:val="25"/>
        </w:numPr>
        <w:jc w:val="both"/>
        <w:rPr>
          <w:lang w:val="pt-PT"/>
        </w:rPr>
      </w:pPr>
      <w:r w:rsidRPr="004E6980">
        <w:rPr>
          <w:lang w:val="pt-PT"/>
        </w:rPr>
        <w:t>Informação de Fornecedores</w:t>
      </w:r>
    </w:p>
    <w:p w:rsidRPr="004E6980" w:rsidR="00F85C9C" w:rsidP="00F85C9C" w:rsidRDefault="00F85C9C" w14:paraId="1D923B10" w14:textId="5091F76A">
      <w:pPr>
        <w:pStyle w:val="ListParagraph"/>
        <w:numPr>
          <w:ilvl w:val="0"/>
          <w:numId w:val="25"/>
        </w:numPr>
        <w:jc w:val="both"/>
        <w:rPr>
          <w:lang w:val="pt-PT"/>
        </w:rPr>
      </w:pPr>
      <w:r w:rsidRPr="004E6980">
        <w:rPr>
          <w:lang w:val="pt-PT"/>
        </w:rPr>
        <w:t>Grupo de Produtos</w:t>
      </w:r>
    </w:p>
    <w:p w:rsidRPr="004E6980" w:rsidR="00F85C9C" w:rsidP="00F85C9C" w:rsidRDefault="00F85C9C" w14:paraId="797D722E" w14:textId="77777777">
      <w:pPr>
        <w:pStyle w:val="ListParagraph"/>
        <w:numPr>
          <w:ilvl w:val="0"/>
          <w:numId w:val="25"/>
        </w:numPr>
        <w:jc w:val="both"/>
        <w:rPr>
          <w:lang w:val="pt-PT"/>
        </w:rPr>
      </w:pPr>
      <w:r w:rsidRPr="004E6980">
        <w:rPr>
          <w:lang w:val="pt-PT"/>
        </w:rPr>
        <w:t xml:space="preserve">Relatório de gastos </w:t>
      </w:r>
    </w:p>
    <w:p w:rsidRPr="004E6980" w:rsidR="00F85C9C" w:rsidP="00F85C9C" w:rsidRDefault="00F85C9C" w14:paraId="393F6CDD" w14:textId="7A396C1A">
      <w:pPr>
        <w:pStyle w:val="ListParagraph"/>
        <w:numPr>
          <w:ilvl w:val="0"/>
          <w:numId w:val="25"/>
        </w:numPr>
        <w:spacing w:line="312" w:lineRule="auto"/>
        <w:jc w:val="both"/>
        <w:rPr>
          <w:lang w:val="pt-PT"/>
        </w:rPr>
      </w:pPr>
      <w:r w:rsidRPr="004E6980">
        <w:rPr>
          <w:lang w:val="pt-PT"/>
        </w:rPr>
        <w:t>Relatório de valor total em stock</w:t>
      </w:r>
    </w:p>
    <w:p w:rsidRPr="004E6980" w:rsidR="009F7314" w:rsidP="00F85C9C" w:rsidRDefault="009F7314" w14:paraId="6FF3C9D5" w14:textId="77777777">
      <w:pPr>
        <w:jc w:val="both"/>
        <w:rPr>
          <w:lang w:val="pt-PT"/>
        </w:rPr>
        <w:sectPr w:rsidRPr="004E6980" w:rsidR="009F7314" w:rsidSect="009F7314">
          <w:type w:val="continuous"/>
          <w:pgSz w:w="11907" w:h="16839" w:orient="portrait" w:code="9"/>
          <w:pgMar w:top="1304" w:right="505" w:bottom="1831" w:left="794" w:header="720" w:footer="794" w:gutter="0"/>
          <w:pgNumType w:start="0"/>
          <w:cols w:space="720" w:num="2"/>
          <w:titlePg/>
          <w:docGrid w:linePitch="381"/>
        </w:sectPr>
      </w:pPr>
    </w:p>
    <w:p w:rsidRPr="004E6980" w:rsidR="00DB2989" w:rsidP="00F85C9C" w:rsidRDefault="00DB2989" w14:paraId="433D69FA" w14:textId="26177882">
      <w:pPr>
        <w:jc w:val="both"/>
        <w:rPr>
          <w:lang w:val="pt-PT"/>
        </w:rPr>
      </w:pPr>
    </w:p>
    <w:p w:rsidRPr="004E6980" w:rsidR="00DB2989" w:rsidP="00DB2989" w:rsidRDefault="00DB2989" w14:paraId="04A86B6A" w14:textId="7FEBC9F2">
      <w:pPr>
        <w:pStyle w:val="Heading3"/>
        <w:jc w:val="center"/>
        <w:rPr>
          <w:lang w:val="pt-PT"/>
        </w:rPr>
      </w:pPr>
      <w:r w:rsidRPr="004E6980">
        <w:rPr>
          <w:lang w:val="pt-PT"/>
        </w:rPr>
        <w:t>Controlo de entrada e saída de stock</w:t>
      </w:r>
    </w:p>
    <w:p w:rsidRPr="004E6980" w:rsidR="00DB2989" w:rsidP="00F85C9C" w:rsidRDefault="00DB2989" w14:paraId="6D76E126" w14:textId="13AF3D81">
      <w:pPr>
        <w:jc w:val="both"/>
        <w:rPr>
          <w:lang w:val="pt-PT"/>
        </w:rPr>
      </w:pPr>
    </w:p>
    <w:p w:rsidRPr="004E6980" w:rsidR="00DB2989" w:rsidP="00F85C9C" w:rsidRDefault="00EE7292" w14:paraId="44D7499E" w14:textId="49D36EC7">
      <w:pPr>
        <w:jc w:val="both"/>
        <w:rPr>
          <w:lang w:val="pt-PT"/>
        </w:rPr>
      </w:pPr>
      <w:r w:rsidRPr="69879144" w:rsidR="69879144">
        <w:rPr>
          <w:lang w:val="pt-PT"/>
        </w:rPr>
        <w:t>Quando pensamos em entrada e saída de stock num determinado local temos de pensar sempre em vários fatores, nomeadamente:</w:t>
      </w:r>
    </w:p>
    <w:p w:rsidRPr="004E6980" w:rsidR="00EE7292" w:rsidP="00EE7292" w:rsidRDefault="00EE7292" w14:paraId="30EF4E1A" w14:textId="47A736DF">
      <w:pPr>
        <w:pStyle w:val="ListParagraph"/>
        <w:numPr>
          <w:ilvl w:val="0"/>
          <w:numId w:val="38"/>
        </w:numPr>
        <w:jc w:val="both"/>
        <w:rPr>
          <w:lang w:val="pt-PT"/>
        </w:rPr>
      </w:pPr>
      <w:r w:rsidRPr="004E6980">
        <w:rPr>
          <w:lang w:val="pt-PT"/>
        </w:rPr>
        <w:t>Registo de produtos</w:t>
      </w:r>
    </w:p>
    <w:p w:rsidRPr="004E6980" w:rsidR="00EE7292" w:rsidP="00EE7292" w:rsidRDefault="00EE7292" w14:paraId="74F0D3CA" w14:textId="75A03C8A">
      <w:pPr>
        <w:pStyle w:val="ListParagraph"/>
        <w:numPr>
          <w:ilvl w:val="0"/>
          <w:numId w:val="38"/>
        </w:numPr>
        <w:jc w:val="both"/>
        <w:rPr>
          <w:lang w:val="pt-PT"/>
        </w:rPr>
      </w:pPr>
      <w:r w:rsidRPr="004E6980">
        <w:rPr>
          <w:lang w:val="pt-PT"/>
        </w:rPr>
        <w:t>Acesso a registos anteriores de modo a obter dados sobre produtos</w:t>
      </w:r>
    </w:p>
    <w:p w:rsidRPr="004E6980" w:rsidR="00EE7292" w:rsidP="00EE7292" w:rsidRDefault="00EE7292" w14:paraId="69D46F20" w14:textId="4E924F00">
      <w:pPr>
        <w:pStyle w:val="ListParagraph"/>
        <w:numPr>
          <w:ilvl w:val="0"/>
          <w:numId w:val="38"/>
        </w:numPr>
        <w:jc w:val="both"/>
        <w:rPr>
          <w:lang w:val="pt-PT"/>
        </w:rPr>
      </w:pPr>
      <w:r w:rsidRPr="004E6980">
        <w:rPr>
          <w:lang w:val="pt-PT"/>
        </w:rPr>
        <w:t>Registo de locais para onde o stock é movimentado</w:t>
      </w:r>
    </w:p>
    <w:p w:rsidRPr="004E6980" w:rsidR="00EE7292" w:rsidP="00EE7292" w:rsidRDefault="00EE7292" w14:paraId="5DED9FA5" w14:textId="1C43D290">
      <w:pPr>
        <w:pStyle w:val="ListParagraph"/>
        <w:numPr>
          <w:ilvl w:val="0"/>
          <w:numId w:val="38"/>
        </w:numPr>
        <w:jc w:val="both"/>
        <w:rPr>
          <w:lang w:val="pt-PT"/>
        </w:rPr>
      </w:pPr>
      <w:r w:rsidRPr="004E6980">
        <w:rPr>
          <w:lang w:val="pt-PT"/>
        </w:rPr>
        <w:t>Ciclo de “vida” local e total de cada produto.</w:t>
      </w:r>
    </w:p>
    <w:p w:rsidRPr="004E6980" w:rsidR="00EE7292" w:rsidP="00F85C9C" w:rsidRDefault="00EE7292" w14:paraId="50BE803D" w14:textId="77777777">
      <w:pPr>
        <w:jc w:val="both"/>
        <w:rPr>
          <w:lang w:val="pt-PT"/>
        </w:rPr>
      </w:pPr>
    </w:p>
    <w:p w:rsidRPr="004E6980" w:rsidR="00F85C9C" w:rsidP="001B02D8" w:rsidRDefault="00F85C9C" w14:paraId="290F8FBA" w14:textId="7BF19379">
      <w:pPr>
        <w:pStyle w:val="Heading4"/>
        <w:jc w:val="center"/>
        <w:rPr>
          <w:lang w:val="pt-PT"/>
        </w:rPr>
      </w:pPr>
      <w:r w:rsidRPr="004E6980">
        <w:rPr>
          <w:lang w:val="pt-PT"/>
        </w:rPr>
        <w:t>Registo</w:t>
      </w:r>
      <w:r w:rsidRPr="004E6980" w:rsidR="001406FE">
        <w:rPr>
          <w:lang w:val="pt-PT"/>
        </w:rPr>
        <w:t>s</w:t>
      </w:r>
      <w:r w:rsidRPr="004E6980">
        <w:rPr>
          <w:lang w:val="pt-PT"/>
        </w:rPr>
        <w:t xml:space="preserve"> de </w:t>
      </w:r>
      <w:proofErr w:type="gramStart"/>
      <w:r w:rsidRPr="004E6980" w:rsidR="001406FE">
        <w:rPr>
          <w:lang w:val="pt-PT"/>
        </w:rPr>
        <w:t>inputs(</w:t>
      </w:r>
      <w:proofErr w:type="gramEnd"/>
      <w:r w:rsidRPr="004E6980" w:rsidR="001406FE">
        <w:rPr>
          <w:lang w:val="pt-PT"/>
        </w:rPr>
        <w:t xml:space="preserve">) </w:t>
      </w:r>
      <w:r w:rsidRPr="004E6980">
        <w:rPr>
          <w:lang w:val="pt-PT"/>
        </w:rPr>
        <w:t>na nossa base de dados</w:t>
      </w:r>
    </w:p>
    <w:p w:rsidRPr="004E6980" w:rsidR="00F85C9C" w:rsidP="002B54B4" w:rsidRDefault="00F85C9C" w14:paraId="33A5DA62" w14:textId="64C54AC2">
      <w:pPr>
        <w:rPr>
          <w:lang w:val="pt-PT"/>
        </w:rPr>
      </w:pPr>
      <w:r w:rsidRPr="004E6980">
        <w:rPr>
          <w:lang w:val="pt-PT"/>
        </w:rPr>
        <w:t>Registo de produto será um dos principais meios que termos e será também a base de informação de todo o nosso stock, podendo através dele fazer toda a lógica de negócio funcionar. Desta forma a idealização de um processo de registo simples, fácil e efetivo de entrada e saída de produtos consumíveis, ou não consumíveis será imprescindível.</w:t>
      </w:r>
    </w:p>
    <w:p w:rsidRPr="004E6980" w:rsidR="00F85C9C" w:rsidP="002B54B4" w:rsidRDefault="00F85C9C" w14:paraId="7FD1D9B3" w14:textId="56AD27BA">
      <w:pPr>
        <w:rPr>
          <w:lang w:val="pt-PT"/>
        </w:rPr>
      </w:pPr>
      <w:r w:rsidRPr="69879144" w:rsidR="69879144">
        <w:rPr>
          <w:lang w:val="pt-PT"/>
        </w:rPr>
        <w:t>Podemos fazer o registo de entrada de duas formas formas:</w:t>
      </w:r>
    </w:p>
    <w:p w:rsidRPr="004E6980" w:rsidR="00F85C9C" w:rsidP="00F85C9C" w:rsidRDefault="00F85C9C" w14:paraId="7E42328B" w14:textId="4166F589">
      <w:pPr>
        <w:pStyle w:val="ListParagraph"/>
        <w:numPr>
          <w:ilvl w:val="0"/>
          <w:numId w:val="34"/>
        </w:numPr>
        <w:rPr>
          <w:lang w:val="pt-PT"/>
        </w:rPr>
      </w:pPr>
      <w:r w:rsidRPr="004E6980">
        <w:rPr>
          <w:lang w:val="pt-PT"/>
        </w:rPr>
        <w:t>Registo manual de produtos</w:t>
      </w:r>
    </w:p>
    <w:p w:rsidRPr="004E6980" w:rsidR="00F85C9C" w:rsidP="00F85C9C" w:rsidRDefault="00F85C9C" w14:paraId="6B21F46C" w14:textId="77777777">
      <w:pPr>
        <w:pStyle w:val="ListParagraph"/>
        <w:numPr>
          <w:ilvl w:val="0"/>
          <w:numId w:val="34"/>
        </w:numPr>
        <w:jc w:val="both"/>
        <w:rPr>
          <w:lang w:val="pt-PT"/>
        </w:rPr>
      </w:pPr>
      <w:r w:rsidRPr="004E6980">
        <w:rPr>
          <w:lang w:val="pt-PT"/>
        </w:rPr>
        <w:t>Registo automático através de dispositivo movel, (Pistola IR ou Telemóvel).</w:t>
      </w:r>
    </w:p>
    <w:p w:rsidRPr="004E6980" w:rsidR="00F85C9C" w:rsidP="00F85C9C" w:rsidRDefault="00F85C9C" w14:paraId="04D19D9D" w14:textId="78983EA3">
      <w:pPr>
        <w:pStyle w:val="ListParagraph"/>
        <w:rPr>
          <w:lang w:val="pt-PT"/>
        </w:rPr>
      </w:pPr>
    </w:p>
    <w:p w:rsidRPr="004E6980" w:rsidR="00F85C9C" w:rsidP="69879144" w:rsidRDefault="00F85C9C" w14:paraId="7AB40929" w14:textId="0D667EBE">
      <w:pPr>
        <w:pStyle w:val="ListParagraph"/>
        <w:ind w:left="0"/>
        <w:rPr>
          <w:lang w:val="pt-PT"/>
        </w:rPr>
      </w:pPr>
      <w:r w:rsidRPr="69879144" w:rsidR="69879144">
        <w:rPr>
          <w:lang w:val="pt-PT"/>
        </w:rPr>
        <w:t xml:space="preserve">Este segundo método irá detetar o código de barras do produto através da sua “picagem”. Este código de barras corresponde ao UPC (Universal </w:t>
      </w:r>
      <w:r w:rsidRPr="69879144" w:rsidR="69879144">
        <w:rPr>
          <w:lang w:val="pt-PT"/>
        </w:rPr>
        <w:t>Product</w:t>
      </w:r>
      <w:r w:rsidRPr="69879144" w:rsidR="69879144">
        <w:rPr>
          <w:lang w:val="pt-PT"/>
        </w:rPr>
        <w:t xml:space="preserve"> </w:t>
      </w:r>
      <w:r w:rsidRPr="69879144" w:rsidR="69879144">
        <w:rPr>
          <w:lang w:val="pt-PT"/>
        </w:rPr>
        <w:t>Code</w:t>
      </w:r>
      <w:r w:rsidRPr="69879144" w:rsidR="69879144">
        <w:rPr>
          <w:lang w:val="pt-PT"/>
        </w:rPr>
        <w:t>), código este que é obrigatório em todos os produtos registados no mundo, onde a principal propriedade deste número é o fato de único, ou seja, é tecnicamente uma representação do ID do produto. Desta forma, com o código UPC podemos detetar qual o produto exato e, dessa maneira, conhecer todas as propriedades mo mesmo.</w:t>
      </w:r>
    </w:p>
    <w:p w:rsidR="00370D76" w:rsidP="00370D76" w:rsidRDefault="00370D76" w14:paraId="26D40921" w14:textId="77777777">
      <w:pPr>
        <w:pStyle w:val="ListParagraph"/>
        <w:ind w:left="0"/>
        <w:jc w:val="both"/>
        <w:rPr>
          <w:lang w:val="pt-PT"/>
        </w:rPr>
        <w:sectPr w:rsidR="00370D76" w:rsidSect="009F7314">
          <w:type w:val="continuous"/>
          <w:pgSz w:w="11907" w:h="16839" w:orient="portrait" w:code="9"/>
          <w:pgMar w:top="1304" w:right="505" w:bottom="1831" w:left="794" w:header="720" w:footer="794" w:gutter="0"/>
          <w:pgNumType w:start="0"/>
          <w:cols w:space="720"/>
          <w:titlePg/>
          <w:docGrid w:linePitch="381"/>
        </w:sectPr>
      </w:pPr>
    </w:p>
    <w:p w:rsidR="005745E1" w:rsidP="00370D76" w:rsidRDefault="005745E1" w14:paraId="00AD2CEC" w14:textId="77777777">
      <w:pPr>
        <w:pStyle w:val="ListParagraph"/>
        <w:ind w:left="0"/>
        <w:jc w:val="both"/>
        <w:rPr>
          <w:lang w:val="pt-PT"/>
        </w:rPr>
        <w:sectPr w:rsidR="005745E1" w:rsidSect="00370D76">
          <w:type w:val="continuous"/>
          <w:pgSz w:w="11907" w:h="16839" w:orient="portrait" w:code="9"/>
          <w:pgMar w:top="1304" w:right="505" w:bottom="1831" w:left="794" w:header="720" w:footer="794" w:gutter="0"/>
          <w:pgNumType w:start="0"/>
          <w:cols w:space="720" w:num="2"/>
          <w:titlePg/>
          <w:docGrid w:linePitch="381"/>
        </w:sectPr>
      </w:pPr>
    </w:p>
    <w:p w:rsidRPr="004E6980" w:rsidR="00C47C31" w:rsidP="00370D76" w:rsidRDefault="00C47C31" w14:paraId="2D33FA9C" w14:textId="6054E236">
      <w:pPr>
        <w:pStyle w:val="ListParagraph"/>
        <w:ind w:left="0"/>
        <w:jc w:val="both"/>
        <w:rPr>
          <w:lang w:val="pt-PT"/>
        </w:rPr>
      </w:pPr>
      <w:r w:rsidRPr="69879144" w:rsidR="69879144">
        <w:rPr>
          <w:lang w:val="pt-PT"/>
        </w:rPr>
        <w:t>Este produto, quando devidamente registado na nossa base de dados, permite-nos o acesso automático a todas as propriedades para os devidos campos se preencham automaticamente mas, quando não registado na nossa base de dados, teremos a opção de adicionar à mesma um novo registo de produto, tendo em conta que, em ambos os casos, a edição será sempre permitida. Desta forma, teremos que estruturar os nossos dados numa base de dados para armazená-los e poder trabalhá-los de modo a obter as informações pretendidas.</w:t>
      </w:r>
      <w:proofErr w:type="gramStart"/>
      <w:proofErr w:type="gramEnd"/>
    </w:p>
    <w:p w:rsidR="00C47C31" w:rsidP="00F85C9C" w:rsidRDefault="0045687D" w14:paraId="73F4783A" w14:textId="326283F1">
      <w:pPr>
        <w:pStyle w:val="ListParagraph"/>
        <w:ind w:left="0"/>
        <w:rPr>
          <w:lang w:val="pt-PT"/>
        </w:rPr>
      </w:pPr>
      <w:r w:rsidRPr="69879144" w:rsidR="69879144">
        <w:rPr>
          <w:lang w:val="pt-PT"/>
        </w:rPr>
        <w:t>Inicialmente necessitaremos de obter os seguintes inputs:</w:t>
      </w:r>
    </w:p>
    <w:p w:rsidR="005745E1" w:rsidP="00F85C9C" w:rsidRDefault="005745E1" w14:paraId="432384F6" w14:textId="44B0B582">
      <w:pPr>
        <w:pStyle w:val="ListParagraph"/>
        <w:ind w:left="0"/>
        <w:rPr>
          <w:lang w:val="pt-PT"/>
        </w:rPr>
      </w:pPr>
    </w:p>
    <w:p w:rsidRPr="004E6980" w:rsidR="005745E1" w:rsidP="00F85C9C" w:rsidRDefault="005745E1" w14:paraId="4A30202E" w14:textId="77777777">
      <w:pPr>
        <w:pStyle w:val="ListParagraph"/>
        <w:ind w:left="0"/>
        <w:rPr>
          <w:lang w:val="pt-PT"/>
        </w:rPr>
      </w:pPr>
    </w:p>
    <w:p w:rsidRPr="004E6980" w:rsidR="00370D76" w:rsidP="005C5FC5" w:rsidRDefault="00370D76" w14:paraId="46A35F7E" w14:textId="6B58CD78">
      <w:pPr>
        <w:spacing w:line="312" w:lineRule="auto"/>
        <w:jc w:val="both"/>
        <w:rPr>
          <w:lang w:val="pt-PT"/>
        </w:rPr>
        <w:sectPr w:rsidRPr="004E6980" w:rsidR="00370D76" w:rsidSect="005745E1">
          <w:type w:val="continuous"/>
          <w:pgSz w:w="11907" w:h="16839" w:orient="portrait" w:code="9"/>
          <w:pgMar w:top="1304" w:right="505" w:bottom="1831" w:left="794" w:header="720" w:footer="794" w:gutter="0"/>
          <w:pgNumType w:start="0"/>
          <w:cols w:space="720"/>
          <w:titlePg/>
          <w:docGrid w:linePitch="381"/>
        </w:sectPr>
      </w:pPr>
    </w:p>
    <w:tbl>
      <w:tblPr>
        <w:tblStyle w:val="PlainTable3"/>
        <w:tblpPr w:leftFromText="180" w:rightFromText="180" w:vertAnchor="text" w:horzAnchor="margin" w:tblpY="7"/>
        <w:tblOverlap w:val="never"/>
        <w:tblW w:w="0" w:type="auto"/>
        <w:tblLook w:val="04A0" w:firstRow="1" w:lastRow="0" w:firstColumn="1" w:lastColumn="0" w:noHBand="0" w:noVBand="1"/>
      </w:tblPr>
      <w:tblGrid>
        <w:gridCol w:w="2410"/>
        <w:gridCol w:w="1701"/>
      </w:tblGrid>
      <w:tr w:rsidRPr="004E6980" w:rsidR="005745E1" w:rsidTr="000348EB" w14:paraId="129B69BA"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11" w:type="dxa"/>
            <w:gridSpan w:val="2"/>
          </w:tcPr>
          <w:p w:rsidRPr="004E6980" w:rsidR="005745E1" w:rsidP="005745E1" w:rsidRDefault="005745E1" w14:paraId="1339270A" w14:textId="1E9E1666">
            <w:pPr>
              <w:pStyle w:val="Heading7"/>
              <w:jc w:val="center"/>
              <w:outlineLvl w:val="6"/>
              <w:rPr>
                <w:lang w:val="pt-PT"/>
              </w:rPr>
            </w:pPr>
            <w:r w:rsidRPr="004E6980">
              <w:rPr>
                <w:color w:val="9BC7CE" w:themeColor="accent5" w:themeTint="99"/>
                <w:lang w:val="pt-PT"/>
              </w:rPr>
              <w:t>inputs_</w:t>
            </w:r>
            <w:proofErr w:type="gramStart"/>
            <w:r w:rsidRPr="004E6980">
              <w:rPr>
                <w:color w:val="9BC7CE" w:themeColor="accent5" w:themeTint="99"/>
                <w:lang w:val="pt-PT"/>
              </w:rPr>
              <w:t>produto(</w:t>
            </w:r>
            <w:proofErr w:type="gramEnd"/>
            <w:r w:rsidRPr="004E6980">
              <w:rPr>
                <w:color w:val="9BC7CE" w:themeColor="accent5" w:themeTint="99"/>
                <w:lang w:val="pt-PT"/>
              </w:rPr>
              <w:t>):</w:t>
            </w:r>
          </w:p>
        </w:tc>
      </w:tr>
      <w:tr w:rsidRPr="004E6980" w:rsidR="005745E1" w:rsidTr="005745E1" w14:paraId="625571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19A93714" w14:textId="77777777">
            <w:pPr>
              <w:tabs>
                <w:tab w:val="left" w:pos="0"/>
              </w:tabs>
              <w:ind w:left="35"/>
              <w:rPr>
                <w:lang w:val="pt-PT"/>
              </w:rPr>
            </w:pPr>
            <w:r w:rsidRPr="004E6980">
              <w:rPr>
                <w:lang w:val="pt-PT"/>
              </w:rPr>
              <w:t>NOME</w:t>
            </w:r>
          </w:p>
        </w:tc>
        <w:tc>
          <w:tcPr>
            <w:tcW w:w="1701" w:type="dxa"/>
          </w:tcPr>
          <w:p w:rsidRPr="004E6980" w:rsidR="005745E1" w:rsidP="005745E1" w:rsidRDefault="005745E1" w14:paraId="0BB2B84F" w14:textId="7777777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Pr="004E6980" w:rsidR="005745E1" w:rsidTr="005745E1" w14:paraId="1E7237D9" w14:textId="77777777">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02EE8FA4" w14:textId="77777777">
            <w:pPr>
              <w:rPr>
                <w:lang w:val="pt-PT"/>
              </w:rPr>
            </w:pPr>
            <w:proofErr w:type="spellStart"/>
            <w:r w:rsidRPr="004E6980">
              <w:rPr>
                <w:caps w:val="0"/>
                <w:lang w:val="pt-PT"/>
              </w:rPr>
              <w:t>id_produto</w:t>
            </w:r>
            <w:proofErr w:type="spellEnd"/>
          </w:p>
        </w:tc>
        <w:tc>
          <w:tcPr>
            <w:tcW w:w="1701" w:type="dxa"/>
          </w:tcPr>
          <w:p w:rsidRPr="004E6980" w:rsidR="005745E1" w:rsidP="005745E1" w:rsidRDefault="005745E1" w14:paraId="15093CE7"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Pr="004E6980" w:rsidR="005745E1" w:rsidTr="005745E1" w14:paraId="56494A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1ED546B7" w14:textId="77777777">
            <w:pPr>
              <w:rPr>
                <w:lang w:val="pt-PT"/>
              </w:rPr>
            </w:pPr>
            <w:proofErr w:type="spellStart"/>
            <w:r>
              <w:rPr>
                <w:caps w:val="0"/>
                <w:lang w:val="pt-PT"/>
              </w:rPr>
              <w:t>upc</w:t>
            </w:r>
            <w:proofErr w:type="spellEnd"/>
          </w:p>
        </w:tc>
        <w:tc>
          <w:tcPr>
            <w:tcW w:w="1701" w:type="dxa"/>
          </w:tcPr>
          <w:p w:rsidRPr="004E6980" w:rsidR="005745E1" w:rsidP="005745E1" w:rsidRDefault="005745E1" w14:paraId="7706ADDF"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Pr="004E6980" w:rsidR="005745E1" w:rsidTr="005745E1" w14:paraId="289229E9" w14:textId="77777777">
        <w:tc>
          <w:tcPr>
            <w:cnfStyle w:val="001000000000" w:firstRow="0" w:lastRow="0" w:firstColumn="1" w:lastColumn="0" w:oddVBand="0" w:evenVBand="0" w:oddHBand="0" w:evenHBand="0" w:firstRowFirstColumn="0" w:firstRowLastColumn="0" w:lastRowFirstColumn="0" w:lastRowLastColumn="0"/>
            <w:tcW w:w="2410" w:type="dxa"/>
          </w:tcPr>
          <w:p w:rsidR="005745E1" w:rsidP="005745E1" w:rsidRDefault="005745E1" w14:paraId="54BF18A9" w14:textId="77777777">
            <w:pPr>
              <w:rPr>
                <w:lang w:val="pt-PT"/>
              </w:rPr>
            </w:pPr>
            <w:proofErr w:type="spellStart"/>
            <w:r>
              <w:rPr>
                <w:caps w:val="0"/>
                <w:lang w:val="pt-PT"/>
              </w:rPr>
              <w:t>sku</w:t>
            </w:r>
            <w:proofErr w:type="spellEnd"/>
          </w:p>
        </w:tc>
        <w:tc>
          <w:tcPr>
            <w:tcW w:w="1701" w:type="dxa"/>
          </w:tcPr>
          <w:p w:rsidRPr="004E6980" w:rsidR="005745E1" w:rsidP="005745E1" w:rsidRDefault="005745E1" w14:paraId="4221DFC4"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Pr="004E6980" w:rsidR="005745E1" w:rsidTr="005745E1" w14:paraId="42DE2E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5745E1" w:rsidP="005745E1" w:rsidRDefault="005745E1" w14:paraId="0A5EA2F8" w14:textId="77777777">
            <w:pPr>
              <w:rPr>
                <w:lang w:val="pt-PT"/>
              </w:rPr>
            </w:pPr>
            <w:r>
              <w:rPr>
                <w:caps w:val="0"/>
                <w:lang w:val="pt-PT"/>
              </w:rPr>
              <w:t>foto</w:t>
            </w:r>
          </w:p>
        </w:tc>
        <w:tc>
          <w:tcPr>
            <w:tcW w:w="1701" w:type="dxa"/>
          </w:tcPr>
          <w:p w:rsidR="005745E1" w:rsidP="005745E1" w:rsidRDefault="005745E1" w14:paraId="6B9EB6F8"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File(</w:t>
            </w:r>
            <w:proofErr w:type="gramEnd"/>
            <w:r>
              <w:rPr>
                <w:lang w:val="pt-PT"/>
              </w:rPr>
              <w:t>)</w:t>
            </w:r>
          </w:p>
        </w:tc>
      </w:tr>
      <w:tr w:rsidRPr="004E6980" w:rsidR="005745E1" w:rsidTr="005745E1" w14:paraId="6B8A03B8" w14:textId="77777777">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60B42988" w14:textId="77777777">
            <w:pPr>
              <w:rPr>
                <w:caps w:val="0"/>
                <w:lang w:val="pt-PT"/>
              </w:rPr>
            </w:pPr>
            <w:proofErr w:type="spellStart"/>
            <w:r w:rsidRPr="004E6980">
              <w:rPr>
                <w:caps w:val="0"/>
                <w:lang w:val="pt-PT"/>
              </w:rPr>
              <w:t>nome_produto</w:t>
            </w:r>
            <w:proofErr w:type="spellEnd"/>
          </w:p>
        </w:tc>
        <w:tc>
          <w:tcPr>
            <w:tcW w:w="1701" w:type="dxa"/>
          </w:tcPr>
          <w:p w:rsidRPr="004E6980" w:rsidR="005745E1" w:rsidP="005745E1" w:rsidRDefault="005745E1" w14:paraId="7AAA1F91"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7A33B2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28BDA866" w14:textId="77777777">
            <w:pPr>
              <w:rPr>
                <w:lang w:val="pt-PT"/>
              </w:rPr>
            </w:pPr>
            <w:proofErr w:type="spellStart"/>
            <w:r w:rsidRPr="004E6980">
              <w:rPr>
                <w:caps w:val="0"/>
                <w:lang w:val="pt-PT"/>
              </w:rPr>
              <w:t>descrição_produto</w:t>
            </w:r>
            <w:proofErr w:type="spellEnd"/>
          </w:p>
        </w:tc>
        <w:tc>
          <w:tcPr>
            <w:tcW w:w="1701" w:type="dxa"/>
          </w:tcPr>
          <w:p w:rsidRPr="004E6980" w:rsidR="005745E1" w:rsidP="005745E1" w:rsidRDefault="005745E1" w14:paraId="0EF222F4"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Text</w:t>
            </w:r>
            <w:proofErr w:type="spellEnd"/>
            <w:r w:rsidRPr="004E6980">
              <w:rPr>
                <w:lang w:val="pt-PT"/>
              </w:rPr>
              <w:t>(</w:t>
            </w:r>
            <w:proofErr w:type="gramEnd"/>
            <w:r w:rsidRPr="004E6980">
              <w:rPr>
                <w:lang w:val="pt-PT"/>
              </w:rPr>
              <w:t>)</w:t>
            </w:r>
          </w:p>
        </w:tc>
      </w:tr>
      <w:tr w:rsidRPr="004E6980" w:rsidR="005745E1" w:rsidTr="005745E1" w14:paraId="4BD52969" w14:textId="77777777">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2C567344" w14:textId="77777777">
            <w:pPr>
              <w:rPr>
                <w:lang w:val="pt-PT"/>
              </w:rPr>
            </w:pPr>
            <w:proofErr w:type="spellStart"/>
            <w:r w:rsidRPr="004E6980">
              <w:rPr>
                <w:caps w:val="0"/>
                <w:lang w:val="pt-PT"/>
              </w:rPr>
              <w:t>preco_produto</w:t>
            </w:r>
            <w:proofErr w:type="spellEnd"/>
          </w:p>
        </w:tc>
        <w:tc>
          <w:tcPr>
            <w:tcW w:w="1701" w:type="dxa"/>
          </w:tcPr>
          <w:p w:rsidRPr="004E6980" w:rsidR="005745E1" w:rsidP="005745E1" w:rsidRDefault="005745E1" w14:paraId="0B90C4A8"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Float</w:t>
            </w:r>
            <w:proofErr w:type="spellEnd"/>
            <w:r w:rsidRPr="004E6980">
              <w:rPr>
                <w:lang w:val="pt-PT"/>
              </w:rPr>
              <w:t>(</w:t>
            </w:r>
            <w:proofErr w:type="gramEnd"/>
            <w:r w:rsidRPr="004E6980">
              <w:rPr>
                <w:lang w:val="pt-PT"/>
              </w:rPr>
              <w:t>)</w:t>
            </w:r>
          </w:p>
        </w:tc>
      </w:tr>
      <w:tr w:rsidRPr="004E6980" w:rsidR="005745E1" w:rsidTr="005745E1" w14:paraId="60AD9A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4BA28CD1" w14:textId="77777777">
            <w:pPr>
              <w:rPr>
                <w:lang w:val="pt-PT"/>
              </w:rPr>
            </w:pPr>
            <w:r>
              <w:rPr>
                <w:caps w:val="0"/>
                <w:lang w:val="pt-PT"/>
              </w:rPr>
              <w:t>iva</w:t>
            </w:r>
          </w:p>
        </w:tc>
        <w:tc>
          <w:tcPr>
            <w:tcW w:w="1701" w:type="dxa"/>
          </w:tcPr>
          <w:p w:rsidRPr="004E6980" w:rsidR="005745E1" w:rsidP="005745E1" w:rsidRDefault="005745E1" w14:paraId="36010871"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Float</w:t>
            </w:r>
            <w:proofErr w:type="spellEnd"/>
            <w:r>
              <w:rPr>
                <w:lang w:val="pt-PT"/>
              </w:rPr>
              <w:t>(</w:t>
            </w:r>
            <w:proofErr w:type="gramEnd"/>
            <w:r>
              <w:rPr>
                <w:lang w:val="pt-PT"/>
              </w:rPr>
              <w:t>)</w:t>
            </w:r>
          </w:p>
        </w:tc>
      </w:tr>
      <w:tr w:rsidRPr="004E6980" w:rsidR="005745E1" w:rsidTr="005745E1" w14:paraId="1773141D" w14:textId="77777777">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7F1512C7" w14:textId="77777777">
            <w:pPr>
              <w:rPr>
                <w:lang w:val="pt-PT"/>
              </w:rPr>
            </w:pPr>
            <w:r>
              <w:rPr>
                <w:caps w:val="0"/>
                <w:lang w:val="pt-PT"/>
              </w:rPr>
              <w:t>pack/uni</w:t>
            </w:r>
          </w:p>
        </w:tc>
        <w:tc>
          <w:tcPr>
            <w:tcW w:w="1701" w:type="dxa"/>
          </w:tcPr>
          <w:p w:rsidRPr="004E6980" w:rsidR="005745E1" w:rsidP="005745E1" w:rsidRDefault="005745E1" w14:paraId="667E5440"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Bollean</w:t>
            </w:r>
            <w:proofErr w:type="spellEnd"/>
            <w:r>
              <w:rPr>
                <w:lang w:val="pt-PT"/>
              </w:rPr>
              <w:t>(</w:t>
            </w:r>
            <w:proofErr w:type="gramEnd"/>
            <w:r>
              <w:rPr>
                <w:lang w:val="pt-PT"/>
              </w:rPr>
              <w:t>)</w:t>
            </w:r>
          </w:p>
        </w:tc>
      </w:tr>
      <w:tr w:rsidRPr="004E6980" w:rsidR="005745E1" w:rsidTr="005745E1" w14:paraId="0644B1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34D74F7D" w14:textId="77777777">
            <w:pPr>
              <w:rPr>
                <w:lang w:val="pt-PT"/>
              </w:rPr>
            </w:pPr>
            <w:proofErr w:type="spellStart"/>
            <w:r>
              <w:rPr>
                <w:caps w:val="0"/>
                <w:lang w:val="pt-PT"/>
              </w:rPr>
              <w:t>qtd_pack</w:t>
            </w:r>
            <w:proofErr w:type="spellEnd"/>
          </w:p>
        </w:tc>
        <w:tc>
          <w:tcPr>
            <w:tcW w:w="1701" w:type="dxa"/>
          </w:tcPr>
          <w:p w:rsidRPr="004E6980" w:rsidR="005745E1" w:rsidP="005745E1" w:rsidRDefault="005745E1" w14:paraId="431135AB"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Pr="004E6980" w:rsidR="005745E1" w:rsidTr="005745E1" w14:paraId="11B16771" w14:textId="77777777">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1446F23E" w14:textId="77777777">
            <w:pPr>
              <w:rPr>
                <w:lang w:val="pt-PT"/>
              </w:rPr>
            </w:pPr>
            <w:proofErr w:type="spellStart"/>
            <w:r>
              <w:rPr>
                <w:caps w:val="0"/>
                <w:lang w:val="pt-PT"/>
              </w:rPr>
              <w:t>catergoria</w:t>
            </w:r>
            <w:proofErr w:type="spellEnd"/>
          </w:p>
        </w:tc>
        <w:tc>
          <w:tcPr>
            <w:tcW w:w="1701" w:type="dxa"/>
          </w:tcPr>
          <w:p w:rsidRPr="004E6980" w:rsidR="005745E1" w:rsidP="005745E1" w:rsidRDefault="005745E1" w14:paraId="00C7F291"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Pr="004E6980" w:rsidR="005745E1" w:rsidTr="005745E1" w14:paraId="5A3091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5DDA0775" w14:textId="77777777">
            <w:pPr>
              <w:rPr>
                <w:lang w:val="pt-PT"/>
              </w:rPr>
            </w:pPr>
            <w:r w:rsidRPr="004E6980">
              <w:rPr>
                <w:caps w:val="0"/>
                <w:lang w:val="pt-PT"/>
              </w:rPr>
              <w:t>Fornecedor</w:t>
            </w:r>
          </w:p>
        </w:tc>
        <w:tc>
          <w:tcPr>
            <w:tcW w:w="1701" w:type="dxa"/>
          </w:tcPr>
          <w:p w:rsidRPr="004E6980" w:rsidR="005745E1" w:rsidP="005745E1" w:rsidRDefault="005745E1" w14:paraId="105CFBB2"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2DA7BECF" w14:textId="77777777">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145A84F8" w14:textId="77777777">
            <w:pPr>
              <w:rPr>
                <w:lang w:val="pt-PT"/>
              </w:rPr>
            </w:pPr>
            <w:proofErr w:type="spellStart"/>
            <w:r w:rsidRPr="004E6980">
              <w:rPr>
                <w:caps w:val="0"/>
                <w:lang w:val="pt-PT"/>
              </w:rPr>
              <w:t>prazo_validade</w:t>
            </w:r>
            <w:proofErr w:type="spellEnd"/>
          </w:p>
        </w:tc>
        <w:tc>
          <w:tcPr>
            <w:tcW w:w="1701" w:type="dxa"/>
          </w:tcPr>
          <w:p w:rsidRPr="004E6980" w:rsidR="005745E1" w:rsidP="005745E1" w:rsidRDefault="005745E1" w14:paraId="6FABD217"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Date(</w:t>
            </w:r>
            <w:proofErr w:type="gramEnd"/>
            <w:r w:rsidRPr="004E6980">
              <w:rPr>
                <w:lang w:val="pt-PT"/>
              </w:rPr>
              <w:t>)</w:t>
            </w:r>
          </w:p>
        </w:tc>
      </w:tr>
      <w:tr w:rsidRPr="004E6980" w:rsidR="005745E1" w:rsidTr="005745E1" w14:paraId="34D872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174FC7D2" w14:textId="77777777">
            <w:pPr>
              <w:rPr>
                <w:lang w:val="pt-PT"/>
              </w:rPr>
            </w:pPr>
            <w:r w:rsidRPr="004E6980">
              <w:rPr>
                <w:caps w:val="0"/>
                <w:lang w:val="pt-PT"/>
              </w:rPr>
              <w:t>pai/filho</w:t>
            </w:r>
          </w:p>
        </w:tc>
        <w:tc>
          <w:tcPr>
            <w:tcW w:w="1701" w:type="dxa"/>
          </w:tcPr>
          <w:p w:rsidRPr="004E6980" w:rsidR="005745E1" w:rsidP="005745E1" w:rsidRDefault="005745E1" w14:paraId="6AB174BD"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Pr="004E6980" w:rsidR="005745E1" w:rsidTr="005745E1" w14:paraId="098869D4" w14:textId="77777777">
        <w:tc>
          <w:tcPr>
            <w:cnfStyle w:val="001000000000" w:firstRow="0" w:lastRow="0" w:firstColumn="1" w:lastColumn="0" w:oddVBand="0" w:evenVBand="0" w:oddHBand="0" w:evenHBand="0" w:firstRowFirstColumn="0" w:firstRowLastColumn="0" w:lastRowFirstColumn="0" w:lastRowLastColumn="0"/>
            <w:tcW w:w="2410" w:type="dxa"/>
          </w:tcPr>
          <w:p w:rsidRPr="004E6980" w:rsidR="005745E1" w:rsidP="005745E1" w:rsidRDefault="005745E1" w14:paraId="6EA855B7" w14:textId="77777777">
            <w:pPr>
              <w:rPr>
                <w:lang w:val="pt-PT"/>
              </w:rPr>
            </w:pPr>
            <w:proofErr w:type="spellStart"/>
            <w:r>
              <w:rPr>
                <w:caps w:val="0"/>
                <w:lang w:val="pt-PT"/>
              </w:rPr>
              <w:t>qt</w:t>
            </w:r>
            <w:proofErr w:type="spellEnd"/>
            <w:r>
              <w:rPr>
                <w:caps w:val="0"/>
                <w:lang w:val="pt-PT"/>
              </w:rPr>
              <w:t xml:space="preserve"> alerta 1 </w:t>
            </w:r>
            <w:proofErr w:type="spellStart"/>
            <w:r>
              <w:rPr>
                <w:caps w:val="0"/>
                <w:lang w:val="pt-PT"/>
              </w:rPr>
              <w:t>red</w:t>
            </w:r>
            <w:proofErr w:type="spellEnd"/>
          </w:p>
        </w:tc>
        <w:tc>
          <w:tcPr>
            <w:tcW w:w="1701" w:type="dxa"/>
          </w:tcPr>
          <w:p w:rsidRPr="004E6980" w:rsidR="005745E1" w:rsidP="005745E1" w:rsidRDefault="005745E1" w14:paraId="4AED37F4"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Pr="004E6980" w:rsidR="005745E1" w:rsidTr="005745E1" w14:paraId="3CCA7AC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5745E1" w:rsidP="005745E1" w:rsidRDefault="005745E1" w14:paraId="5150A9DB" w14:textId="77777777">
            <w:pPr>
              <w:rPr>
                <w:lang w:val="pt-PT"/>
              </w:rPr>
            </w:pPr>
            <w:proofErr w:type="spellStart"/>
            <w:r>
              <w:rPr>
                <w:caps w:val="0"/>
                <w:lang w:val="pt-PT"/>
              </w:rPr>
              <w:t>qt</w:t>
            </w:r>
            <w:proofErr w:type="spellEnd"/>
            <w:r>
              <w:rPr>
                <w:caps w:val="0"/>
                <w:lang w:val="pt-PT"/>
              </w:rPr>
              <w:t xml:space="preserve"> alerta 2 </w:t>
            </w:r>
            <w:proofErr w:type="spellStart"/>
            <w:r>
              <w:rPr>
                <w:caps w:val="0"/>
                <w:lang w:val="pt-PT"/>
              </w:rPr>
              <w:t>yellow</w:t>
            </w:r>
            <w:proofErr w:type="spellEnd"/>
          </w:p>
        </w:tc>
        <w:tc>
          <w:tcPr>
            <w:tcW w:w="1701" w:type="dxa"/>
          </w:tcPr>
          <w:p w:rsidR="005745E1" w:rsidP="005745E1" w:rsidRDefault="005745E1" w14:paraId="1E91071C"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Pr="004E6980" w:rsidR="005745E1" w:rsidTr="005745E1" w14:paraId="0C336A38" w14:textId="77777777">
        <w:tc>
          <w:tcPr>
            <w:cnfStyle w:val="001000000000" w:firstRow="0" w:lastRow="0" w:firstColumn="1" w:lastColumn="0" w:oddVBand="0" w:evenVBand="0" w:oddHBand="0" w:evenHBand="0" w:firstRowFirstColumn="0" w:firstRowLastColumn="0" w:lastRowFirstColumn="0" w:lastRowLastColumn="0"/>
            <w:tcW w:w="2410" w:type="dxa"/>
          </w:tcPr>
          <w:p w:rsidRPr="005C5FC5" w:rsidR="005745E1" w:rsidP="005745E1" w:rsidRDefault="005745E1" w14:paraId="3ED47085" w14:textId="77777777">
            <w:pPr>
              <w:rPr>
                <w:sz w:val="16"/>
                <w:szCs w:val="16"/>
                <w:lang w:val="pt-PT"/>
              </w:rPr>
            </w:pPr>
            <w:proofErr w:type="spellStart"/>
            <w:r w:rsidRPr="005C5FC5">
              <w:rPr>
                <w:caps w:val="0"/>
                <w:sz w:val="16"/>
                <w:szCs w:val="16"/>
                <w:lang w:val="pt-PT"/>
              </w:rPr>
              <w:t>qtd</w:t>
            </w:r>
            <w:proofErr w:type="spellEnd"/>
            <w:r w:rsidRPr="005C5FC5">
              <w:rPr>
                <w:caps w:val="0"/>
                <w:sz w:val="16"/>
                <w:szCs w:val="16"/>
                <w:lang w:val="pt-PT"/>
              </w:rPr>
              <w:t xml:space="preserve"> stock recomendado</w:t>
            </w:r>
          </w:p>
        </w:tc>
        <w:tc>
          <w:tcPr>
            <w:tcW w:w="1701" w:type="dxa"/>
          </w:tcPr>
          <w:p w:rsidR="005745E1" w:rsidP="005745E1" w:rsidRDefault="005745E1" w14:paraId="76ED6472"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bl>
    <w:tbl>
      <w:tblPr>
        <w:tblStyle w:val="PlainTable3"/>
        <w:tblpPr w:leftFromText="180" w:rightFromText="180" w:vertAnchor="text" w:horzAnchor="page" w:tblpX="6330" w:tblpY="288"/>
        <w:tblW w:w="0" w:type="auto"/>
        <w:tblLook w:val="04A0" w:firstRow="1" w:lastRow="0" w:firstColumn="1" w:lastColumn="0" w:noHBand="0" w:noVBand="1"/>
      </w:tblPr>
      <w:tblGrid>
        <w:gridCol w:w="2552"/>
        <w:gridCol w:w="2176"/>
      </w:tblGrid>
      <w:tr w:rsidRPr="004E6980" w:rsidR="005745E1" w:rsidTr="00056D64" w14:paraId="13301A6D"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28" w:type="dxa"/>
            <w:gridSpan w:val="2"/>
          </w:tcPr>
          <w:p w:rsidRPr="004E6980" w:rsidR="005745E1" w:rsidP="005745E1" w:rsidRDefault="005745E1" w14:paraId="6AFD5198" w14:textId="62BE8942">
            <w:pPr>
              <w:spacing w:line="312" w:lineRule="auto"/>
              <w:jc w:val="center"/>
              <w:rPr>
                <w:lang w:val="pt-PT"/>
              </w:rPr>
            </w:pPr>
            <w:r w:rsidRPr="004E6980">
              <w:rPr>
                <w:color w:val="9BC7CE" w:themeColor="accent5" w:themeTint="99"/>
                <w:lang w:val="pt-PT"/>
              </w:rPr>
              <w:t>inputs_</w:t>
            </w:r>
            <w:r>
              <w:rPr>
                <w:color w:val="9BC7CE" w:themeColor="accent5" w:themeTint="99"/>
                <w:lang w:val="pt-PT"/>
              </w:rPr>
              <w:t>FORNECEDORES (</w:t>
            </w:r>
            <w:r w:rsidRPr="004E6980">
              <w:rPr>
                <w:color w:val="9BC7CE" w:themeColor="accent5" w:themeTint="99"/>
                <w:lang w:val="pt-PT"/>
              </w:rPr>
              <w:t>):</w:t>
            </w:r>
          </w:p>
        </w:tc>
      </w:tr>
      <w:tr w:rsidRPr="004E6980" w:rsidR="005745E1" w:rsidTr="005745E1" w14:paraId="2BA5EB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rsidRPr="004E6980" w:rsidR="005745E1" w:rsidP="005745E1" w:rsidRDefault="005745E1" w14:paraId="377271C8" w14:textId="77777777">
            <w:pPr>
              <w:tabs>
                <w:tab w:val="left" w:pos="0"/>
              </w:tabs>
              <w:ind w:left="35"/>
              <w:jc w:val="center"/>
              <w:rPr>
                <w:lang w:val="pt-PT"/>
              </w:rPr>
            </w:pPr>
            <w:r w:rsidRPr="004E6980">
              <w:rPr>
                <w:lang w:val="pt-PT"/>
              </w:rPr>
              <w:t>NOME</w:t>
            </w:r>
          </w:p>
        </w:tc>
        <w:tc>
          <w:tcPr>
            <w:tcW w:w="2176" w:type="dxa"/>
            <w:vAlign w:val="center"/>
          </w:tcPr>
          <w:p w:rsidRPr="004E6980" w:rsidR="005745E1" w:rsidP="005745E1" w:rsidRDefault="005745E1" w14:paraId="3C83E99C" w14:textId="7777777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Pr="004E6980" w:rsidR="005745E1" w:rsidTr="005745E1" w14:paraId="2D1B7133" w14:textId="77777777">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1742A1D5" w14:textId="77777777">
            <w:pPr>
              <w:rPr>
                <w:lang w:val="pt-PT"/>
              </w:rPr>
            </w:pPr>
            <w:proofErr w:type="spellStart"/>
            <w:r w:rsidRPr="004E6980">
              <w:rPr>
                <w:caps w:val="0"/>
                <w:lang w:val="pt-PT"/>
              </w:rPr>
              <w:t>id_fornecedor</w:t>
            </w:r>
            <w:proofErr w:type="spellEnd"/>
          </w:p>
        </w:tc>
        <w:tc>
          <w:tcPr>
            <w:tcW w:w="2176" w:type="dxa"/>
          </w:tcPr>
          <w:p w:rsidRPr="004E6980" w:rsidR="005745E1" w:rsidP="005745E1" w:rsidRDefault="005745E1" w14:paraId="72471C74"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Pr="004E6980" w:rsidR="005745E1" w:rsidTr="005745E1" w14:paraId="0B0AB8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rsidRPr="004E6980" w:rsidR="005745E1" w:rsidP="005745E1" w:rsidRDefault="005745E1" w14:paraId="10D26A1A" w14:textId="77777777">
            <w:pPr>
              <w:rPr>
                <w:caps w:val="0"/>
                <w:lang w:val="pt-PT"/>
              </w:rPr>
            </w:pPr>
            <w:proofErr w:type="spellStart"/>
            <w:r w:rsidRPr="004E6980">
              <w:rPr>
                <w:caps w:val="0"/>
                <w:lang w:val="pt-PT"/>
              </w:rPr>
              <w:t>nome_fornecedor</w:t>
            </w:r>
            <w:proofErr w:type="spellEnd"/>
          </w:p>
        </w:tc>
        <w:tc>
          <w:tcPr>
            <w:tcW w:w="2176" w:type="dxa"/>
          </w:tcPr>
          <w:p w:rsidRPr="004E6980" w:rsidR="005745E1" w:rsidP="005745E1" w:rsidRDefault="005745E1" w14:paraId="733D203D"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C9267C" w:rsidTr="005745E1" w14:paraId="3595B716" w14:textId="77777777">
        <w:tc>
          <w:tcPr>
            <w:cnfStyle w:val="001000000000" w:firstRow="0" w:lastRow="0" w:firstColumn="1" w:lastColumn="0" w:oddVBand="0" w:evenVBand="0" w:oddHBand="0" w:evenHBand="0" w:firstRowFirstColumn="0" w:firstRowLastColumn="0" w:lastRowFirstColumn="0" w:lastRowLastColumn="0"/>
            <w:tcW w:w="2552" w:type="dxa"/>
            <w:vAlign w:val="center"/>
          </w:tcPr>
          <w:p w:rsidRPr="004E6980" w:rsidR="00C9267C" w:rsidP="005745E1" w:rsidRDefault="00C9267C" w14:paraId="35A51562" w14:textId="05B9C147">
            <w:pPr>
              <w:rPr>
                <w:lang w:val="pt-PT"/>
              </w:rPr>
            </w:pPr>
            <w:r>
              <w:rPr>
                <w:lang w:val="pt-PT"/>
              </w:rPr>
              <w:t>Logo</w:t>
            </w:r>
          </w:p>
        </w:tc>
        <w:tc>
          <w:tcPr>
            <w:tcW w:w="2176" w:type="dxa"/>
          </w:tcPr>
          <w:p w:rsidRPr="004E6980" w:rsidR="00C9267C" w:rsidP="005745E1" w:rsidRDefault="00C87F0E" w14:paraId="19323130" w14:textId="3DCD6EF8">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Pr>
                <w:lang w:val="pt-PT"/>
              </w:rPr>
              <w:t>File(</w:t>
            </w:r>
            <w:proofErr w:type="gramEnd"/>
            <w:r>
              <w:rPr>
                <w:lang w:val="pt-PT"/>
              </w:rPr>
              <w:t>)</w:t>
            </w:r>
          </w:p>
        </w:tc>
      </w:tr>
      <w:tr w:rsidRPr="004E6980" w:rsidR="005745E1" w:rsidTr="005745E1" w14:paraId="48A44F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rsidRPr="004E6980" w:rsidR="005745E1" w:rsidP="005745E1" w:rsidRDefault="005745E1" w14:paraId="7F577051" w14:textId="61CD6DA5">
            <w:pPr>
              <w:rPr>
                <w:lang w:val="pt-PT"/>
              </w:rPr>
            </w:pPr>
            <w:r>
              <w:rPr>
                <w:lang w:val="pt-PT"/>
              </w:rPr>
              <w:t>NIF</w:t>
            </w:r>
          </w:p>
        </w:tc>
        <w:tc>
          <w:tcPr>
            <w:tcW w:w="2176" w:type="dxa"/>
          </w:tcPr>
          <w:p w:rsidRPr="004E6980" w:rsidR="005745E1" w:rsidP="005745E1" w:rsidRDefault="005745E1" w14:paraId="587CD92C" w14:textId="2D8BF202">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Pr="004E6980" w:rsidR="005745E1" w:rsidTr="005745E1" w14:paraId="036E6277" w14:textId="77777777">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354A4A7C" w14:textId="77777777">
            <w:pPr>
              <w:rPr>
                <w:lang w:val="pt-PT"/>
              </w:rPr>
            </w:pPr>
            <w:proofErr w:type="gramStart"/>
            <w:r w:rsidRPr="004E6980">
              <w:rPr>
                <w:caps w:val="0"/>
                <w:lang w:val="pt-PT"/>
              </w:rPr>
              <w:t>endereço(</w:t>
            </w:r>
            <w:proofErr w:type="gramEnd"/>
            <w:r w:rsidRPr="004E6980">
              <w:rPr>
                <w:caps w:val="0"/>
                <w:lang w:val="pt-PT"/>
              </w:rPr>
              <w:t>)</w:t>
            </w:r>
          </w:p>
        </w:tc>
        <w:tc>
          <w:tcPr>
            <w:tcW w:w="2176" w:type="dxa"/>
          </w:tcPr>
          <w:p w:rsidRPr="004E6980" w:rsidR="005745E1" w:rsidP="005745E1" w:rsidRDefault="005745E1" w14:paraId="7E184079"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7347D9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3CC41020" w14:textId="77777777">
            <w:pPr>
              <w:rPr>
                <w:caps w:val="0"/>
                <w:lang w:val="pt-PT"/>
              </w:rPr>
            </w:pPr>
            <w:proofErr w:type="spellStart"/>
            <w:r w:rsidRPr="004E6980">
              <w:rPr>
                <w:caps w:val="0"/>
                <w:lang w:val="pt-PT"/>
              </w:rPr>
              <w:t>cod_</w:t>
            </w:r>
            <w:proofErr w:type="gramStart"/>
            <w:r w:rsidRPr="004E6980">
              <w:rPr>
                <w:caps w:val="0"/>
                <w:lang w:val="pt-PT"/>
              </w:rPr>
              <w:t>postal</w:t>
            </w:r>
            <w:proofErr w:type="spellEnd"/>
            <w:r w:rsidRPr="004E6980">
              <w:rPr>
                <w:caps w:val="0"/>
                <w:lang w:val="pt-PT"/>
              </w:rPr>
              <w:t>(</w:t>
            </w:r>
            <w:proofErr w:type="gramEnd"/>
            <w:r w:rsidRPr="004E6980">
              <w:rPr>
                <w:caps w:val="0"/>
                <w:lang w:val="pt-PT"/>
              </w:rPr>
              <w:t>)</w:t>
            </w:r>
          </w:p>
        </w:tc>
        <w:tc>
          <w:tcPr>
            <w:tcW w:w="2176" w:type="dxa"/>
          </w:tcPr>
          <w:p w:rsidRPr="004E6980" w:rsidR="005745E1" w:rsidP="005745E1" w:rsidRDefault="005745E1" w14:paraId="48AB6B80"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Pr="004E6980" w:rsidR="005745E1" w:rsidTr="005745E1" w14:paraId="116231C7" w14:textId="77777777">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26609EDA" w14:textId="6E8A7B97">
            <w:pPr>
              <w:rPr>
                <w:caps w:val="0"/>
                <w:lang w:val="pt-PT"/>
              </w:rPr>
            </w:pPr>
            <w:proofErr w:type="gramStart"/>
            <w:r w:rsidRPr="004E6980">
              <w:rPr>
                <w:caps w:val="0"/>
                <w:lang w:val="pt-PT"/>
              </w:rPr>
              <w:t>local</w:t>
            </w:r>
            <w:r>
              <w:rPr>
                <w:caps w:val="0"/>
                <w:lang w:val="pt-PT"/>
              </w:rPr>
              <w:t>idade</w:t>
            </w:r>
            <w:r w:rsidRPr="004E6980">
              <w:rPr>
                <w:caps w:val="0"/>
                <w:lang w:val="pt-PT"/>
              </w:rPr>
              <w:t>(</w:t>
            </w:r>
            <w:proofErr w:type="gramEnd"/>
            <w:r w:rsidRPr="004E6980">
              <w:rPr>
                <w:caps w:val="0"/>
                <w:lang w:val="pt-PT"/>
              </w:rPr>
              <w:t>)</w:t>
            </w:r>
          </w:p>
        </w:tc>
        <w:tc>
          <w:tcPr>
            <w:tcW w:w="2176" w:type="dxa"/>
          </w:tcPr>
          <w:p w:rsidRPr="004E6980" w:rsidR="005745E1" w:rsidP="005745E1" w:rsidRDefault="005745E1" w14:paraId="63BAD3F4"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049BB2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7F1C559D" w14:textId="77777777">
            <w:pPr>
              <w:rPr>
                <w:caps w:val="0"/>
                <w:lang w:val="pt-PT"/>
              </w:rPr>
            </w:pPr>
            <w:proofErr w:type="gramStart"/>
            <w:r w:rsidRPr="004E6980">
              <w:rPr>
                <w:caps w:val="0"/>
                <w:lang w:val="pt-PT"/>
              </w:rPr>
              <w:t>país(</w:t>
            </w:r>
            <w:proofErr w:type="gramEnd"/>
            <w:r w:rsidRPr="004E6980">
              <w:rPr>
                <w:caps w:val="0"/>
                <w:lang w:val="pt-PT"/>
              </w:rPr>
              <w:t>)</w:t>
            </w:r>
          </w:p>
        </w:tc>
        <w:tc>
          <w:tcPr>
            <w:tcW w:w="2176" w:type="dxa"/>
          </w:tcPr>
          <w:p w:rsidRPr="004E6980" w:rsidR="005745E1" w:rsidP="005745E1" w:rsidRDefault="005745E1" w14:paraId="7D0D5C52"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4BB799B8" w14:textId="77777777">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6417A93A" w14:textId="07BE1B48">
            <w:pPr>
              <w:rPr>
                <w:lang w:val="pt-PT"/>
              </w:rPr>
            </w:pPr>
            <w:r>
              <w:rPr>
                <w:caps w:val="0"/>
                <w:lang w:val="pt-PT"/>
              </w:rPr>
              <w:t>Contato_1</w:t>
            </w:r>
            <w:r w:rsidRPr="004E6980">
              <w:rPr>
                <w:caps w:val="0"/>
                <w:lang w:val="pt-PT"/>
              </w:rPr>
              <w:t>()</w:t>
            </w:r>
          </w:p>
        </w:tc>
        <w:tc>
          <w:tcPr>
            <w:tcW w:w="2176" w:type="dxa"/>
          </w:tcPr>
          <w:p w:rsidRPr="004E6980" w:rsidR="005745E1" w:rsidP="005745E1" w:rsidRDefault="005745E1" w14:paraId="7AC3FC6B"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6CE00D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5745E1" w:rsidP="005745E1" w:rsidRDefault="005745E1" w14:paraId="2FAF7F68" w14:textId="31D6F593">
            <w:pPr>
              <w:rPr>
                <w:caps w:val="0"/>
                <w:lang w:val="pt-PT"/>
              </w:rPr>
            </w:pPr>
            <w:r>
              <w:rPr>
                <w:caps w:val="0"/>
                <w:lang w:val="pt-PT"/>
              </w:rPr>
              <w:t>Contato_2</w:t>
            </w:r>
            <w:r w:rsidRPr="004E6980">
              <w:rPr>
                <w:caps w:val="0"/>
                <w:lang w:val="pt-PT"/>
              </w:rPr>
              <w:t>()</w:t>
            </w:r>
          </w:p>
        </w:tc>
        <w:tc>
          <w:tcPr>
            <w:tcW w:w="2176" w:type="dxa"/>
          </w:tcPr>
          <w:p w:rsidRPr="004E6980" w:rsidR="005745E1" w:rsidP="005745E1" w:rsidRDefault="00C9267C" w14:paraId="7AB78115" w14:textId="24281A2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3AA4D36F" w14:textId="77777777">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5D9103A1" w14:textId="77777777">
            <w:pPr>
              <w:rPr>
                <w:lang w:val="pt-PT"/>
              </w:rPr>
            </w:pPr>
            <w:proofErr w:type="gramStart"/>
            <w:r w:rsidRPr="004E6980">
              <w:rPr>
                <w:caps w:val="0"/>
                <w:lang w:val="pt-PT"/>
              </w:rPr>
              <w:t>email(</w:t>
            </w:r>
            <w:proofErr w:type="gramEnd"/>
            <w:r w:rsidRPr="004E6980">
              <w:rPr>
                <w:caps w:val="0"/>
                <w:lang w:val="pt-PT"/>
              </w:rPr>
              <w:t>)</w:t>
            </w:r>
          </w:p>
        </w:tc>
        <w:tc>
          <w:tcPr>
            <w:tcW w:w="2176" w:type="dxa"/>
          </w:tcPr>
          <w:p w:rsidRPr="004E6980" w:rsidR="005745E1" w:rsidP="005745E1" w:rsidRDefault="005745E1" w14:paraId="1F4524E3"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5745E1" w:rsidTr="005745E1" w14:paraId="682BD3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6050214A" w14:textId="77777777">
            <w:pPr>
              <w:rPr>
                <w:lang w:val="pt-PT"/>
              </w:rPr>
            </w:pPr>
            <w:proofErr w:type="spellStart"/>
            <w:r w:rsidRPr="004E6980">
              <w:rPr>
                <w:caps w:val="0"/>
                <w:lang w:val="pt-PT"/>
              </w:rPr>
              <w:t>cond_pagamento</w:t>
            </w:r>
            <w:proofErr w:type="spellEnd"/>
          </w:p>
        </w:tc>
        <w:tc>
          <w:tcPr>
            <w:tcW w:w="2176" w:type="dxa"/>
          </w:tcPr>
          <w:p w:rsidRPr="004E6980" w:rsidR="005745E1" w:rsidP="005745E1" w:rsidRDefault="005745E1" w14:paraId="7D19F729"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Pr="004E6980" w:rsidR="005745E1" w:rsidTr="005745E1" w14:paraId="5FEED260" w14:textId="77777777">
        <w:tc>
          <w:tcPr>
            <w:cnfStyle w:val="001000000000" w:firstRow="0" w:lastRow="0" w:firstColumn="1" w:lastColumn="0" w:oddVBand="0" w:evenVBand="0" w:oddHBand="0" w:evenHBand="0" w:firstRowFirstColumn="0" w:firstRowLastColumn="0" w:lastRowFirstColumn="0" w:lastRowLastColumn="0"/>
            <w:tcW w:w="2552" w:type="dxa"/>
          </w:tcPr>
          <w:p w:rsidRPr="004E6980" w:rsidR="005745E1" w:rsidP="005745E1" w:rsidRDefault="005745E1" w14:paraId="7460E659" w14:textId="77777777">
            <w:pPr>
              <w:rPr>
                <w:lang w:val="pt-PT"/>
              </w:rPr>
            </w:pPr>
            <w:proofErr w:type="spellStart"/>
            <w:r w:rsidRPr="004E6980">
              <w:rPr>
                <w:caps w:val="0"/>
                <w:lang w:val="pt-PT"/>
              </w:rPr>
              <w:t>tempo_medio_entrega</w:t>
            </w:r>
            <w:proofErr w:type="spellEnd"/>
          </w:p>
        </w:tc>
        <w:tc>
          <w:tcPr>
            <w:tcW w:w="2176" w:type="dxa"/>
          </w:tcPr>
          <w:p w:rsidRPr="004E6980" w:rsidR="005745E1" w:rsidP="005745E1" w:rsidRDefault="005745E1" w14:paraId="4471E1C3"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bl>
    <w:p w:rsidR="00370D76" w:rsidP="003364D6" w:rsidRDefault="00370D76" w14:paraId="00796D0C" w14:textId="77777777">
      <w:pPr>
        <w:spacing w:line="312" w:lineRule="auto"/>
        <w:jc w:val="center"/>
        <w:rPr>
          <w:lang w:val="pt-PT"/>
        </w:rPr>
      </w:pPr>
    </w:p>
    <w:p w:rsidR="005745E1" w:rsidP="003364D6" w:rsidRDefault="005745E1" w14:paraId="2B2A3F12" w14:textId="77777777">
      <w:pPr>
        <w:spacing w:line="312" w:lineRule="auto"/>
        <w:jc w:val="center"/>
        <w:rPr>
          <w:lang w:val="pt-PT"/>
        </w:rPr>
      </w:pPr>
    </w:p>
    <w:p w:rsidR="005745E1" w:rsidP="003364D6" w:rsidRDefault="005745E1" w14:paraId="504F5AEA" w14:textId="52E3A988">
      <w:pPr>
        <w:spacing w:line="312" w:lineRule="auto"/>
        <w:jc w:val="center"/>
        <w:rPr>
          <w:lang w:val="pt-PT"/>
        </w:rPr>
      </w:pPr>
    </w:p>
    <w:p w:rsidR="005745E1" w:rsidP="003364D6" w:rsidRDefault="005745E1" w14:paraId="02EBABE7" w14:textId="262E5E7D">
      <w:pPr>
        <w:spacing w:line="312" w:lineRule="auto"/>
        <w:jc w:val="center"/>
        <w:rPr>
          <w:lang w:val="pt-PT"/>
        </w:rPr>
      </w:pPr>
    </w:p>
    <w:p w:rsidR="005745E1" w:rsidP="003364D6" w:rsidRDefault="005745E1" w14:paraId="5BEBA346" w14:textId="79E3984E">
      <w:pPr>
        <w:spacing w:line="312" w:lineRule="auto"/>
        <w:jc w:val="center"/>
        <w:rPr>
          <w:lang w:val="pt-PT"/>
        </w:rPr>
      </w:pPr>
    </w:p>
    <w:p w:rsidR="005745E1" w:rsidP="003364D6" w:rsidRDefault="005745E1" w14:paraId="2B56ED69" w14:textId="40DE9F66">
      <w:pPr>
        <w:spacing w:line="312" w:lineRule="auto"/>
        <w:jc w:val="center"/>
        <w:rPr>
          <w:lang w:val="pt-PT"/>
        </w:rPr>
      </w:pPr>
    </w:p>
    <w:p w:rsidR="005745E1" w:rsidP="003364D6" w:rsidRDefault="005745E1" w14:paraId="3795E61F" w14:textId="0CA9F37B">
      <w:pPr>
        <w:spacing w:line="312" w:lineRule="auto"/>
        <w:jc w:val="center"/>
        <w:rPr>
          <w:lang w:val="pt-PT"/>
        </w:rPr>
      </w:pPr>
    </w:p>
    <w:p w:rsidR="005745E1" w:rsidP="003364D6" w:rsidRDefault="005745E1" w14:paraId="6EEE5C58" w14:textId="495991AE">
      <w:pPr>
        <w:spacing w:line="312" w:lineRule="auto"/>
        <w:jc w:val="center"/>
        <w:rPr>
          <w:lang w:val="pt-PT"/>
        </w:rPr>
      </w:pPr>
    </w:p>
    <w:p w:rsidR="005745E1" w:rsidP="003364D6" w:rsidRDefault="005745E1" w14:paraId="0C36A7D7" w14:textId="27D19E9A">
      <w:pPr>
        <w:spacing w:line="312" w:lineRule="auto"/>
        <w:jc w:val="center"/>
        <w:rPr>
          <w:lang w:val="pt-PT"/>
        </w:rPr>
      </w:pPr>
    </w:p>
    <w:p w:rsidR="005745E1" w:rsidP="003364D6" w:rsidRDefault="005745E1" w14:paraId="2FBE35F7" w14:textId="2F290B2A">
      <w:pPr>
        <w:spacing w:line="312" w:lineRule="auto"/>
        <w:jc w:val="center"/>
        <w:rPr>
          <w:lang w:val="pt-PT"/>
        </w:rPr>
      </w:pPr>
    </w:p>
    <w:p w:rsidR="005745E1" w:rsidP="003364D6" w:rsidRDefault="005745E1" w14:paraId="549E1A35" w14:textId="506035D3">
      <w:pPr>
        <w:spacing w:line="312" w:lineRule="auto"/>
        <w:jc w:val="center"/>
        <w:rPr>
          <w:lang w:val="pt-PT"/>
        </w:rPr>
      </w:pPr>
    </w:p>
    <w:p w:rsidR="005745E1" w:rsidP="003364D6" w:rsidRDefault="005745E1" w14:paraId="15FDBFF0" w14:textId="42B91D53">
      <w:pPr>
        <w:spacing w:line="312" w:lineRule="auto"/>
        <w:jc w:val="center"/>
        <w:rPr>
          <w:lang w:val="pt-PT"/>
        </w:rPr>
      </w:pPr>
    </w:p>
    <w:p w:rsidR="005745E1" w:rsidP="003364D6" w:rsidRDefault="005745E1" w14:paraId="52A6C966" w14:textId="63893C7F">
      <w:pPr>
        <w:spacing w:line="312" w:lineRule="auto"/>
        <w:jc w:val="center"/>
        <w:rPr>
          <w:lang w:val="pt-PT"/>
        </w:rPr>
      </w:pPr>
    </w:p>
    <w:p w:rsidRPr="004E6980" w:rsidR="001406FE" w:rsidP="003259D7" w:rsidRDefault="001406FE" w14:paraId="04933BD8" w14:textId="77777777">
      <w:pPr>
        <w:pStyle w:val="ListParagraph"/>
        <w:spacing w:line="312" w:lineRule="auto"/>
        <w:ind w:left="1440"/>
        <w:jc w:val="both"/>
        <w:rPr>
          <w:lang w:val="pt-PT"/>
        </w:rPr>
        <w:sectPr w:rsidRPr="004E6980" w:rsidR="001406FE" w:rsidSect="001406FE">
          <w:type w:val="continuous"/>
          <w:pgSz w:w="11907" w:h="16839" w:orient="portrait" w:code="9"/>
          <w:pgMar w:top="1304" w:right="505" w:bottom="1831" w:left="794" w:header="720" w:footer="794" w:gutter="0"/>
          <w:pgNumType w:start="0"/>
          <w:cols w:space="720" w:num="2"/>
          <w:titlePg/>
          <w:docGrid w:linePitch="381"/>
        </w:sectPr>
      </w:pPr>
    </w:p>
    <w:p w:rsidRPr="004E6980" w:rsidR="00DB2989" w:rsidP="00DB2989" w:rsidRDefault="00DB2989" w14:paraId="2F17398F" w14:textId="2500DED5">
      <w:pPr>
        <w:spacing w:line="312" w:lineRule="auto"/>
        <w:rPr>
          <w:lang w:val="pt-PT"/>
        </w:rPr>
        <w:sectPr w:rsidRPr="004E6980" w:rsidR="00DB2989" w:rsidSect="009F7314">
          <w:type w:val="continuous"/>
          <w:pgSz w:w="11907" w:h="16839" w:orient="portrait" w:code="9"/>
          <w:pgMar w:top="1304" w:right="505" w:bottom="1831" w:left="794" w:header="720" w:footer="794" w:gutter="0"/>
          <w:pgNumType w:start="0"/>
          <w:cols w:space="720"/>
          <w:titlePg/>
          <w:docGrid w:linePitch="381"/>
        </w:sectPr>
      </w:pPr>
    </w:p>
    <w:p w:rsidRPr="004E6980" w:rsidR="001406FE" w:rsidP="005745E1" w:rsidRDefault="001406FE" w14:paraId="75537695" w14:textId="2A0506A3">
      <w:pPr>
        <w:spacing w:line="312" w:lineRule="auto"/>
        <w:rPr>
          <w:lang w:val="pt-PT"/>
        </w:rPr>
      </w:pPr>
    </w:p>
    <w:tbl>
      <w:tblPr>
        <w:tblStyle w:val="PlainTable3"/>
        <w:tblW w:w="0" w:type="auto"/>
        <w:jc w:val="center"/>
        <w:tblLook w:val="04A0" w:firstRow="1" w:lastRow="0" w:firstColumn="1" w:lastColumn="0" w:noHBand="0" w:noVBand="1"/>
      </w:tblPr>
      <w:tblGrid>
        <w:gridCol w:w="2772"/>
        <w:gridCol w:w="1701"/>
      </w:tblGrid>
      <w:tr w:rsidRPr="004E6980" w:rsidR="005745E1" w:rsidTr="00D12097" w14:paraId="51D1CB57"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rsidRPr="004E6980" w:rsidR="005745E1" w:rsidP="005745E1" w:rsidRDefault="005745E1" w14:paraId="7D62C94F" w14:textId="7C42CED0">
            <w:pPr>
              <w:spacing w:line="312" w:lineRule="auto"/>
              <w:jc w:val="center"/>
              <w:rPr>
                <w:lang w:val="pt-PT"/>
              </w:rPr>
            </w:pPr>
            <w:r w:rsidRPr="004E6980">
              <w:rPr>
                <w:color w:val="9BC7CE" w:themeColor="accent5" w:themeTint="99"/>
                <w:lang w:val="pt-PT"/>
              </w:rPr>
              <w:t>inputs_</w:t>
            </w:r>
            <w:r>
              <w:rPr>
                <w:color w:val="9BC7CE" w:themeColor="accent5" w:themeTint="99"/>
                <w:lang w:val="pt-PT"/>
              </w:rPr>
              <w:t>categoria_produtos (</w:t>
            </w:r>
            <w:r w:rsidRPr="004E6980">
              <w:rPr>
                <w:color w:val="9BC7CE" w:themeColor="accent5" w:themeTint="99"/>
                <w:lang w:val="pt-PT"/>
              </w:rPr>
              <w:t>):</w:t>
            </w:r>
          </w:p>
        </w:tc>
      </w:tr>
      <w:tr w:rsidRPr="004E6980" w:rsidR="001406FE" w:rsidTr="005745E1" w14:paraId="7A23963A"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406FE" w:rsidP="002E6DF0" w:rsidRDefault="001406FE" w14:paraId="7872BB51" w14:textId="77777777">
            <w:pPr>
              <w:tabs>
                <w:tab w:val="left" w:pos="0"/>
              </w:tabs>
              <w:ind w:left="35"/>
              <w:jc w:val="center"/>
              <w:rPr>
                <w:lang w:val="pt-PT"/>
              </w:rPr>
            </w:pPr>
            <w:r w:rsidRPr="004E6980">
              <w:rPr>
                <w:lang w:val="pt-PT"/>
              </w:rPr>
              <w:t>NOME</w:t>
            </w:r>
          </w:p>
        </w:tc>
        <w:tc>
          <w:tcPr>
            <w:tcW w:w="1701" w:type="dxa"/>
            <w:vAlign w:val="center"/>
          </w:tcPr>
          <w:p w:rsidRPr="004E6980" w:rsidR="001406FE" w:rsidP="002E6DF0" w:rsidRDefault="001406FE" w14:paraId="64891626" w14:textId="7777777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Pr="004E6980" w:rsidR="001406FE" w:rsidTr="005745E1" w14:paraId="558135A1" w14:textId="77777777">
        <w:trPr>
          <w:jc w:val="center"/>
        </w:trPr>
        <w:tc>
          <w:tcPr>
            <w:cnfStyle w:val="001000000000" w:firstRow="0" w:lastRow="0" w:firstColumn="1" w:lastColumn="0" w:oddVBand="0" w:evenVBand="0" w:oddHBand="0" w:evenHBand="0" w:firstRowFirstColumn="0" w:firstRowLastColumn="0" w:lastRowFirstColumn="0" w:lastRowLastColumn="0"/>
            <w:tcW w:w="2772" w:type="dxa"/>
          </w:tcPr>
          <w:p w:rsidRPr="004E6980" w:rsidR="001406FE" w:rsidP="002E6DF0" w:rsidRDefault="005745E1" w14:paraId="42473AE3" w14:textId="359BD3A4">
            <w:pPr>
              <w:rPr>
                <w:lang w:val="pt-PT"/>
              </w:rPr>
            </w:pPr>
            <w:proofErr w:type="spellStart"/>
            <w:r w:rsidRPr="004E6980">
              <w:rPr>
                <w:caps w:val="0"/>
                <w:lang w:val="pt-PT"/>
              </w:rPr>
              <w:t>I</w:t>
            </w:r>
            <w:r>
              <w:rPr>
                <w:caps w:val="0"/>
                <w:lang w:val="pt-PT"/>
              </w:rPr>
              <w:t>d_</w:t>
            </w:r>
            <w:proofErr w:type="gramStart"/>
            <w:r>
              <w:rPr>
                <w:caps w:val="0"/>
                <w:lang w:val="pt-PT"/>
              </w:rPr>
              <w:t>categoria</w:t>
            </w:r>
            <w:proofErr w:type="spellEnd"/>
            <w:r>
              <w:rPr>
                <w:caps w:val="0"/>
                <w:lang w:val="pt-PT"/>
              </w:rPr>
              <w:t>(</w:t>
            </w:r>
            <w:proofErr w:type="gramEnd"/>
            <w:r>
              <w:rPr>
                <w:caps w:val="0"/>
                <w:lang w:val="pt-PT"/>
              </w:rPr>
              <w:t>)</w:t>
            </w:r>
          </w:p>
        </w:tc>
        <w:tc>
          <w:tcPr>
            <w:tcW w:w="1701" w:type="dxa"/>
          </w:tcPr>
          <w:p w:rsidRPr="004E6980" w:rsidR="001406FE" w:rsidP="002E6DF0" w:rsidRDefault="00DB2989" w14:paraId="41AAEE35" w14:textId="0C78692B">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w:t>
            </w:r>
            <w:r w:rsidRPr="004E6980" w:rsidR="001406FE">
              <w:rPr>
                <w:lang w:val="pt-PT"/>
              </w:rPr>
              <w:t>(AI)</w:t>
            </w:r>
          </w:p>
        </w:tc>
      </w:tr>
      <w:tr w:rsidRPr="004E6980" w:rsidR="001406FE" w:rsidTr="005745E1" w14:paraId="4ABA520C"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406FE" w:rsidP="002E6DF0" w:rsidRDefault="001406FE" w14:paraId="58F33B2D" w14:textId="4BD0FD6B">
            <w:pPr>
              <w:rPr>
                <w:caps w:val="0"/>
                <w:lang w:val="pt-PT"/>
              </w:rPr>
            </w:pPr>
            <w:proofErr w:type="spellStart"/>
            <w:r w:rsidRPr="004E6980">
              <w:rPr>
                <w:caps w:val="0"/>
                <w:lang w:val="pt-PT"/>
              </w:rPr>
              <w:t>nome_</w:t>
            </w:r>
            <w:proofErr w:type="gramStart"/>
            <w:r w:rsidR="005745E1">
              <w:rPr>
                <w:caps w:val="0"/>
                <w:lang w:val="pt-PT"/>
              </w:rPr>
              <w:t>categoria</w:t>
            </w:r>
            <w:proofErr w:type="spellEnd"/>
            <w:r w:rsidR="005745E1">
              <w:rPr>
                <w:caps w:val="0"/>
                <w:lang w:val="pt-PT"/>
              </w:rPr>
              <w:t>(</w:t>
            </w:r>
            <w:proofErr w:type="gramEnd"/>
            <w:r w:rsidR="005745E1">
              <w:rPr>
                <w:caps w:val="0"/>
                <w:lang w:val="pt-PT"/>
              </w:rPr>
              <w:t>)</w:t>
            </w:r>
          </w:p>
        </w:tc>
        <w:tc>
          <w:tcPr>
            <w:tcW w:w="1701" w:type="dxa"/>
          </w:tcPr>
          <w:p w:rsidRPr="004E6980" w:rsidR="001406FE" w:rsidP="002E6DF0" w:rsidRDefault="001406FE" w14:paraId="06321773"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rsidRPr="004E6980" w:rsidR="00DB2989" w:rsidP="00184CA7" w:rsidRDefault="00DB2989" w14:paraId="6B5428F9" w14:textId="16B4BAB1">
      <w:pPr>
        <w:spacing w:line="312" w:lineRule="auto"/>
        <w:jc w:val="both"/>
        <w:rPr>
          <w:lang w:val="pt-PT"/>
        </w:rPr>
      </w:pPr>
    </w:p>
    <w:p w:rsidRPr="004E6980" w:rsidR="001406FE" w:rsidP="005745E1" w:rsidRDefault="001406FE" w14:paraId="74A48789" w14:textId="2B96BF0D">
      <w:pPr>
        <w:spacing w:line="312" w:lineRule="auto"/>
        <w:rPr>
          <w:lang w:val="pt-PT"/>
        </w:rPr>
      </w:pPr>
    </w:p>
    <w:tbl>
      <w:tblPr>
        <w:tblStyle w:val="PlainTable3"/>
        <w:tblW w:w="0" w:type="auto"/>
        <w:jc w:val="center"/>
        <w:tblLook w:val="04A0" w:firstRow="1" w:lastRow="0" w:firstColumn="1" w:lastColumn="0" w:noHBand="0" w:noVBand="1"/>
      </w:tblPr>
      <w:tblGrid>
        <w:gridCol w:w="2772"/>
        <w:gridCol w:w="1701"/>
      </w:tblGrid>
      <w:tr w:rsidRPr="004E6980" w:rsidR="005745E1" w:rsidTr="002131DE" w14:paraId="67A5EA0A"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rsidRPr="004E6980" w:rsidR="005745E1" w:rsidP="005745E1" w:rsidRDefault="005745E1" w14:paraId="35C1D219" w14:textId="68F92D31">
            <w:pPr>
              <w:spacing w:line="312" w:lineRule="auto"/>
              <w:jc w:val="center"/>
              <w:rPr>
                <w:lang w:val="pt-PT"/>
              </w:rPr>
            </w:pPr>
            <w:r w:rsidRPr="004E6980">
              <w:rPr>
                <w:color w:val="9BC7CE" w:themeColor="accent5" w:themeTint="99"/>
                <w:lang w:val="pt-PT"/>
              </w:rPr>
              <w:t>inputs_</w:t>
            </w:r>
            <w:proofErr w:type="gramStart"/>
            <w:r w:rsidR="00F96A5B">
              <w:rPr>
                <w:color w:val="9BC7CE" w:themeColor="accent5" w:themeTint="99"/>
                <w:lang w:val="pt-PT"/>
              </w:rPr>
              <w:t>IVA(</w:t>
            </w:r>
            <w:proofErr w:type="gramEnd"/>
            <w:r w:rsidR="00F96A5B">
              <w:rPr>
                <w:color w:val="9BC7CE" w:themeColor="accent5" w:themeTint="99"/>
                <w:lang w:val="pt-PT"/>
              </w:rPr>
              <w:t>)</w:t>
            </w:r>
            <w:r w:rsidRPr="004E6980">
              <w:rPr>
                <w:color w:val="9BC7CE" w:themeColor="accent5" w:themeTint="99"/>
                <w:lang w:val="pt-PT"/>
              </w:rPr>
              <w:t>:</w:t>
            </w:r>
          </w:p>
        </w:tc>
      </w:tr>
      <w:tr w:rsidRPr="004E6980" w:rsidR="001406FE" w:rsidTr="005745E1" w14:paraId="4788CD79"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406FE" w:rsidP="002E6DF0" w:rsidRDefault="001406FE" w14:paraId="63105D1E" w14:textId="77777777">
            <w:pPr>
              <w:tabs>
                <w:tab w:val="left" w:pos="0"/>
              </w:tabs>
              <w:ind w:left="35"/>
              <w:jc w:val="center"/>
              <w:rPr>
                <w:lang w:val="pt-PT"/>
              </w:rPr>
            </w:pPr>
            <w:r w:rsidRPr="004E6980">
              <w:rPr>
                <w:lang w:val="pt-PT"/>
              </w:rPr>
              <w:t>NOME</w:t>
            </w:r>
          </w:p>
        </w:tc>
        <w:tc>
          <w:tcPr>
            <w:tcW w:w="1701" w:type="dxa"/>
            <w:vAlign w:val="center"/>
          </w:tcPr>
          <w:p w:rsidRPr="004E6980" w:rsidR="001406FE" w:rsidP="002E6DF0" w:rsidRDefault="001406FE" w14:paraId="05D13FCA" w14:textId="7777777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Pr="004E6980" w:rsidR="001406FE" w:rsidTr="005745E1" w14:paraId="34B53FF8" w14:textId="77777777">
        <w:trPr>
          <w:jc w:val="center"/>
        </w:trPr>
        <w:tc>
          <w:tcPr>
            <w:cnfStyle w:val="001000000000" w:firstRow="0" w:lastRow="0" w:firstColumn="1" w:lastColumn="0" w:oddVBand="0" w:evenVBand="0" w:oddHBand="0" w:evenHBand="0" w:firstRowFirstColumn="0" w:firstRowLastColumn="0" w:lastRowFirstColumn="0" w:lastRowLastColumn="0"/>
            <w:tcW w:w="2772" w:type="dxa"/>
          </w:tcPr>
          <w:p w:rsidRPr="004E6980" w:rsidR="001406FE" w:rsidP="002E6DF0" w:rsidRDefault="00DB2989" w14:paraId="663F716C" w14:textId="6A6F08CD">
            <w:pPr>
              <w:rPr>
                <w:lang w:val="pt-PT"/>
              </w:rPr>
            </w:pPr>
            <w:r w:rsidRPr="004E6980">
              <w:rPr>
                <w:caps w:val="0"/>
                <w:lang w:val="pt-PT"/>
              </w:rPr>
              <w:t>id</w:t>
            </w:r>
          </w:p>
        </w:tc>
        <w:tc>
          <w:tcPr>
            <w:tcW w:w="1701" w:type="dxa"/>
          </w:tcPr>
          <w:p w:rsidRPr="004E6980" w:rsidR="001406FE" w:rsidP="002E6DF0" w:rsidRDefault="00DB2989" w14:paraId="2AEF2D9A" w14:textId="037817FA">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w:t>
            </w:r>
            <w:r w:rsidRPr="004E6980" w:rsidR="001406FE">
              <w:rPr>
                <w:lang w:val="pt-PT"/>
              </w:rPr>
              <w:t>(AI)</w:t>
            </w:r>
          </w:p>
        </w:tc>
      </w:tr>
      <w:tr w:rsidRPr="004E6980" w:rsidR="001406FE" w:rsidTr="005745E1" w14:paraId="148F2314"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406FE" w:rsidP="002E6DF0" w:rsidRDefault="00F96A5B" w14:paraId="2863CA76" w14:textId="3BB1A4EB">
            <w:pPr>
              <w:rPr>
                <w:caps w:val="0"/>
                <w:lang w:val="pt-PT"/>
              </w:rPr>
            </w:pPr>
            <w:proofErr w:type="spellStart"/>
            <w:r>
              <w:rPr>
                <w:caps w:val="0"/>
                <w:lang w:val="pt-PT"/>
              </w:rPr>
              <w:t>Valor_IVA</w:t>
            </w:r>
            <w:proofErr w:type="spellEnd"/>
          </w:p>
        </w:tc>
        <w:tc>
          <w:tcPr>
            <w:tcW w:w="1701" w:type="dxa"/>
          </w:tcPr>
          <w:p w:rsidRPr="004E6980" w:rsidR="001406FE" w:rsidP="002E6DF0" w:rsidRDefault="00F96A5B" w14:paraId="175AE1A5" w14:textId="7A0256A8">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Float</w:t>
            </w:r>
            <w:proofErr w:type="spellEnd"/>
            <w:r w:rsidRPr="004E6980" w:rsidR="001406FE">
              <w:rPr>
                <w:lang w:val="pt-PT"/>
              </w:rPr>
              <w:t>(</w:t>
            </w:r>
            <w:proofErr w:type="gramEnd"/>
            <w:r w:rsidRPr="004E6980" w:rsidR="001406FE">
              <w:rPr>
                <w:lang w:val="pt-PT"/>
              </w:rPr>
              <w:t>)</w:t>
            </w:r>
          </w:p>
        </w:tc>
      </w:tr>
      <w:tr w:rsidRPr="004E6980" w:rsidR="001406FE" w:rsidTr="005745E1" w14:paraId="4D16F3D2" w14:textId="77777777">
        <w:trPr>
          <w:jc w:val="center"/>
        </w:trPr>
        <w:tc>
          <w:tcPr>
            <w:cnfStyle w:val="001000000000" w:firstRow="0" w:lastRow="0" w:firstColumn="1" w:lastColumn="0" w:oddVBand="0" w:evenVBand="0" w:oddHBand="0" w:evenHBand="0" w:firstRowFirstColumn="0" w:firstRowLastColumn="0" w:lastRowFirstColumn="0" w:lastRowLastColumn="0"/>
            <w:tcW w:w="2772" w:type="dxa"/>
          </w:tcPr>
          <w:p w:rsidRPr="004E6980" w:rsidR="001406FE" w:rsidP="002E6DF0" w:rsidRDefault="00F96A5B" w14:paraId="52416937" w14:textId="62634371">
            <w:pPr>
              <w:rPr>
                <w:lang w:val="pt-PT"/>
              </w:rPr>
            </w:pPr>
            <w:r>
              <w:rPr>
                <w:caps w:val="0"/>
                <w:lang w:val="pt-PT"/>
              </w:rPr>
              <w:t>Descrição</w:t>
            </w:r>
          </w:p>
        </w:tc>
        <w:tc>
          <w:tcPr>
            <w:tcW w:w="1701" w:type="dxa"/>
          </w:tcPr>
          <w:p w:rsidRPr="004E6980" w:rsidR="001406FE" w:rsidP="002E6DF0" w:rsidRDefault="00DB2989" w14:paraId="326E509A" w14:textId="40D0441B">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rsidRPr="00FF0D00" w:rsidR="001406FE" w:rsidP="00FF0D00" w:rsidRDefault="001406FE" w14:paraId="290800FC" w14:textId="77777777">
      <w:pPr>
        <w:spacing w:line="312" w:lineRule="auto"/>
        <w:jc w:val="both"/>
        <w:rPr>
          <w:lang w:val="pt-PT"/>
        </w:rPr>
        <w:sectPr w:rsidRPr="00FF0D00" w:rsidR="001406FE" w:rsidSect="001406FE">
          <w:type w:val="continuous"/>
          <w:pgSz w:w="11907" w:h="16839" w:orient="portrait" w:code="9"/>
          <w:pgMar w:top="1304" w:right="505" w:bottom="1831" w:left="794" w:header="720" w:footer="794" w:gutter="0"/>
          <w:pgNumType w:start="0"/>
          <w:cols w:space="720" w:num="2"/>
          <w:titlePg/>
          <w:docGrid w:linePitch="381"/>
        </w:sectPr>
      </w:pPr>
    </w:p>
    <w:tbl>
      <w:tblPr>
        <w:tblStyle w:val="PlainTable3"/>
        <w:tblpPr w:leftFromText="180" w:rightFromText="180" w:vertAnchor="text" w:horzAnchor="margin" w:tblpY="408"/>
        <w:tblW w:w="0" w:type="auto"/>
        <w:tblLook w:val="04A0" w:firstRow="1" w:lastRow="0" w:firstColumn="1" w:lastColumn="0" w:noHBand="0" w:noVBand="1"/>
      </w:tblPr>
      <w:tblGrid>
        <w:gridCol w:w="2772"/>
        <w:gridCol w:w="1701"/>
      </w:tblGrid>
      <w:tr w:rsidRPr="004E6980" w:rsidR="00184CA7" w:rsidTr="00184CA7" w14:paraId="215A9F25"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73" w:type="dxa"/>
            <w:gridSpan w:val="2"/>
          </w:tcPr>
          <w:p w:rsidRPr="004E6980" w:rsidR="00184CA7" w:rsidP="00184CA7" w:rsidRDefault="00184CA7" w14:paraId="4065EDA5" w14:textId="77777777">
            <w:pPr>
              <w:spacing w:line="312" w:lineRule="auto"/>
              <w:jc w:val="center"/>
              <w:rPr>
                <w:lang w:val="pt-PT"/>
              </w:rPr>
            </w:pPr>
            <w:r w:rsidRPr="004E6980">
              <w:rPr>
                <w:color w:val="9BC7CE" w:themeColor="accent5" w:themeTint="99"/>
                <w:lang w:val="pt-PT"/>
              </w:rPr>
              <w:t>inputs_</w:t>
            </w:r>
            <w:r>
              <w:rPr>
                <w:color w:val="9BC7CE" w:themeColor="accent5" w:themeTint="99"/>
                <w:lang w:val="pt-PT"/>
              </w:rPr>
              <w:t>posto (</w:t>
            </w:r>
            <w:r w:rsidRPr="004E6980">
              <w:rPr>
                <w:color w:val="9BC7CE" w:themeColor="accent5" w:themeTint="99"/>
                <w:lang w:val="pt-PT"/>
              </w:rPr>
              <w:t>):</w:t>
            </w:r>
          </w:p>
        </w:tc>
      </w:tr>
      <w:tr w:rsidRPr="004E6980" w:rsidR="00184CA7" w:rsidTr="00184CA7" w14:paraId="4485D6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84CA7" w:rsidP="00184CA7" w:rsidRDefault="00184CA7" w14:paraId="2C981DDE" w14:textId="77777777">
            <w:pPr>
              <w:tabs>
                <w:tab w:val="left" w:pos="0"/>
              </w:tabs>
              <w:ind w:left="35"/>
              <w:jc w:val="center"/>
              <w:rPr>
                <w:lang w:val="pt-PT"/>
              </w:rPr>
            </w:pPr>
            <w:r w:rsidRPr="004E6980">
              <w:rPr>
                <w:lang w:val="pt-PT"/>
              </w:rPr>
              <w:t>NOME</w:t>
            </w:r>
          </w:p>
        </w:tc>
        <w:tc>
          <w:tcPr>
            <w:tcW w:w="1701" w:type="dxa"/>
            <w:vAlign w:val="center"/>
          </w:tcPr>
          <w:p w:rsidRPr="004E6980" w:rsidR="00184CA7" w:rsidP="00184CA7" w:rsidRDefault="00184CA7" w14:paraId="62BE95CD" w14:textId="7777777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Pr="004E6980" w:rsidR="00184CA7" w:rsidTr="00184CA7" w14:paraId="3D37CBAB" w14:textId="77777777">
        <w:tc>
          <w:tcPr>
            <w:cnfStyle w:val="001000000000" w:firstRow="0" w:lastRow="0" w:firstColumn="1" w:lastColumn="0" w:oddVBand="0" w:evenVBand="0" w:oddHBand="0" w:evenHBand="0" w:firstRowFirstColumn="0" w:firstRowLastColumn="0" w:lastRowFirstColumn="0" w:lastRowLastColumn="0"/>
            <w:tcW w:w="2772" w:type="dxa"/>
          </w:tcPr>
          <w:p w:rsidRPr="004E6980" w:rsidR="00184CA7" w:rsidP="00184CA7" w:rsidRDefault="00184CA7" w14:paraId="5D86B8D2" w14:textId="66683874">
            <w:pPr>
              <w:rPr>
                <w:lang w:val="pt-PT"/>
              </w:rPr>
            </w:pPr>
            <w:r w:rsidRPr="004E6980">
              <w:rPr>
                <w:caps w:val="0"/>
                <w:lang w:val="pt-PT"/>
              </w:rPr>
              <w:t>I</w:t>
            </w:r>
            <w:r>
              <w:rPr>
                <w:caps w:val="0"/>
                <w:lang w:val="pt-PT"/>
              </w:rPr>
              <w:t>d</w:t>
            </w:r>
            <w:r>
              <w:rPr>
                <w:caps w:val="0"/>
                <w:lang w:val="pt-PT"/>
              </w:rPr>
              <w:t xml:space="preserve"> </w:t>
            </w:r>
            <w:r>
              <w:rPr>
                <w:caps w:val="0"/>
                <w:lang w:val="pt-PT"/>
              </w:rPr>
              <w:t>()</w:t>
            </w:r>
          </w:p>
        </w:tc>
        <w:tc>
          <w:tcPr>
            <w:tcW w:w="1701" w:type="dxa"/>
          </w:tcPr>
          <w:p w:rsidRPr="004E6980" w:rsidR="00184CA7" w:rsidP="00184CA7" w:rsidRDefault="00184CA7" w14:paraId="146D3931"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INT(AI)</w:t>
            </w:r>
          </w:p>
        </w:tc>
      </w:tr>
      <w:tr w:rsidRPr="004E6980" w:rsidR="00184CA7" w:rsidTr="00184CA7" w14:paraId="5A5013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84CA7" w:rsidP="00184CA7" w:rsidRDefault="00184CA7" w14:paraId="208D21CF" w14:textId="657809B8">
            <w:pPr>
              <w:rPr>
                <w:caps w:val="0"/>
                <w:lang w:val="pt-PT"/>
              </w:rPr>
            </w:pPr>
            <w:proofErr w:type="gramStart"/>
            <w:r>
              <w:rPr>
                <w:caps w:val="0"/>
                <w:lang w:val="pt-PT"/>
              </w:rPr>
              <w:t>Nome(</w:t>
            </w:r>
            <w:proofErr w:type="gramEnd"/>
            <w:r>
              <w:rPr>
                <w:caps w:val="0"/>
                <w:lang w:val="pt-PT"/>
              </w:rPr>
              <w:t>)</w:t>
            </w:r>
          </w:p>
        </w:tc>
        <w:tc>
          <w:tcPr>
            <w:tcW w:w="1701" w:type="dxa"/>
          </w:tcPr>
          <w:p w:rsidRPr="004E6980" w:rsidR="00184CA7" w:rsidP="00184CA7" w:rsidRDefault="00184CA7" w14:paraId="6156CF00"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184CA7" w:rsidTr="00184CA7" w14:paraId="736C472D" w14:textId="77777777">
        <w:tc>
          <w:tcPr>
            <w:cnfStyle w:val="001000000000" w:firstRow="0" w:lastRow="0" w:firstColumn="1" w:lastColumn="0" w:oddVBand="0" w:evenVBand="0" w:oddHBand="0" w:evenHBand="0" w:firstRowFirstColumn="0" w:firstRowLastColumn="0" w:lastRowFirstColumn="0" w:lastRowLastColumn="0"/>
            <w:tcW w:w="2772" w:type="dxa"/>
            <w:vAlign w:val="center"/>
          </w:tcPr>
          <w:p w:rsidR="00184CA7" w:rsidP="00184CA7" w:rsidRDefault="00184CA7" w14:paraId="2CFF9277" w14:textId="58893096">
            <w:pPr>
              <w:rPr>
                <w:caps w:val="0"/>
                <w:lang w:val="pt-PT"/>
              </w:rPr>
            </w:pPr>
            <w:proofErr w:type="spellStart"/>
            <w:r>
              <w:rPr>
                <w:caps w:val="0"/>
                <w:lang w:val="pt-PT"/>
              </w:rPr>
              <w:t>Designção</w:t>
            </w:r>
            <w:proofErr w:type="spellEnd"/>
          </w:p>
        </w:tc>
        <w:tc>
          <w:tcPr>
            <w:tcW w:w="1701" w:type="dxa"/>
          </w:tcPr>
          <w:p w:rsidRPr="004E6980" w:rsidR="00184CA7" w:rsidP="00184CA7" w:rsidRDefault="00184CA7" w14:paraId="63A2B0FA" w14:textId="3C858AD2">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184CA7" w:rsidTr="00184CA7" w14:paraId="3945B3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rsidR="00184CA7" w:rsidP="00184CA7" w:rsidRDefault="00184CA7" w14:paraId="2870BA5F" w14:textId="642CF22C">
            <w:pPr>
              <w:rPr>
                <w:caps w:val="0"/>
                <w:lang w:val="pt-PT"/>
              </w:rPr>
            </w:pPr>
            <w:proofErr w:type="gramStart"/>
            <w:r>
              <w:rPr>
                <w:caps w:val="0"/>
                <w:lang w:val="pt-PT"/>
              </w:rPr>
              <w:t>Tipo(</w:t>
            </w:r>
            <w:proofErr w:type="gramEnd"/>
            <w:r>
              <w:rPr>
                <w:caps w:val="0"/>
                <w:lang w:val="pt-PT"/>
              </w:rPr>
              <w:t>)</w:t>
            </w:r>
          </w:p>
        </w:tc>
        <w:tc>
          <w:tcPr>
            <w:tcW w:w="1701" w:type="dxa"/>
          </w:tcPr>
          <w:p w:rsidRPr="004E6980" w:rsidR="00184CA7" w:rsidP="00184CA7" w:rsidRDefault="00184CA7" w14:paraId="07AAA9EE" w14:textId="6A2B5C26">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rsidRPr="004E6980" w:rsidR="00184CA7" w:rsidP="00184CA7" w:rsidRDefault="00184CA7" w14:paraId="13F9D6F2" w14:textId="77777777">
      <w:pPr>
        <w:spacing w:line="312" w:lineRule="auto"/>
        <w:rPr>
          <w:lang w:val="pt-PT"/>
        </w:rPr>
      </w:pPr>
    </w:p>
    <w:tbl>
      <w:tblPr>
        <w:tblStyle w:val="PlainTable3"/>
        <w:tblpPr w:leftFromText="180" w:rightFromText="180" w:vertAnchor="text" w:horzAnchor="page" w:tblpX="6157" w:tblpY="30"/>
        <w:tblW w:w="0" w:type="auto"/>
        <w:tblLook w:val="04A0" w:firstRow="1" w:lastRow="0" w:firstColumn="1" w:lastColumn="0" w:noHBand="0" w:noVBand="1"/>
      </w:tblPr>
      <w:tblGrid>
        <w:gridCol w:w="2772"/>
        <w:gridCol w:w="1701"/>
      </w:tblGrid>
      <w:tr w:rsidRPr="004E6980" w:rsidR="00184CA7" w:rsidTr="00184CA7" w14:paraId="2F7AAAEF"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73" w:type="dxa"/>
            <w:gridSpan w:val="2"/>
          </w:tcPr>
          <w:p w:rsidRPr="004E6980" w:rsidR="00184CA7" w:rsidP="00184CA7" w:rsidRDefault="00184CA7" w14:paraId="00ED6CFC" w14:textId="6B4B8556">
            <w:pPr>
              <w:spacing w:line="312" w:lineRule="auto"/>
              <w:jc w:val="center"/>
              <w:rPr>
                <w:lang w:val="pt-PT"/>
              </w:rPr>
            </w:pPr>
            <w:r w:rsidRPr="004E6980">
              <w:rPr>
                <w:color w:val="9BC7CE" w:themeColor="accent5" w:themeTint="99"/>
                <w:lang w:val="pt-PT"/>
              </w:rPr>
              <w:t>inputs_</w:t>
            </w:r>
            <w:r>
              <w:rPr>
                <w:color w:val="9BC7CE" w:themeColor="accent5" w:themeTint="99"/>
                <w:lang w:val="pt-PT"/>
              </w:rPr>
              <w:t>tipo_</w:t>
            </w:r>
            <w:r>
              <w:rPr>
                <w:color w:val="9BC7CE" w:themeColor="accent5" w:themeTint="99"/>
                <w:lang w:val="pt-PT"/>
              </w:rPr>
              <w:t>posto (</w:t>
            </w:r>
            <w:r w:rsidRPr="004E6980">
              <w:rPr>
                <w:color w:val="9BC7CE" w:themeColor="accent5" w:themeTint="99"/>
                <w:lang w:val="pt-PT"/>
              </w:rPr>
              <w:t>):</w:t>
            </w:r>
          </w:p>
        </w:tc>
      </w:tr>
      <w:tr w:rsidRPr="004E6980" w:rsidR="00184CA7" w:rsidTr="00184CA7" w14:paraId="2CF59A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84CA7" w:rsidP="00184CA7" w:rsidRDefault="00184CA7" w14:paraId="0FFC5852" w14:textId="77777777">
            <w:pPr>
              <w:tabs>
                <w:tab w:val="left" w:pos="0"/>
              </w:tabs>
              <w:ind w:left="35"/>
              <w:jc w:val="center"/>
              <w:rPr>
                <w:lang w:val="pt-PT"/>
              </w:rPr>
            </w:pPr>
            <w:r w:rsidRPr="004E6980">
              <w:rPr>
                <w:lang w:val="pt-PT"/>
              </w:rPr>
              <w:t>NOME</w:t>
            </w:r>
          </w:p>
        </w:tc>
        <w:tc>
          <w:tcPr>
            <w:tcW w:w="1701" w:type="dxa"/>
            <w:vAlign w:val="center"/>
          </w:tcPr>
          <w:p w:rsidRPr="004E6980" w:rsidR="00184CA7" w:rsidP="00184CA7" w:rsidRDefault="00184CA7" w14:paraId="5ED50389" w14:textId="7777777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Pr="004E6980" w:rsidR="00184CA7" w:rsidTr="00184CA7" w14:paraId="0B325FF5" w14:textId="77777777">
        <w:tc>
          <w:tcPr>
            <w:cnfStyle w:val="001000000000" w:firstRow="0" w:lastRow="0" w:firstColumn="1" w:lastColumn="0" w:oddVBand="0" w:evenVBand="0" w:oddHBand="0" w:evenHBand="0" w:firstRowFirstColumn="0" w:firstRowLastColumn="0" w:lastRowFirstColumn="0" w:lastRowLastColumn="0"/>
            <w:tcW w:w="2772" w:type="dxa"/>
          </w:tcPr>
          <w:p w:rsidRPr="004E6980" w:rsidR="00184CA7" w:rsidP="00184CA7" w:rsidRDefault="00184CA7" w14:paraId="653E1F79" w14:textId="77777777">
            <w:pPr>
              <w:rPr>
                <w:lang w:val="pt-PT"/>
              </w:rPr>
            </w:pPr>
            <w:r w:rsidRPr="004E6980">
              <w:rPr>
                <w:caps w:val="0"/>
                <w:lang w:val="pt-PT"/>
              </w:rPr>
              <w:t>I</w:t>
            </w:r>
            <w:r>
              <w:rPr>
                <w:caps w:val="0"/>
                <w:lang w:val="pt-PT"/>
              </w:rPr>
              <w:t>d ()</w:t>
            </w:r>
          </w:p>
        </w:tc>
        <w:tc>
          <w:tcPr>
            <w:tcW w:w="1701" w:type="dxa"/>
          </w:tcPr>
          <w:p w:rsidRPr="004E6980" w:rsidR="00184CA7" w:rsidP="00184CA7" w:rsidRDefault="00184CA7" w14:paraId="1B4A447E"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INT(AI)</w:t>
            </w:r>
          </w:p>
        </w:tc>
      </w:tr>
      <w:tr w:rsidRPr="004E6980" w:rsidR="00184CA7" w:rsidTr="00184CA7" w14:paraId="1E75974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rsidRPr="004E6980" w:rsidR="00184CA7" w:rsidP="00184CA7" w:rsidRDefault="00184CA7" w14:paraId="2697E6BD" w14:textId="77777777">
            <w:pPr>
              <w:rPr>
                <w:caps w:val="0"/>
                <w:lang w:val="pt-PT"/>
              </w:rPr>
            </w:pPr>
            <w:proofErr w:type="gramStart"/>
            <w:r>
              <w:rPr>
                <w:caps w:val="0"/>
                <w:lang w:val="pt-PT"/>
              </w:rPr>
              <w:t>Nome(</w:t>
            </w:r>
            <w:proofErr w:type="gramEnd"/>
            <w:r>
              <w:rPr>
                <w:caps w:val="0"/>
                <w:lang w:val="pt-PT"/>
              </w:rPr>
              <w:t>)</w:t>
            </w:r>
          </w:p>
        </w:tc>
        <w:tc>
          <w:tcPr>
            <w:tcW w:w="1701" w:type="dxa"/>
          </w:tcPr>
          <w:p w:rsidRPr="004E6980" w:rsidR="00184CA7" w:rsidP="00184CA7" w:rsidRDefault="00184CA7" w14:paraId="2C7BA4FF" w14:textId="7777777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184CA7" w:rsidTr="00184CA7" w14:paraId="5B0F9E4B" w14:textId="77777777">
        <w:tc>
          <w:tcPr>
            <w:cnfStyle w:val="001000000000" w:firstRow="0" w:lastRow="0" w:firstColumn="1" w:lastColumn="0" w:oddVBand="0" w:evenVBand="0" w:oddHBand="0" w:evenHBand="0" w:firstRowFirstColumn="0" w:firstRowLastColumn="0" w:lastRowFirstColumn="0" w:lastRowLastColumn="0"/>
            <w:tcW w:w="2772" w:type="dxa"/>
            <w:vAlign w:val="center"/>
          </w:tcPr>
          <w:p w:rsidR="00184CA7" w:rsidP="00184CA7" w:rsidRDefault="00184CA7" w14:paraId="2039C4C1" w14:textId="77777777">
            <w:pPr>
              <w:rPr>
                <w:caps w:val="0"/>
                <w:lang w:val="pt-PT"/>
              </w:rPr>
            </w:pPr>
            <w:proofErr w:type="spellStart"/>
            <w:r>
              <w:rPr>
                <w:caps w:val="0"/>
                <w:lang w:val="pt-PT"/>
              </w:rPr>
              <w:t>Designção</w:t>
            </w:r>
            <w:proofErr w:type="spellEnd"/>
          </w:p>
        </w:tc>
        <w:tc>
          <w:tcPr>
            <w:tcW w:w="1701" w:type="dxa"/>
          </w:tcPr>
          <w:p w:rsidRPr="004E6980" w:rsidR="00184CA7" w:rsidP="00184CA7" w:rsidRDefault="00184CA7" w14:paraId="633DF5E8" w14:textId="7777777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Pr="004E6980" w:rsidR="00184CA7" w:rsidTr="00184CA7" w14:paraId="48111C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rsidR="00184CA7" w:rsidP="00184CA7" w:rsidRDefault="00184CA7" w14:paraId="01389B5C" w14:textId="4B472828">
            <w:pPr>
              <w:rPr>
                <w:caps w:val="0"/>
                <w:lang w:val="pt-PT"/>
              </w:rPr>
            </w:pPr>
          </w:p>
        </w:tc>
        <w:tc>
          <w:tcPr>
            <w:tcW w:w="1701" w:type="dxa"/>
          </w:tcPr>
          <w:p w:rsidRPr="004E6980" w:rsidR="00184CA7" w:rsidP="00184CA7" w:rsidRDefault="00184CA7" w14:paraId="73ACD26A" w14:textId="03DC6060">
            <w:pPr>
              <w:pStyle w:val="NoSpacing"/>
              <w:cnfStyle w:val="000000100000" w:firstRow="0" w:lastRow="0" w:firstColumn="0" w:lastColumn="0" w:oddVBand="0" w:evenVBand="0" w:oddHBand="1" w:evenHBand="0" w:firstRowFirstColumn="0" w:firstRowLastColumn="0" w:lastRowFirstColumn="0" w:lastRowLastColumn="0"/>
              <w:rPr>
                <w:lang w:val="pt-PT"/>
              </w:rPr>
            </w:pPr>
          </w:p>
        </w:tc>
      </w:tr>
    </w:tbl>
    <w:p w:rsidRPr="004E6980" w:rsidR="00184CA7" w:rsidP="00184CA7" w:rsidRDefault="00184CA7" w14:paraId="168553A9" w14:textId="77777777">
      <w:pPr>
        <w:spacing w:line="312" w:lineRule="auto"/>
        <w:jc w:val="both"/>
        <w:rPr>
          <w:lang w:val="pt-PT"/>
        </w:rPr>
      </w:pPr>
    </w:p>
    <w:p w:rsidR="00F96A5B" w:rsidP="00C5094A" w:rsidRDefault="00F96A5B" w14:paraId="31CE9D95" w14:textId="4D14B9C0">
      <w:pPr>
        <w:spacing w:line="312" w:lineRule="auto"/>
        <w:jc w:val="both"/>
        <w:rPr>
          <w:lang w:val="pt-PT"/>
        </w:rPr>
      </w:pPr>
    </w:p>
    <w:p w:rsidR="00184CA7" w:rsidP="00C5094A" w:rsidRDefault="00184CA7" w14:paraId="2F26D484" w14:textId="6D7EA889">
      <w:pPr>
        <w:spacing w:line="312" w:lineRule="auto"/>
        <w:jc w:val="both"/>
        <w:rPr>
          <w:lang w:val="pt-PT"/>
        </w:rPr>
      </w:pPr>
    </w:p>
    <w:p w:rsidR="00184CA7" w:rsidP="00C5094A" w:rsidRDefault="00184CA7" w14:paraId="2F148449" w14:textId="4123A961">
      <w:pPr>
        <w:spacing w:line="312" w:lineRule="auto"/>
        <w:jc w:val="both"/>
        <w:rPr>
          <w:lang w:val="pt-PT"/>
        </w:rPr>
      </w:pPr>
    </w:p>
    <w:p w:rsidR="00184CA7" w:rsidP="00C5094A" w:rsidRDefault="00184CA7" w14:paraId="1025C54F" w14:textId="77777777">
      <w:pPr>
        <w:spacing w:line="312" w:lineRule="auto"/>
        <w:jc w:val="both"/>
        <w:rPr>
          <w:lang w:val="pt-PT"/>
        </w:rPr>
      </w:pPr>
    </w:p>
    <w:p w:rsidRPr="00C5094A" w:rsidR="00184CA7" w:rsidP="00C5094A" w:rsidRDefault="00184CA7" w14:paraId="27A7888B" w14:textId="77777777">
      <w:pPr>
        <w:spacing w:line="312" w:lineRule="auto"/>
        <w:jc w:val="both"/>
        <w:rPr>
          <w:lang w:val="pt-PT"/>
        </w:rPr>
      </w:pPr>
    </w:p>
    <w:p w:rsidRPr="004E6980" w:rsidR="001B02D8" w:rsidP="001B02D8" w:rsidRDefault="001B02D8" w14:paraId="111CBBC5" w14:textId="77777777">
      <w:pPr>
        <w:pStyle w:val="Heading4"/>
        <w:jc w:val="center"/>
        <w:rPr>
          <w:lang w:val="pt-PT"/>
        </w:rPr>
      </w:pPr>
      <w:r w:rsidRPr="004E6980">
        <w:rPr>
          <w:lang w:val="pt-PT"/>
        </w:rPr>
        <w:t>Movimentação de stock</w:t>
      </w:r>
    </w:p>
    <w:p w:rsidRPr="004E6980" w:rsidR="0069443E" w:rsidP="0069443E" w:rsidRDefault="0069443E" w14:paraId="1171830E" w14:textId="0E6E8902">
      <w:pPr>
        <w:pStyle w:val="ListParagraph"/>
        <w:spacing w:line="312" w:lineRule="auto"/>
        <w:ind w:left="0"/>
        <w:jc w:val="both"/>
        <w:rPr>
          <w:lang w:val="pt-PT"/>
        </w:rPr>
      </w:pPr>
      <w:r w:rsidRPr="004E6980">
        <w:rPr>
          <w:lang w:val="pt-PT"/>
        </w:rPr>
        <w:t xml:space="preserve">Registado </w:t>
      </w:r>
      <w:r w:rsidR="00F8456F">
        <w:rPr>
          <w:lang w:val="pt-PT"/>
        </w:rPr>
        <w:t>qualquer</w:t>
      </w:r>
      <w:r w:rsidRPr="004E6980">
        <w:rPr>
          <w:lang w:val="pt-PT"/>
        </w:rPr>
        <w:t xml:space="preserve"> produto na nossa base de dados, podemos prosseguir com o nosso registo de movimento</w:t>
      </w:r>
      <w:r w:rsidR="004B42F5">
        <w:rPr>
          <w:lang w:val="pt-PT"/>
        </w:rPr>
        <w:t>. Registo esse que se resume</w:t>
      </w:r>
      <w:r w:rsidRPr="004E6980">
        <w:rPr>
          <w:lang w:val="pt-PT"/>
        </w:rPr>
        <w:t xml:space="preserve"> </w:t>
      </w:r>
      <w:r w:rsidR="004B42F5">
        <w:rPr>
          <w:lang w:val="pt-PT"/>
        </w:rPr>
        <w:t>em</w:t>
      </w:r>
      <w:r w:rsidRPr="004E6980">
        <w:rPr>
          <w:lang w:val="pt-PT"/>
        </w:rPr>
        <w:t xml:space="preserve"> 3 tipos:</w:t>
      </w:r>
    </w:p>
    <w:p w:rsidRPr="004E6980" w:rsidR="0069443E" w:rsidP="0069443E" w:rsidRDefault="0069443E" w14:paraId="76A42C66" w14:textId="6E7E6E22">
      <w:pPr>
        <w:pStyle w:val="ListParagraph"/>
        <w:numPr>
          <w:ilvl w:val="0"/>
          <w:numId w:val="35"/>
        </w:numPr>
        <w:spacing w:line="312" w:lineRule="auto"/>
        <w:jc w:val="both"/>
        <w:rPr>
          <w:lang w:val="pt-PT"/>
        </w:rPr>
      </w:pPr>
      <w:r w:rsidRPr="69879144" w:rsidR="69879144">
        <w:rPr>
          <w:u w:val="single"/>
          <w:lang w:val="pt-PT"/>
        </w:rPr>
        <w:t>Entrada em armazém:</w:t>
      </w:r>
      <w:r w:rsidRPr="69879144" w:rsidR="69879144">
        <w:rPr>
          <w:lang w:val="pt-PT"/>
        </w:rPr>
        <w:t xml:space="preserve"> o produto chegado do fornecedor dará entrada em armazém, com essa entrada o valor será somado ao já existente, perfazendo o número total desse artigo em stock.</w:t>
      </w:r>
    </w:p>
    <w:p w:rsidRPr="004B42F5" w:rsidR="0069443E" w:rsidP="004B42F5" w:rsidRDefault="0069443E" w14:paraId="7D9CB309" w14:textId="729F2E35">
      <w:pPr>
        <w:pStyle w:val="ListParagraph"/>
        <w:numPr>
          <w:ilvl w:val="0"/>
          <w:numId w:val="35"/>
        </w:numPr>
        <w:spacing w:line="312" w:lineRule="auto"/>
        <w:jc w:val="both"/>
        <w:rPr>
          <w:lang w:val="pt-PT"/>
        </w:rPr>
      </w:pPr>
      <w:r w:rsidRPr="69879144" w:rsidR="69879144">
        <w:rPr>
          <w:u w:val="single"/>
          <w:lang w:val="pt-PT"/>
        </w:rPr>
        <w:t>Saída de armazém:</w:t>
      </w:r>
      <w:r w:rsidRPr="69879144" w:rsidR="69879144">
        <w:rPr>
          <w:lang w:val="pt-PT"/>
        </w:rPr>
        <w:t xml:space="preserve"> para um dos postos, o produto sairá de armazém e poderá sair para um posto móvel (ambulâncias), malas de abordagem, cada ambulância contém uma mala de abordagem associada ou para um posto temporário, assumindo que serão tendas que permanecem em determinado sítio por um curto período. Assim, em ambos nos casos, móvel e mala de abordagem, o produto dará saída de armazém para um determinado posto e, até ser utilizado, presume-se que estará disponível nesse mesmo posto. No caso dos temporários, o produto sai de armazém e terá duas finalidades, ou é consumido, ou volta novamente para o armazém.</w:t>
      </w:r>
    </w:p>
    <w:p w:rsidRPr="004E6980" w:rsidR="0069443E" w:rsidP="0069443E" w:rsidRDefault="0069443E" w14:paraId="59621ECE" w14:textId="45C5B07F">
      <w:pPr>
        <w:pStyle w:val="ListParagraph"/>
        <w:numPr>
          <w:ilvl w:val="0"/>
          <w:numId w:val="35"/>
        </w:numPr>
        <w:spacing w:line="312" w:lineRule="auto"/>
        <w:jc w:val="both"/>
        <w:rPr>
          <w:lang w:val="pt-PT"/>
        </w:rPr>
      </w:pPr>
      <w:r w:rsidRPr="69879144" w:rsidR="69879144">
        <w:rPr>
          <w:u w:val="single"/>
          <w:lang w:val="pt-PT"/>
        </w:rPr>
        <w:t>Quebra:</w:t>
      </w:r>
      <w:r w:rsidRPr="69879144" w:rsidR="69879144">
        <w:rPr>
          <w:lang w:val="pt-PT"/>
        </w:rPr>
        <w:t xml:space="preserve"> será assinalada quando o produto em causa não está disponível para uso.</w:t>
      </w:r>
    </w:p>
    <w:p w:rsidRPr="004E6980" w:rsidR="001B02D8" w:rsidP="0069443E" w:rsidRDefault="001B02D8" w14:paraId="3600F0F8" w14:textId="77777777">
      <w:pPr>
        <w:pStyle w:val="ListParagraph"/>
        <w:spacing w:line="312" w:lineRule="auto"/>
        <w:ind w:left="0"/>
        <w:jc w:val="both"/>
        <w:rPr>
          <w:lang w:val="pt-PT"/>
        </w:rPr>
      </w:pPr>
    </w:p>
    <w:p w:rsidR="004B42F5" w:rsidP="0069443E" w:rsidRDefault="0069443E" w14:paraId="4FBABE3E" w14:textId="58BEBE48">
      <w:pPr>
        <w:pStyle w:val="ListParagraph"/>
        <w:spacing w:line="312" w:lineRule="auto"/>
        <w:ind w:left="0"/>
        <w:jc w:val="both"/>
        <w:rPr>
          <w:lang w:val="pt-PT"/>
        </w:rPr>
      </w:pPr>
      <w:r w:rsidRPr="69879144" w:rsidR="69879144">
        <w:rPr>
          <w:lang w:val="pt-PT"/>
        </w:rPr>
        <w:t xml:space="preserve">Sendo que um determinado produto foi requisitado por qualquer posto, assume-se que esse mesmo produto estará pronto a utilizar e que foi deslocado para o posto requisitante. Assim, o registo de produtos por posto será também importante para que o percurso desse produto seja feito de maneira eficaz, e desse modo poderemos saber também qual a quantidade de cada produto por posto. </w:t>
      </w:r>
    </w:p>
    <w:p w:rsidR="0069443E" w:rsidP="0069443E" w:rsidRDefault="0069443E" w14:paraId="30626D96" w14:textId="601D1219">
      <w:pPr>
        <w:pStyle w:val="ListParagraph"/>
        <w:spacing w:line="312" w:lineRule="auto"/>
        <w:ind w:left="0"/>
        <w:jc w:val="both"/>
        <w:rPr>
          <w:lang w:val="pt-PT"/>
        </w:rPr>
      </w:pPr>
      <w:r w:rsidRPr="69879144" w:rsidR="69879144">
        <w:rPr>
          <w:lang w:val="pt-PT"/>
        </w:rPr>
        <w:t>Poderemos limitar os produtos por posto, evitando que haja excedente de produtos nesses locais e falta noutros. Outro conveniente em limitar esses produtos é o facto de permitir um controlo mais restrito dos produtos, limitando assim o produto a um determinado número. Caso queiramos requisitar mais que o limite o sistema irá alertar desse excedente, e poderemos obter dois tipos de conclusão, ou alguns produtos foram gastos e não informados ou há um equívoco na contagem da requisição, sendo o único utilizador a poder desbloquear esse alerta o administrador.</w:t>
      </w:r>
    </w:p>
    <w:p w:rsidR="00D34B58" w:rsidP="0069443E" w:rsidRDefault="00D34B58" w14:paraId="01543BAE" w14:textId="1E0547B2">
      <w:pPr>
        <w:pStyle w:val="ListParagraph"/>
        <w:spacing w:line="312" w:lineRule="auto"/>
        <w:ind w:left="0"/>
        <w:jc w:val="both"/>
        <w:rPr>
          <w:lang w:val="pt-PT"/>
        </w:rPr>
      </w:pPr>
      <w:r w:rsidRPr="69879144" w:rsidR="69879144">
        <w:rPr>
          <w:lang w:val="pt-PT"/>
        </w:rPr>
        <w:t xml:space="preserve">Podemos usar como exemplo uma mala de abordagem, a mesma está associada à respetiva ambulância com um padrão pré-definido, no final de turno, assim que esse consumo for registado, o software desconta do padrão </w:t>
      </w:r>
      <w:r w:rsidRPr="69879144" w:rsidR="69879144">
        <w:rPr>
          <w:lang w:val="pt-PT"/>
        </w:rPr>
        <w:t>pre-definido</w:t>
      </w:r>
      <w:r w:rsidRPr="69879144" w:rsidR="69879144">
        <w:rPr>
          <w:lang w:val="pt-PT"/>
        </w:rPr>
        <w:t xml:space="preserve"> essas quantidades e, na reposição dessas quantidades, uma lista será criada para que na nova requisição sejam repostos os produtos consumidos sem necessidade de contagem, mantendo sempre o PRQ (</w:t>
      </w:r>
      <w:r w:rsidRPr="69879144" w:rsidR="69879144">
        <w:rPr>
          <w:lang w:val="pt-PT"/>
        </w:rPr>
        <w:t>P</w:t>
      </w:r>
      <w:r w:rsidRPr="69879144" w:rsidR="69879144">
        <w:rPr>
          <w:lang w:val="pt-PT"/>
        </w:rPr>
        <w:t>roduct</w:t>
      </w:r>
      <w:r w:rsidRPr="69879144" w:rsidR="69879144">
        <w:rPr>
          <w:lang w:val="pt-PT"/>
        </w:rPr>
        <w:t xml:space="preserve"> </w:t>
      </w:r>
      <w:r w:rsidRPr="69879144" w:rsidR="69879144">
        <w:rPr>
          <w:lang w:val="pt-PT"/>
        </w:rPr>
        <w:t>R</w:t>
      </w:r>
      <w:r w:rsidRPr="69879144" w:rsidR="69879144">
        <w:rPr>
          <w:lang w:val="pt-PT"/>
        </w:rPr>
        <w:t>equired</w:t>
      </w:r>
      <w:r w:rsidRPr="69879144" w:rsidR="69879144">
        <w:rPr>
          <w:lang w:val="pt-PT"/>
        </w:rPr>
        <w:t xml:space="preserve"> </w:t>
      </w:r>
      <w:r w:rsidRPr="69879144" w:rsidR="69879144">
        <w:rPr>
          <w:lang w:val="pt-PT"/>
        </w:rPr>
        <w:t>Q</w:t>
      </w:r>
      <w:r w:rsidRPr="69879144" w:rsidR="69879144">
        <w:rPr>
          <w:lang w:val="pt-PT"/>
        </w:rPr>
        <w:t>uantity</w:t>
      </w:r>
      <w:r w:rsidRPr="69879144" w:rsidR="69879144">
        <w:rPr>
          <w:lang w:val="pt-PT"/>
        </w:rPr>
        <w:t>)</w:t>
      </w:r>
      <w:r w:rsidRPr="69879144" w:rsidR="69879144">
        <w:rPr>
          <w:lang w:val="pt-PT"/>
        </w:rPr>
        <w:t xml:space="preserve"> correto.</w:t>
      </w:r>
    </w:p>
    <w:p w:rsidRPr="004E6980" w:rsidR="00D34B58" w:rsidP="0069443E" w:rsidRDefault="00D34B58" w14:paraId="5CBAB4B5" w14:textId="77777777">
      <w:pPr>
        <w:pStyle w:val="ListParagraph"/>
        <w:spacing w:line="312" w:lineRule="auto"/>
        <w:ind w:left="0"/>
        <w:jc w:val="both"/>
        <w:rPr>
          <w:lang w:val="pt-PT"/>
        </w:rPr>
      </w:pPr>
    </w:p>
    <w:p w:rsidRPr="004E6980" w:rsidR="004B42F5" w:rsidP="0069443E" w:rsidRDefault="0069443E" w14:paraId="6894EEEC" w14:textId="195235A5">
      <w:pPr>
        <w:jc w:val="both"/>
        <w:rPr>
          <w:lang w:val="pt-PT"/>
        </w:rPr>
      </w:pPr>
      <w:r w:rsidRPr="69879144" w:rsidR="69879144">
        <w:rPr>
          <w:lang w:val="pt-PT"/>
        </w:rPr>
        <w:t>No final do dia, com o registo poderemos obter toda a informação de quais os produtos gastos em cada posto e a diferença entre os produtos gastos e os requisitos mininos serão os produtos a repor no dia seguinte. Poderemos assemelhar este modus operandi ao processo contabilístico de uma empresa, onde as movimentações de montantes ocorrem de conta para conta em débito ou crédito consoante a deslocação do montante, podendo assim obter um controlo total e assertivo de todo o percurso do montante, neste caso, transformado em produto.</w:t>
      </w:r>
    </w:p>
    <w:p w:rsidRPr="004E6980" w:rsidR="0069443E" w:rsidP="001B02D8" w:rsidRDefault="0069443E" w14:paraId="3EB92AF4" w14:textId="3D7F9E87">
      <w:pPr>
        <w:pStyle w:val="Heading4"/>
        <w:jc w:val="center"/>
        <w:rPr>
          <w:lang w:val="pt-PT"/>
        </w:rPr>
      </w:pPr>
      <w:r w:rsidRPr="004E6980">
        <w:rPr>
          <w:lang w:val="pt-PT"/>
        </w:rPr>
        <w:t>Alertas</w:t>
      </w:r>
    </w:p>
    <w:p w:rsidRPr="004E6980" w:rsidR="0069443E" w:rsidP="0069443E" w:rsidRDefault="0069443E" w14:paraId="718A02FF" w14:textId="5687A18A">
      <w:pPr>
        <w:pStyle w:val="ListParagraph"/>
        <w:spacing w:line="312" w:lineRule="auto"/>
        <w:ind w:left="0"/>
        <w:jc w:val="both"/>
        <w:rPr>
          <w:lang w:val="pt-PT"/>
        </w:rPr>
      </w:pPr>
      <w:r w:rsidRPr="69879144" w:rsidR="69879144">
        <w:rPr>
          <w:lang w:val="pt-PT"/>
        </w:rPr>
        <w:t>Com o decorrer dos dias e da utilização dos produtos, é de esperar que os mesmos em armazém principal diminuam, o que nos leva a outro ponto por resolver: os alertas de novas encomendas:</w:t>
      </w:r>
    </w:p>
    <w:p w:rsidRPr="004E6980" w:rsidR="0069443E" w:rsidP="0069443E" w:rsidRDefault="0069443E" w14:paraId="3F4F6E56" w14:textId="2B695612">
      <w:pPr>
        <w:pStyle w:val="ListParagraph"/>
        <w:numPr>
          <w:ilvl w:val="0"/>
          <w:numId w:val="36"/>
        </w:numPr>
        <w:spacing w:line="312" w:lineRule="auto"/>
        <w:jc w:val="both"/>
        <w:rPr>
          <w:lang w:val="pt-PT"/>
        </w:rPr>
      </w:pPr>
      <w:r w:rsidRPr="69879144" w:rsidR="69879144">
        <w:rPr>
          <w:lang w:val="pt-PT"/>
        </w:rPr>
        <w:t>Alerta de encomenda - tendo em conta o tempo de resposta de entrega de cada fornecedor, iremos definir no nosso produto qual a quantidade desejada para que este alerta amarelo se dê.</w:t>
      </w:r>
    </w:p>
    <w:p w:rsidR="0069443E" w:rsidP="0069443E" w:rsidRDefault="0069443E" w14:paraId="7AD7469F" w14:textId="20BD7567">
      <w:pPr>
        <w:pStyle w:val="ListParagraph"/>
        <w:numPr>
          <w:ilvl w:val="0"/>
          <w:numId w:val="36"/>
        </w:numPr>
        <w:spacing w:line="312" w:lineRule="auto"/>
        <w:jc w:val="both"/>
        <w:rPr>
          <w:lang w:val="pt-PT"/>
        </w:rPr>
      </w:pPr>
      <w:r w:rsidRPr="69879144" w:rsidR="69879144">
        <w:rPr>
          <w:lang w:val="pt-PT"/>
        </w:rPr>
        <w:t>Rotura de Stock – será a fase mais crucial, sendo o alerta vermelho que o informará.</w:t>
      </w:r>
    </w:p>
    <w:p w:rsidR="00D34B58" w:rsidP="0069443E" w:rsidRDefault="00D34B58" w14:paraId="4320765F" w14:textId="37EB2E4F">
      <w:pPr>
        <w:pStyle w:val="ListParagraph"/>
        <w:numPr>
          <w:ilvl w:val="0"/>
          <w:numId w:val="36"/>
        </w:numPr>
        <w:spacing w:line="312" w:lineRule="auto"/>
        <w:jc w:val="both"/>
        <w:rPr>
          <w:lang w:val="pt-PT"/>
        </w:rPr>
      </w:pPr>
      <w:r w:rsidRPr="69879144" w:rsidR="69879144">
        <w:rPr>
          <w:lang w:val="pt-PT"/>
        </w:rPr>
        <w:t>Produto Vencido – teremos também um alerta vermelho, indicando que o produto está fora do prazo de validade e não é passível de ser usado, sendo que o desbloqueio desse alerta só poderá ser feito por um administrador.</w:t>
      </w:r>
    </w:p>
    <w:p w:rsidRPr="004E6980" w:rsidR="00D34B58" w:rsidP="0069443E" w:rsidRDefault="00487414" w14:paraId="59AFDB2A" w14:textId="104F340E">
      <w:pPr>
        <w:pStyle w:val="ListParagraph"/>
        <w:numPr>
          <w:ilvl w:val="0"/>
          <w:numId w:val="36"/>
        </w:numPr>
        <w:spacing w:line="312" w:lineRule="auto"/>
        <w:jc w:val="both"/>
        <w:rPr>
          <w:lang w:val="pt-PT"/>
        </w:rPr>
      </w:pPr>
      <w:r w:rsidRPr="69879144" w:rsidR="69879144">
        <w:rPr>
          <w:lang w:val="pt-PT"/>
        </w:rPr>
        <w:t>Produto OK - será verde, indicando que a tanto os padrões do PRQ (</w:t>
      </w:r>
      <w:r w:rsidRPr="69879144" w:rsidR="69879144">
        <w:rPr>
          <w:lang w:val="en-GB"/>
        </w:rPr>
        <w:t>Product Required Quantity</w:t>
      </w:r>
      <w:r w:rsidRPr="69879144" w:rsidR="69879144">
        <w:rPr>
          <w:lang w:val="pt-PT"/>
        </w:rPr>
        <w:t>) como validade do mesmo estão ok.</w:t>
      </w:r>
    </w:p>
    <w:p w:rsidRPr="004E6980" w:rsidR="0069443E" w:rsidP="0069443E" w:rsidRDefault="0069443E" w14:paraId="0C4E9D14" w14:textId="3EECC329">
      <w:pPr>
        <w:pStyle w:val="ListParagraph"/>
        <w:spacing w:line="312" w:lineRule="auto"/>
        <w:ind w:left="0"/>
        <w:jc w:val="both"/>
        <w:rPr>
          <w:lang w:val="pt-PT"/>
        </w:rPr>
      </w:pPr>
    </w:p>
    <w:p w:rsidRPr="004E6980" w:rsidR="0069443E" w:rsidP="009F7314" w:rsidRDefault="0069443E" w14:paraId="724C2E3A" w14:textId="0C2E6756">
      <w:pPr>
        <w:pStyle w:val="Heading4"/>
        <w:jc w:val="center"/>
        <w:rPr>
          <w:lang w:val="pt-PT"/>
        </w:rPr>
      </w:pPr>
      <w:r w:rsidRPr="004E6980">
        <w:rPr>
          <w:lang w:val="pt-PT"/>
        </w:rPr>
        <w:t>Ciclo de vida de produto</w:t>
      </w:r>
    </w:p>
    <w:p w:rsidRPr="004E6980" w:rsidR="0069443E" w:rsidP="0069443E" w:rsidRDefault="0069443E" w14:paraId="1C07CCE5" w14:textId="228156EE">
      <w:pPr>
        <w:pStyle w:val="ListParagraph"/>
        <w:spacing w:line="312" w:lineRule="auto"/>
        <w:ind w:left="0"/>
        <w:jc w:val="both"/>
        <w:rPr>
          <w:lang w:val="pt-PT"/>
        </w:rPr>
      </w:pPr>
      <w:r w:rsidRPr="004E6980">
        <w:rPr>
          <w:lang w:val="pt-PT"/>
        </w:rPr>
        <w:t>No que diz respeito aos ciclos de vida dos produtos poderemos diferenciar:</w:t>
      </w:r>
    </w:p>
    <w:p w:rsidRPr="004E6980" w:rsidR="0069443E" w:rsidP="0069443E" w:rsidRDefault="0069443E" w14:paraId="56F0AF58" w14:textId="638AB465">
      <w:pPr>
        <w:pStyle w:val="ListParagraph"/>
        <w:numPr>
          <w:ilvl w:val="0"/>
          <w:numId w:val="37"/>
        </w:numPr>
        <w:spacing w:line="312" w:lineRule="auto"/>
        <w:jc w:val="both"/>
        <w:rPr>
          <w:lang w:val="pt-PT"/>
        </w:rPr>
      </w:pPr>
      <w:r w:rsidRPr="69879144" w:rsidR="69879144">
        <w:rPr>
          <w:lang w:val="pt-PT"/>
        </w:rPr>
        <w:t>Ciclo local – este ciclo local será o período de permanência local desse produto em armazém ou posto, tendo em conta o produto poderá deslocar-se de um posto para outro sem que chegue a ser utilizado nem que passe o seu prazo de validade, permanecendo assim apto para ser utilizado a qualquer momento.</w:t>
      </w:r>
    </w:p>
    <w:p w:rsidRPr="004E6980" w:rsidR="0069443E" w:rsidP="00F7490F" w:rsidRDefault="0069443E" w14:paraId="4316F6DD" w14:textId="3DA80304">
      <w:pPr>
        <w:pStyle w:val="ListParagraph"/>
        <w:jc w:val="both"/>
        <w:rPr>
          <w:lang w:val="pt-PT"/>
        </w:rPr>
      </w:pPr>
      <w:proofErr w:type="spellStart"/>
      <w:r w:rsidRPr="004E6980">
        <w:rPr>
          <w:lang w:val="pt-PT"/>
        </w:rPr>
        <w:t>Exp</w:t>
      </w:r>
      <w:proofErr w:type="spellEnd"/>
      <w:r w:rsidRPr="004E6980">
        <w:rPr>
          <w:lang w:val="pt-PT"/>
        </w:rPr>
        <w:t>: Produto deslocado de armazém para um posto móvel.</w:t>
      </w:r>
    </w:p>
    <w:p w:rsidRPr="004E6980" w:rsidR="0069443E" w:rsidP="0069443E" w:rsidRDefault="0069443E" w14:paraId="0A94FCF3" w14:textId="60EFE4C3">
      <w:pPr>
        <w:pStyle w:val="ListParagraph"/>
        <w:numPr>
          <w:ilvl w:val="0"/>
          <w:numId w:val="37"/>
        </w:numPr>
        <w:spacing w:line="312" w:lineRule="auto"/>
        <w:jc w:val="both"/>
        <w:rPr>
          <w:lang w:val="pt-PT"/>
        </w:rPr>
      </w:pPr>
      <w:r w:rsidRPr="69879144" w:rsidR="69879144">
        <w:rPr>
          <w:lang w:val="pt-PT"/>
        </w:rPr>
        <w:t>Ciclo total – designa-se ao ciclo total quando o produto chegou ao seu “fim de vida”, ou seja, quando o produto foi usado ou vendido</w:t>
      </w:r>
    </w:p>
    <w:p w:rsidRPr="004E6980" w:rsidR="0069443E" w:rsidP="0069443E" w:rsidRDefault="0069443E" w14:paraId="622E59E9" w14:textId="4B874F3B">
      <w:pPr>
        <w:pStyle w:val="ListParagraph"/>
        <w:spacing w:line="312" w:lineRule="auto"/>
        <w:jc w:val="both"/>
        <w:rPr>
          <w:lang w:val="pt-PT"/>
        </w:rPr>
      </w:pPr>
      <w:proofErr w:type="spellStart"/>
      <w:r w:rsidRPr="004E6980">
        <w:rPr>
          <w:lang w:val="pt-PT"/>
        </w:rPr>
        <w:t>Exp</w:t>
      </w:r>
      <w:proofErr w:type="spellEnd"/>
      <w:r w:rsidRPr="004E6980">
        <w:rPr>
          <w:lang w:val="pt-PT"/>
        </w:rPr>
        <w:t>. Produto foi usado, independentemente do local onde esteja</w:t>
      </w:r>
    </w:p>
    <w:p w:rsidRPr="004E6980" w:rsidR="009F7314" w:rsidP="00F85C9C" w:rsidRDefault="009F7314" w14:paraId="521DCE01" w14:textId="5C74E423">
      <w:pPr>
        <w:pStyle w:val="ListParagraph"/>
        <w:ind w:left="0"/>
        <w:rPr>
          <w:lang w:val="pt-PT"/>
        </w:rPr>
      </w:pPr>
    </w:p>
    <w:p w:rsidR="00F85C9C" w:rsidP="00F85C9C" w:rsidRDefault="00F85C9C" w14:paraId="6BA31299" w14:textId="6B5748FF">
      <w:pPr>
        <w:pStyle w:val="ListParagraph"/>
        <w:ind w:left="0"/>
        <w:rPr>
          <w:lang w:val="pt-PT"/>
        </w:rPr>
      </w:pPr>
    </w:p>
    <w:p w:rsidR="00F96A5B" w:rsidP="00F85C9C" w:rsidRDefault="00F96A5B" w14:paraId="0E984B83" w14:textId="03959139">
      <w:pPr>
        <w:pStyle w:val="ListParagraph"/>
        <w:ind w:left="0"/>
        <w:rPr>
          <w:lang w:val="pt-PT"/>
        </w:rPr>
      </w:pPr>
    </w:p>
    <w:p w:rsidR="00F96A5B" w:rsidP="00F85C9C" w:rsidRDefault="00F96A5B" w14:paraId="1BF0E6C4" w14:textId="03D1A361">
      <w:pPr>
        <w:pStyle w:val="ListParagraph"/>
        <w:ind w:left="0"/>
        <w:rPr>
          <w:lang w:val="pt-PT"/>
        </w:rPr>
      </w:pPr>
    </w:p>
    <w:p w:rsidR="00F96A5B" w:rsidP="00F85C9C" w:rsidRDefault="00F96A5B" w14:paraId="1C75803B" w14:textId="62C50F8E">
      <w:pPr>
        <w:pStyle w:val="ListParagraph"/>
        <w:ind w:left="0"/>
        <w:rPr>
          <w:lang w:val="pt-PT"/>
        </w:rPr>
      </w:pPr>
    </w:p>
    <w:p w:rsidR="00F96A5B" w:rsidP="00F85C9C" w:rsidRDefault="00F96A5B" w14:paraId="3CF2964C" w14:textId="417CC809">
      <w:pPr>
        <w:pStyle w:val="ListParagraph"/>
        <w:ind w:left="0"/>
        <w:rPr>
          <w:lang w:val="pt-PT"/>
        </w:rPr>
      </w:pPr>
    </w:p>
    <w:p w:rsidR="00F96A5B" w:rsidP="00F85C9C" w:rsidRDefault="00F96A5B" w14:paraId="6B12E6B8" w14:textId="4F2A1ECC">
      <w:pPr>
        <w:pStyle w:val="ListParagraph"/>
        <w:ind w:left="0"/>
        <w:rPr>
          <w:lang w:val="pt-PT"/>
        </w:rPr>
      </w:pPr>
    </w:p>
    <w:p w:rsidR="00F96A5B" w:rsidP="00F85C9C" w:rsidRDefault="00F96A5B" w14:paraId="1DEC5EFD" w14:textId="1004D273">
      <w:pPr>
        <w:pStyle w:val="ListParagraph"/>
        <w:ind w:left="0"/>
        <w:rPr>
          <w:lang w:val="pt-PT"/>
        </w:rPr>
      </w:pPr>
    </w:p>
    <w:p w:rsidR="00F96A5B" w:rsidP="00F85C9C" w:rsidRDefault="00F96A5B" w14:paraId="240A44A5" w14:textId="38F830A1">
      <w:pPr>
        <w:pStyle w:val="ListParagraph"/>
        <w:ind w:left="0"/>
        <w:rPr>
          <w:lang w:val="pt-PT"/>
        </w:rPr>
      </w:pPr>
    </w:p>
    <w:p w:rsidR="00F96A5B" w:rsidP="00F85C9C" w:rsidRDefault="00F96A5B" w14:paraId="246E5D4B" w14:textId="38FDC0B1">
      <w:pPr>
        <w:pStyle w:val="ListParagraph"/>
        <w:ind w:left="0"/>
        <w:rPr>
          <w:lang w:val="pt-PT"/>
        </w:rPr>
      </w:pPr>
    </w:p>
    <w:p w:rsidR="00F96A5B" w:rsidP="00F85C9C" w:rsidRDefault="00F96A5B" w14:paraId="79D613D9" w14:textId="24C46BF6">
      <w:pPr>
        <w:pStyle w:val="ListParagraph"/>
        <w:ind w:left="0"/>
        <w:rPr>
          <w:lang w:val="pt-PT"/>
        </w:rPr>
      </w:pPr>
    </w:p>
    <w:p w:rsidR="00F96A5B" w:rsidP="00F85C9C" w:rsidRDefault="00F96A5B" w14:paraId="1E6E8739" w14:textId="11465ACB">
      <w:pPr>
        <w:pStyle w:val="ListParagraph"/>
        <w:ind w:left="0"/>
        <w:rPr>
          <w:lang w:val="pt-PT"/>
        </w:rPr>
      </w:pPr>
    </w:p>
    <w:p w:rsidR="00F96A5B" w:rsidP="00F85C9C" w:rsidRDefault="00F96A5B" w14:paraId="5315E35B" w14:textId="09BFEA16">
      <w:pPr>
        <w:pStyle w:val="ListParagraph"/>
        <w:ind w:left="0"/>
        <w:rPr>
          <w:lang w:val="pt-PT"/>
        </w:rPr>
      </w:pPr>
    </w:p>
    <w:p w:rsidR="00F96A5B" w:rsidP="00F85C9C" w:rsidRDefault="00F96A5B" w14:paraId="2284012C" w14:textId="3D2DAAC9">
      <w:pPr>
        <w:pStyle w:val="ListParagraph"/>
        <w:ind w:left="0"/>
        <w:rPr>
          <w:lang w:val="pt-PT"/>
        </w:rPr>
      </w:pPr>
    </w:p>
    <w:p w:rsidR="00F96A5B" w:rsidP="00F85C9C" w:rsidRDefault="00F96A5B" w14:paraId="1BFDA488" w14:textId="6C9DC221">
      <w:pPr>
        <w:pStyle w:val="ListParagraph"/>
        <w:ind w:left="0"/>
        <w:rPr>
          <w:lang w:val="pt-PT"/>
        </w:rPr>
      </w:pPr>
    </w:p>
    <w:p w:rsidR="00F96A5B" w:rsidP="00F85C9C" w:rsidRDefault="00F96A5B" w14:paraId="7B2D6C30" w14:textId="189C658D">
      <w:pPr>
        <w:pStyle w:val="ListParagraph"/>
        <w:ind w:left="0"/>
        <w:rPr>
          <w:lang w:val="pt-PT"/>
        </w:rPr>
      </w:pPr>
    </w:p>
    <w:p w:rsidR="00F96A5B" w:rsidP="00F85C9C" w:rsidRDefault="00F96A5B" w14:paraId="42F08C4B" w14:textId="2142EA52">
      <w:pPr>
        <w:pStyle w:val="ListParagraph"/>
        <w:ind w:left="0"/>
        <w:rPr>
          <w:lang w:val="pt-PT"/>
        </w:rPr>
      </w:pPr>
    </w:p>
    <w:p w:rsidR="00F96A5B" w:rsidP="00F85C9C" w:rsidRDefault="00F96A5B" w14:paraId="1F2413CC" w14:textId="461841F1">
      <w:pPr>
        <w:pStyle w:val="ListParagraph"/>
        <w:ind w:left="0"/>
        <w:rPr>
          <w:lang w:val="pt-PT"/>
        </w:rPr>
      </w:pPr>
    </w:p>
    <w:p w:rsidR="00F96A5B" w:rsidP="00F85C9C" w:rsidRDefault="00F96A5B" w14:paraId="2BA6834F" w14:textId="2E082F7D">
      <w:pPr>
        <w:pStyle w:val="ListParagraph"/>
        <w:ind w:left="0"/>
        <w:rPr>
          <w:lang w:val="pt-PT"/>
        </w:rPr>
      </w:pPr>
    </w:p>
    <w:p w:rsidRPr="004E6980" w:rsidR="001C38B3" w:rsidP="003205F8" w:rsidRDefault="001C38B3" w14:paraId="2FD6FDFD" w14:textId="65DAB12B">
      <w:pPr>
        <w:pStyle w:val="ListBullet"/>
        <w:rPr>
          <w:lang w:val="pt-PT"/>
        </w:rPr>
      </w:pPr>
    </w:p>
    <w:tbl>
      <w:tblPr>
        <w:tblStyle w:val="PlainTable3"/>
        <w:tblpPr w:leftFromText="180" w:rightFromText="180" w:vertAnchor="text" w:horzAnchor="margin" w:tblpX="-752" w:tblpYSpec="top"/>
        <w:tblW w:w="14152" w:type="dxa"/>
        <w:tblLayout w:type="fixed"/>
        <w:tblLook w:val="0600" w:firstRow="0" w:lastRow="0" w:firstColumn="0" w:lastColumn="0" w:noHBand="1" w:noVBand="1"/>
      </w:tblPr>
      <w:tblGrid>
        <w:gridCol w:w="642"/>
        <w:gridCol w:w="1764"/>
        <w:gridCol w:w="35"/>
        <w:gridCol w:w="1523"/>
        <w:gridCol w:w="35"/>
        <w:gridCol w:w="1949"/>
        <w:gridCol w:w="35"/>
        <w:gridCol w:w="1807"/>
        <w:gridCol w:w="35"/>
        <w:gridCol w:w="1806"/>
        <w:gridCol w:w="35"/>
        <w:gridCol w:w="2625"/>
        <w:gridCol w:w="822"/>
        <w:gridCol w:w="62"/>
        <w:gridCol w:w="116"/>
        <w:gridCol w:w="861"/>
      </w:tblGrid>
      <w:tr w:rsidRPr="004E6980" w:rsidR="00927BFA" w:rsidTr="00CB3168" w14:paraId="3CD05DD9" w14:textId="77777777">
        <w:trPr>
          <w:gridAfter w:val="3"/>
          <w:wAfter w:w="1039" w:type="dxa"/>
          <w:cantSplit/>
          <w:trHeight w:val="282"/>
        </w:trPr>
        <w:tc>
          <w:tcPr>
            <w:tcW w:w="642" w:type="dxa"/>
            <w:shd w:val="clear" w:color="auto" w:fill="auto"/>
            <w:textDirection w:val="btLr"/>
          </w:tcPr>
          <w:p w:rsidRPr="004E6980" w:rsidR="00927BFA" w:rsidP="009C5842" w:rsidRDefault="00927BFA" w14:paraId="0253BF67" w14:textId="77777777">
            <w:pPr>
              <w:rPr>
                <w:lang w:val="pt-PT"/>
              </w:rPr>
            </w:pPr>
          </w:p>
        </w:tc>
        <w:tc>
          <w:tcPr>
            <w:tcW w:w="12471" w:type="dxa"/>
            <w:gridSpan w:val="12"/>
            <w:shd w:val="clear" w:color="auto" w:fill="auto"/>
          </w:tcPr>
          <w:p w:rsidRPr="004E6980" w:rsidR="00927BFA" w:rsidP="009C5842" w:rsidRDefault="00927BFA" w14:paraId="492C1FE5" w14:textId="77777777">
            <w:pPr>
              <w:pStyle w:val="Heading4"/>
              <w:jc w:val="center"/>
              <w:outlineLvl w:val="3"/>
              <w:rPr>
                <w:b w:val="0"/>
                <w:sz w:val="24"/>
                <w:szCs w:val="18"/>
                <w:lang w:val="pt-PT"/>
              </w:rPr>
            </w:pPr>
            <w:r w:rsidRPr="004E6980">
              <w:rPr>
                <w:b w:val="0"/>
                <w:sz w:val="24"/>
                <w:szCs w:val="18"/>
                <w:lang w:val="pt-PT"/>
              </w:rPr>
              <w:t>DASBOARD</w:t>
            </w:r>
          </w:p>
        </w:tc>
      </w:tr>
      <w:tr w:rsidRPr="004E6980" w:rsidR="00A8480E" w:rsidTr="00CB3168" w14:paraId="234B3AFF" w14:textId="77777777">
        <w:trPr>
          <w:cantSplit/>
          <w:trHeight w:val="625"/>
        </w:trPr>
        <w:tc>
          <w:tcPr>
            <w:tcW w:w="642" w:type="dxa"/>
            <w:shd w:val="clear" w:color="auto" w:fill="auto"/>
            <w:textDirection w:val="btLr"/>
          </w:tcPr>
          <w:p w:rsidRPr="004E6980" w:rsidR="00FD5E72" w:rsidP="009C5842" w:rsidRDefault="00FD5E72" w14:paraId="20AD1684" w14:textId="77777777">
            <w:pPr>
              <w:rPr>
                <w:lang w:val="pt-PT"/>
              </w:rPr>
            </w:pPr>
          </w:p>
        </w:tc>
        <w:tc>
          <w:tcPr>
            <w:tcW w:w="1764" w:type="dxa"/>
            <w:shd w:val="clear" w:color="auto" w:fill="auto"/>
            <w:vAlign w:val="center"/>
          </w:tcPr>
          <w:p w:rsidRPr="004E6980" w:rsidR="00FD5E72" w:rsidP="009C5842" w:rsidRDefault="00FD5E72" w14:paraId="2B4580C6" w14:textId="77777777">
            <w:pPr>
              <w:pStyle w:val="Heading4"/>
              <w:jc w:val="center"/>
              <w:outlineLvl w:val="3"/>
              <w:rPr>
                <w:sz w:val="24"/>
                <w:szCs w:val="18"/>
                <w:lang w:val="pt-PT"/>
              </w:rPr>
            </w:pPr>
            <w:r w:rsidRPr="004E6980">
              <w:rPr>
                <w:sz w:val="24"/>
                <w:szCs w:val="18"/>
                <w:lang w:val="pt-PT"/>
              </w:rPr>
              <w:t>Dados empresa</w:t>
            </w:r>
          </w:p>
        </w:tc>
        <w:tc>
          <w:tcPr>
            <w:tcW w:w="1558" w:type="dxa"/>
            <w:gridSpan w:val="2"/>
            <w:shd w:val="clear" w:color="auto" w:fill="auto"/>
            <w:vAlign w:val="center"/>
          </w:tcPr>
          <w:p w:rsidRPr="004E6980" w:rsidR="00FD5E72" w:rsidP="009C5842" w:rsidRDefault="00FD5E72" w14:paraId="2469F5F6" w14:textId="77777777">
            <w:pPr>
              <w:pStyle w:val="Heading4"/>
              <w:jc w:val="center"/>
              <w:outlineLvl w:val="3"/>
              <w:rPr>
                <w:sz w:val="24"/>
                <w:szCs w:val="18"/>
                <w:lang w:val="pt-PT"/>
              </w:rPr>
            </w:pPr>
            <w:r w:rsidRPr="004E6980">
              <w:rPr>
                <w:b w:val="0"/>
                <w:sz w:val="24"/>
                <w:szCs w:val="18"/>
                <w:lang w:val="pt-PT"/>
              </w:rPr>
              <w:t>Produtos</w:t>
            </w:r>
          </w:p>
        </w:tc>
        <w:tc>
          <w:tcPr>
            <w:tcW w:w="1984" w:type="dxa"/>
            <w:gridSpan w:val="2"/>
            <w:shd w:val="clear" w:color="auto" w:fill="auto"/>
            <w:vAlign w:val="center"/>
          </w:tcPr>
          <w:p w:rsidRPr="004E6980" w:rsidR="00FD5E72" w:rsidP="009C5842" w:rsidRDefault="00FD5E72" w14:paraId="100DA387" w14:textId="77777777">
            <w:pPr>
              <w:pStyle w:val="Heading4"/>
              <w:jc w:val="center"/>
              <w:outlineLvl w:val="3"/>
              <w:rPr>
                <w:sz w:val="24"/>
                <w:szCs w:val="18"/>
                <w:lang w:val="pt-PT"/>
              </w:rPr>
            </w:pPr>
            <w:r w:rsidRPr="004E6980">
              <w:rPr>
                <w:b w:val="0"/>
                <w:sz w:val="24"/>
                <w:szCs w:val="18"/>
                <w:lang w:val="pt-PT"/>
              </w:rPr>
              <w:t>Fornecedor</w:t>
            </w:r>
          </w:p>
        </w:tc>
        <w:tc>
          <w:tcPr>
            <w:tcW w:w="1842" w:type="dxa"/>
            <w:gridSpan w:val="2"/>
            <w:shd w:val="clear" w:color="auto" w:fill="auto"/>
            <w:vAlign w:val="center"/>
          </w:tcPr>
          <w:p w:rsidRPr="004E6980" w:rsidR="00FD5E72" w:rsidP="009C5842" w:rsidRDefault="00FD5E72" w14:paraId="76473E9E" w14:textId="77777777">
            <w:pPr>
              <w:pStyle w:val="Heading4"/>
              <w:jc w:val="center"/>
              <w:outlineLvl w:val="3"/>
              <w:rPr>
                <w:sz w:val="24"/>
                <w:szCs w:val="18"/>
                <w:lang w:val="pt-PT"/>
              </w:rPr>
            </w:pPr>
            <w:r w:rsidRPr="004E6980">
              <w:rPr>
                <w:b w:val="0"/>
                <w:sz w:val="24"/>
                <w:szCs w:val="18"/>
                <w:lang w:val="pt-PT"/>
              </w:rPr>
              <w:t>Postos</w:t>
            </w:r>
          </w:p>
        </w:tc>
        <w:tc>
          <w:tcPr>
            <w:tcW w:w="1841" w:type="dxa"/>
            <w:gridSpan w:val="2"/>
            <w:vAlign w:val="center"/>
          </w:tcPr>
          <w:p w:rsidRPr="004E6980" w:rsidR="00FD5E72" w:rsidP="005A3FD9" w:rsidRDefault="00F6222F" w14:paraId="263A25AA" w14:textId="5026BBE7">
            <w:pPr>
              <w:pStyle w:val="Heading4"/>
              <w:outlineLvl w:val="3"/>
              <w:rPr>
                <w:b w:val="0"/>
                <w:sz w:val="24"/>
                <w:szCs w:val="18"/>
                <w:lang w:val="pt-PT"/>
              </w:rPr>
            </w:pPr>
            <w:r w:rsidRPr="004E6980">
              <w:rPr>
                <w:b w:val="0"/>
                <w:sz w:val="24"/>
                <w:szCs w:val="18"/>
                <w:lang w:val="pt-PT"/>
              </w:rPr>
              <w:t>Painel Administra</w:t>
            </w:r>
            <w:r>
              <w:rPr>
                <w:b w:val="0"/>
                <w:sz w:val="24"/>
                <w:szCs w:val="18"/>
                <w:lang w:val="pt-PT"/>
              </w:rPr>
              <w:t>tivo</w:t>
            </w:r>
          </w:p>
        </w:tc>
        <w:tc>
          <w:tcPr>
            <w:tcW w:w="3660" w:type="dxa"/>
            <w:gridSpan w:val="5"/>
            <w:shd w:val="clear" w:color="auto" w:fill="auto"/>
            <w:vAlign w:val="center"/>
          </w:tcPr>
          <w:p w:rsidRPr="004E6980" w:rsidR="00FD5E72" w:rsidP="009C5842" w:rsidRDefault="00FD5E72" w14:paraId="1FC3C4C0" w14:textId="77777777">
            <w:pPr>
              <w:pStyle w:val="Heading4"/>
              <w:jc w:val="center"/>
              <w:outlineLvl w:val="3"/>
              <w:rPr>
                <w:b w:val="0"/>
                <w:sz w:val="24"/>
                <w:szCs w:val="18"/>
                <w:lang w:val="pt-PT"/>
              </w:rPr>
            </w:pPr>
          </w:p>
          <w:p w:rsidRPr="004E6980" w:rsidR="00FD5E72" w:rsidP="00CB3168" w:rsidRDefault="00F6222F" w14:paraId="345FB2FF" w14:textId="4F85700B">
            <w:pPr>
              <w:pStyle w:val="Heading4"/>
              <w:outlineLvl w:val="3"/>
              <w:rPr>
                <w:sz w:val="24"/>
                <w:szCs w:val="18"/>
                <w:lang w:val="pt-PT"/>
              </w:rPr>
            </w:pPr>
            <w:r>
              <w:rPr>
                <w:b w:val="0"/>
                <w:sz w:val="24"/>
                <w:szCs w:val="18"/>
                <w:lang w:val="pt-PT"/>
              </w:rPr>
              <w:t>Display Dashboard</w:t>
            </w:r>
          </w:p>
        </w:tc>
        <w:tc>
          <w:tcPr>
            <w:tcW w:w="861" w:type="dxa"/>
          </w:tcPr>
          <w:p w:rsidRPr="004E6980" w:rsidR="00FD5E72" w:rsidP="009C5842" w:rsidRDefault="00FD5E72" w14:paraId="5662B1C8" w14:textId="5B981E34">
            <w:pPr>
              <w:pStyle w:val="Heading4"/>
              <w:jc w:val="center"/>
              <w:outlineLvl w:val="3"/>
              <w:rPr>
                <w:b w:val="0"/>
                <w:sz w:val="24"/>
                <w:szCs w:val="18"/>
                <w:lang w:val="pt-PT"/>
              </w:rPr>
            </w:pPr>
          </w:p>
        </w:tc>
      </w:tr>
      <w:tr w:rsidRPr="004E6980" w:rsidR="00736DBB" w:rsidTr="00CB3168" w14:paraId="1B3BCFE4" w14:textId="77777777">
        <w:trPr>
          <w:gridAfter w:val="2"/>
          <w:wAfter w:w="977" w:type="dxa"/>
          <w:trHeight w:val="5386"/>
        </w:trPr>
        <w:tc>
          <w:tcPr>
            <w:tcW w:w="642" w:type="dxa"/>
            <w:tcBorders>
              <w:right w:val="single" w:color="000000" w:sz="24" w:space="0"/>
            </w:tcBorders>
            <w:shd w:val="clear" w:color="auto" w:fill="auto"/>
            <w:textDirection w:val="btLr"/>
          </w:tcPr>
          <w:p w:rsidRPr="004E6980" w:rsidR="00FD5E72" w:rsidP="009C5842" w:rsidRDefault="00FD5E72" w14:paraId="18230D59" w14:textId="77777777">
            <w:pPr>
              <w:pStyle w:val="Heading4"/>
              <w:outlineLvl w:val="3"/>
              <w:rPr>
                <w:lang w:val="pt-PT"/>
              </w:rPr>
            </w:pPr>
            <w:r w:rsidRPr="004E6980">
              <w:rPr>
                <w:lang w:val="pt-PT"/>
              </w:rPr>
              <w:t xml:space="preserve">Conteúdos </w:t>
            </w:r>
            <w:r w:rsidRPr="000C432E">
              <w:rPr>
                <w:lang w:val="pt-PT"/>
              </w:rPr>
              <w:t>Funcionais</w:t>
            </w:r>
          </w:p>
        </w:tc>
        <w:tc>
          <w:tcPr>
            <w:tcW w:w="1799" w:type="dxa"/>
            <w:gridSpan w:val="2"/>
            <w:tcBorders>
              <w:left w:val="single" w:color="000000" w:sz="24" w:space="0"/>
            </w:tcBorders>
            <w:shd w:val="clear" w:color="auto" w:fill="F2F2F2" w:themeFill="background1" w:themeFillShade="F2"/>
          </w:tcPr>
          <w:p w:rsidRPr="004E6980" w:rsidR="00FD5E72" w:rsidP="009C5842" w:rsidRDefault="00FD5E72" w14:paraId="13C3D877" w14:textId="77777777">
            <w:pPr>
              <w:pStyle w:val="ListBullet"/>
              <w:jc w:val="center"/>
              <w:rPr>
                <w:bCs/>
                <w:lang w:val="pt-PT"/>
              </w:rPr>
            </w:pPr>
            <w:r w:rsidRPr="004E6980">
              <w:rPr>
                <w:bCs/>
                <w:lang w:val="pt-PT"/>
              </w:rPr>
              <w:t xml:space="preserve">Principais </w:t>
            </w:r>
            <w:proofErr w:type="spellStart"/>
            <w:r w:rsidRPr="004E6980">
              <w:rPr>
                <w:bCs/>
                <w:lang w:val="pt-PT"/>
              </w:rPr>
              <w:t>Infos</w:t>
            </w:r>
            <w:proofErr w:type="spellEnd"/>
            <w:r w:rsidRPr="004E6980">
              <w:rPr>
                <w:bCs/>
                <w:lang w:val="pt-PT"/>
              </w:rPr>
              <w:t xml:space="preserve"> empresa</w:t>
            </w:r>
          </w:p>
          <w:p w:rsidRPr="004E6980" w:rsidR="00FD5E72" w:rsidP="009C5842" w:rsidRDefault="00FD5E72" w14:paraId="5B540B7F" w14:textId="77777777">
            <w:pPr>
              <w:pStyle w:val="ListBullet"/>
              <w:numPr>
                <w:ilvl w:val="0"/>
                <w:numId w:val="28"/>
              </w:numPr>
              <w:ind w:left="235" w:hanging="235"/>
              <w:rPr>
                <w:bCs/>
                <w:lang w:val="pt-PT"/>
              </w:rPr>
            </w:pPr>
            <w:r w:rsidRPr="004E6980">
              <w:rPr>
                <w:bCs/>
                <w:lang w:val="pt-PT"/>
              </w:rPr>
              <w:t>Logotipo</w:t>
            </w:r>
          </w:p>
          <w:p w:rsidRPr="004E6980" w:rsidR="00FD5E72" w:rsidP="009C5842" w:rsidRDefault="00FD5E72" w14:paraId="4249DECE" w14:textId="77777777">
            <w:pPr>
              <w:pStyle w:val="ListBullet"/>
              <w:numPr>
                <w:ilvl w:val="0"/>
                <w:numId w:val="28"/>
              </w:numPr>
              <w:ind w:left="235" w:hanging="235"/>
              <w:rPr>
                <w:bCs/>
                <w:lang w:val="pt-PT"/>
              </w:rPr>
            </w:pPr>
            <w:r w:rsidRPr="004E6980">
              <w:rPr>
                <w:bCs/>
                <w:lang w:val="pt-PT"/>
              </w:rPr>
              <w:t>Nome</w:t>
            </w:r>
          </w:p>
          <w:p w:rsidRPr="004E6980" w:rsidR="00FD5E72" w:rsidP="009C5842" w:rsidRDefault="00FD5E72" w14:paraId="26F54C3F" w14:textId="77777777">
            <w:pPr>
              <w:pStyle w:val="ListBullet"/>
              <w:numPr>
                <w:ilvl w:val="0"/>
                <w:numId w:val="28"/>
              </w:numPr>
              <w:ind w:left="235" w:hanging="235"/>
              <w:rPr>
                <w:bCs/>
                <w:lang w:val="pt-PT"/>
              </w:rPr>
            </w:pPr>
            <w:r w:rsidRPr="004E6980">
              <w:rPr>
                <w:bCs/>
                <w:lang w:val="pt-PT"/>
              </w:rPr>
              <w:t>Morada</w:t>
            </w:r>
          </w:p>
          <w:p w:rsidRPr="004E6980" w:rsidR="00FD5E72" w:rsidP="009C5842" w:rsidRDefault="00FD5E72" w14:paraId="2B7AC456" w14:textId="77777777">
            <w:pPr>
              <w:pStyle w:val="ListBullet"/>
              <w:numPr>
                <w:ilvl w:val="0"/>
                <w:numId w:val="28"/>
              </w:numPr>
              <w:ind w:left="235" w:hanging="235"/>
              <w:rPr>
                <w:bCs/>
                <w:lang w:val="pt-PT"/>
              </w:rPr>
            </w:pPr>
            <w:r w:rsidRPr="004E6980">
              <w:rPr>
                <w:bCs/>
                <w:lang w:val="pt-PT"/>
              </w:rPr>
              <w:t>Contactos</w:t>
            </w:r>
          </w:p>
          <w:p w:rsidRPr="004E6980" w:rsidR="00FD5E72" w:rsidP="009C5842" w:rsidRDefault="00FD5E72" w14:paraId="1FCADA9B" w14:textId="77777777">
            <w:pPr>
              <w:pStyle w:val="ListBullet"/>
              <w:numPr>
                <w:ilvl w:val="0"/>
                <w:numId w:val="28"/>
              </w:numPr>
              <w:ind w:left="235" w:hanging="235"/>
              <w:rPr>
                <w:bCs/>
                <w:lang w:val="pt-PT"/>
              </w:rPr>
            </w:pPr>
            <w:r w:rsidRPr="004E6980">
              <w:rPr>
                <w:bCs/>
                <w:lang w:val="pt-PT"/>
              </w:rPr>
              <w:t>email</w:t>
            </w:r>
          </w:p>
        </w:tc>
        <w:tc>
          <w:tcPr>
            <w:tcW w:w="1558" w:type="dxa"/>
            <w:gridSpan w:val="2"/>
            <w:shd w:val="clear" w:color="auto" w:fill="F2F2F2" w:themeFill="background1" w:themeFillShade="F2"/>
          </w:tcPr>
          <w:p w:rsidRPr="004E6980" w:rsidR="00FD5E72" w:rsidP="009C5842" w:rsidRDefault="00FD5E72" w14:paraId="44312B19" w14:textId="77777777">
            <w:pPr>
              <w:pStyle w:val="ListBullet"/>
              <w:numPr>
                <w:ilvl w:val="0"/>
                <w:numId w:val="28"/>
              </w:numPr>
              <w:ind w:left="137" w:hanging="141"/>
              <w:rPr>
                <w:bCs/>
                <w:lang w:val="pt-PT"/>
              </w:rPr>
            </w:pPr>
            <w:r w:rsidRPr="004E6980">
              <w:rPr>
                <w:bCs/>
                <w:lang w:val="pt-PT"/>
              </w:rPr>
              <w:t>ID</w:t>
            </w:r>
          </w:p>
          <w:p w:rsidRPr="004E6980" w:rsidR="00FD5E72" w:rsidP="009C5842" w:rsidRDefault="00FD5E72" w14:paraId="2D4F402A" w14:textId="77777777">
            <w:pPr>
              <w:pStyle w:val="ListBullet"/>
              <w:numPr>
                <w:ilvl w:val="0"/>
                <w:numId w:val="28"/>
              </w:numPr>
              <w:ind w:left="137" w:hanging="141"/>
              <w:rPr>
                <w:bCs/>
                <w:lang w:val="pt-PT"/>
              </w:rPr>
            </w:pPr>
            <w:r w:rsidRPr="004E6980">
              <w:rPr>
                <w:bCs/>
                <w:lang w:val="pt-PT"/>
              </w:rPr>
              <w:t>Foto</w:t>
            </w:r>
          </w:p>
          <w:p w:rsidRPr="004E6980" w:rsidR="00FD5E72" w:rsidP="009C5842" w:rsidRDefault="00FD5E72" w14:paraId="545D5C2E" w14:textId="77777777">
            <w:pPr>
              <w:pStyle w:val="ListBullet"/>
              <w:numPr>
                <w:ilvl w:val="0"/>
                <w:numId w:val="28"/>
              </w:numPr>
              <w:ind w:left="137" w:hanging="141"/>
              <w:rPr>
                <w:bCs/>
                <w:lang w:val="pt-PT"/>
              </w:rPr>
            </w:pPr>
            <w:r w:rsidRPr="004E6980">
              <w:rPr>
                <w:bCs/>
                <w:lang w:val="pt-PT"/>
              </w:rPr>
              <w:t>UPC</w:t>
            </w:r>
          </w:p>
          <w:p w:rsidRPr="004E6980" w:rsidR="00FD5E72" w:rsidP="009C5842" w:rsidRDefault="00FD5E72" w14:paraId="1CA63125" w14:textId="77777777">
            <w:pPr>
              <w:pStyle w:val="ListBullet"/>
              <w:numPr>
                <w:ilvl w:val="0"/>
                <w:numId w:val="28"/>
              </w:numPr>
              <w:ind w:left="137" w:hanging="141"/>
              <w:rPr>
                <w:bCs/>
                <w:lang w:val="pt-PT"/>
              </w:rPr>
            </w:pPr>
            <w:r w:rsidRPr="004E6980">
              <w:rPr>
                <w:bCs/>
                <w:lang w:val="pt-PT"/>
              </w:rPr>
              <w:t>SKU</w:t>
            </w:r>
          </w:p>
          <w:p w:rsidRPr="004E6980" w:rsidR="00FD5E72" w:rsidP="009C5842" w:rsidRDefault="00FD5E72" w14:paraId="2EB82984" w14:textId="77777777">
            <w:pPr>
              <w:pStyle w:val="ListBullet"/>
              <w:numPr>
                <w:ilvl w:val="0"/>
                <w:numId w:val="28"/>
              </w:numPr>
              <w:ind w:left="137" w:hanging="141"/>
              <w:rPr>
                <w:bCs/>
                <w:lang w:val="pt-PT"/>
              </w:rPr>
            </w:pPr>
            <w:r w:rsidRPr="004E6980">
              <w:rPr>
                <w:bCs/>
                <w:lang w:val="pt-PT"/>
              </w:rPr>
              <w:t>Nome</w:t>
            </w:r>
          </w:p>
          <w:p w:rsidRPr="004E6980" w:rsidR="00FD5E72" w:rsidP="009C5842" w:rsidRDefault="00FD5E72" w14:paraId="6A1D74F5" w14:textId="77777777">
            <w:pPr>
              <w:pStyle w:val="ListBullet"/>
              <w:numPr>
                <w:ilvl w:val="0"/>
                <w:numId w:val="28"/>
              </w:numPr>
              <w:ind w:left="137" w:hanging="141"/>
              <w:rPr>
                <w:bCs/>
                <w:lang w:val="pt-PT"/>
              </w:rPr>
            </w:pPr>
            <w:r w:rsidRPr="004E6980">
              <w:rPr>
                <w:bCs/>
                <w:lang w:val="pt-PT"/>
              </w:rPr>
              <w:t>Descrição</w:t>
            </w:r>
          </w:p>
          <w:p w:rsidR="00FD5E72" w:rsidP="009C5842" w:rsidRDefault="00FD5E72" w14:paraId="071CCA34" w14:textId="77777777">
            <w:pPr>
              <w:pStyle w:val="ListBullet"/>
              <w:numPr>
                <w:ilvl w:val="0"/>
                <w:numId w:val="28"/>
              </w:numPr>
              <w:ind w:left="137" w:hanging="141"/>
              <w:rPr>
                <w:bCs/>
                <w:lang w:val="pt-PT"/>
              </w:rPr>
            </w:pPr>
            <w:r w:rsidRPr="004E6980">
              <w:rPr>
                <w:bCs/>
                <w:lang w:val="pt-PT"/>
              </w:rPr>
              <w:t>Preço</w:t>
            </w:r>
          </w:p>
          <w:p w:rsidR="00FD5E72" w:rsidP="009C5842" w:rsidRDefault="00FD5E72" w14:paraId="7685CF48" w14:textId="77777777">
            <w:pPr>
              <w:pStyle w:val="ListBullet"/>
              <w:numPr>
                <w:ilvl w:val="0"/>
                <w:numId w:val="28"/>
              </w:numPr>
              <w:ind w:left="137" w:hanging="141"/>
              <w:rPr>
                <w:bCs/>
                <w:lang w:val="pt-PT"/>
              </w:rPr>
            </w:pPr>
            <w:r>
              <w:rPr>
                <w:bCs/>
                <w:lang w:val="pt-PT"/>
              </w:rPr>
              <w:t>IVA</w:t>
            </w:r>
          </w:p>
          <w:p w:rsidR="00FD5E72" w:rsidP="009C5842" w:rsidRDefault="00FD5E72" w14:paraId="066DE54F" w14:textId="77777777">
            <w:pPr>
              <w:pStyle w:val="ListBullet"/>
              <w:numPr>
                <w:ilvl w:val="1"/>
                <w:numId w:val="28"/>
              </w:numPr>
              <w:ind w:left="305" w:hanging="149"/>
              <w:rPr>
                <w:bCs/>
                <w:lang w:val="pt-PT"/>
              </w:rPr>
            </w:pPr>
            <w:r>
              <w:rPr>
                <w:bCs/>
                <w:lang w:val="pt-PT"/>
              </w:rPr>
              <w:t>0%</w:t>
            </w:r>
          </w:p>
          <w:p w:rsidR="00FD5E72" w:rsidP="009C5842" w:rsidRDefault="00FD5E72" w14:paraId="4102CDC2" w14:textId="77777777">
            <w:pPr>
              <w:pStyle w:val="ListBullet"/>
              <w:numPr>
                <w:ilvl w:val="1"/>
                <w:numId w:val="28"/>
              </w:numPr>
              <w:ind w:left="305" w:hanging="149"/>
              <w:rPr>
                <w:bCs/>
                <w:lang w:val="pt-PT"/>
              </w:rPr>
            </w:pPr>
            <w:r>
              <w:rPr>
                <w:bCs/>
                <w:lang w:val="pt-PT"/>
              </w:rPr>
              <w:t>6%</w:t>
            </w:r>
          </w:p>
          <w:p w:rsidR="00FD5E72" w:rsidP="009C5842" w:rsidRDefault="00FD5E72" w14:paraId="239C5EF3" w14:textId="77777777">
            <w:pPr>
              <w:pStyle w:val="ListBullet"/>
              <w:numPr>
                <w:ilvl w:val="1"/>
                <w:numId w:val="28"/>
              </w:numPr>
              <w:ind w:left="305" w:hanging="149"/>
              <w:rPr>
                <w:bCs/>
                <w:lang w:val="pt-PT"/>
              </w:rPr>
            </w:pPr>
            <w:r>
              <w:rPr>
                <w:bCs/>
                <w:lang w:val="pt-PT"/>
              </w:rPr>
              <w:t>12%</w:t>
            </w:r>
          </w:p>
          <w:p w:rsidR="00FD5E72" w:rsidP="009C5842" w:rsidRDefault="00FD5E72" w14:paraId="40F35117" w14:textId="77777777">
            <w:pPr>
              <w:pStyle w:val="ListBullet"/>
              <w:numPr>
                <w:ilvl w:val="1"/>
                <w:numId w:val="28"/>
              </w:numPr>
              <w:ind w:left="305" w:hanging="149"/>
              <w:rPr>
                <w:bCs/>
                <w:lang w:val="pt-PT"/>
              </w:rPr>
            </w:pPr>
            <w:r>
              <w:rPr>
                <w:bCs/>
                <w:lang w:val="pt-PT"/>
              </w:rPr>
              <w:t>23%</w:t>
            </w:r>
          </w:p>
          <w:p w:rsidR="00FD5E72" w:rsidP="009C5842" w:rsidRDefault="00FD5E72" w14:paraId="517ABDC4" w14:textId="77777777">
            <w:pPr>
              <w:pStyle w:val="ListBullet"/>
              <w:numPr>
                <w:ilvl w:val="0"/>
                <w:numId w:val="28"/>
              </w:numPr>
              <w:ind w:left="137" w:hanging="141"/>
              <w:rPr>
                <w:bCs/>
                <w:lang w:val="pt-PT"/>
              </w:rPr>
            </w:pPr>
            <w:r>
              <w:rPr>
                <w:bCs/>
                <w:lang w:val="pt-PT"/>
              </w:rPr>
              <w:t>Pack / Uni</w:t>
            </w:r>
          </w:p>
          <w:p w:rsidR="00FD5E72" w:rsidP="009C5842" w:rsidRDefault="00FD5E72" w14:paraId="6CCEDCF2" w14:textId="77777777">
            <w:pPr>
              <w:pStyle w:val="ListBullet"/>
              <w:numPr>
                <w:ilvl w:val="1"/>
                <w:numId w:val="28"/>
              </w:numPr>
              <w:ind w:left="305" w:hanging="149"/>
              <w:rPr>
                <w:bCs/>
                <w:lang w:val="pt-PT"/>
              </w:rPr>
            </w:pPr>
            <w:r>
              <w:rPr>
                <w:bCs/>
                <w:lang w:val="pt-PT"/>
              </w:rPr>
              <w:t>Unidade</w:t>
            </w:r>
          </w:p>
          <w:p w:rsidRPr="00F96A5B" w:rsidR="00FD5E72" w:rsidP="009C5842" w:rsidRDefault="00FD5E72" w14:paraId="56FF1A76" w14:textId="77777777">
            <w:pPr>
              <w:pStyle w:val="ListBullet"/>
              <w:numPr>
                <w:ilvl w:val="1"/>
                <w:numId w:val="28"/>
              </w:numPr>
              <w:ind w:left="305" w:hanging="149"/>
              <w:rPr>
                <w:bCs/>
                <w:lang w:val="pt-PT"/>
              </w:rPr>
            </w:pPr>
            <w:r>
              <w:rPr>
                <w:bCs/>
                <w:lang w:val="pt-PT"/>
              </w:rPr>
              <w:t>pack</w:t>
            </w:r>
          </w:p>
          <w:p w:rsidRPr="004E6980" w:rsidR="00FD5E72" w:rsidP="009C5842" w:rsidRDefault="00FD5E72" w14:paraId="13A70619" w14:textId="77777777">
            <w:pPr>
              <w:pStyle w:val="ListBullet"/>
              <w:numPr>
                <w:ilvl w:val="0"/>
                <w:numId w:val="28"/>
              </w:numPr>
              <w:ind w:left="137" w:hanging="141"/>
              <w:rPr>
                <w:bCs/>
                <w:lang w:val="pt-PT"/>
              </w:rPr>
            </w:pPr>
            <w:r>
              <w:rPr>
                <w:bCs/>
                <w:lang w:val="pt-PT"/>
              </w:rPr>
              <w:t>QTD Pack</w:t>
            </w:r>
          </w:p>
          <w:p w:rsidR="00FD5E72" w:rsidP="009C5842" w:rsidRDefault="00FD5E72" w14:paraId="09A1AFC6" w14:textId="77777777">
            <w:pPr>
              <w:pStyle w:val="ListBullet"/>
              <w:numPr>
                <w:ilvl w:val="0"/>
                <w:numId w:val="28"/>
              </w:numPr>
              <w:ind w:left="137" w:hanging="141"/>
              <w:rPr>
                <w:bCs/>
                <w:lang w:val="pt-PT"/>
              </w:rPr>
            </w:pPr>
            <w:r w:rsidRPr="004E6980">
              <w:rPr>
                <w:bCs/>
                <w:lang w:val="pt-PT"/>
              </w:rPr>
              <w:t>Fornecedor</w:t>
            </w:r>
          </w:p>
          <w:p w:rsidR="00FD5E72" w:rsidP="009C5842" w:rsidRDefault="00FD5E72" w14:paraId="1AE0E55F" w14:textId="77777777">
            <w:pPr>
              <w:pStyle w:val="ListBullet"/>
              <w:numPr>
                <w:ilvl w:val="0"/>
                <w:numId w:val="28"/>
              </w:numPr>
              <w:ind w:left="137" w:hanging="141"/>
              <w:rPr>
                <w:bCs/>
                <w:lang w:val="pt-PT"/>
              </w:rPr>
            </w:pPr>
            <w:r>
              <w:rPr>
                <w:bCs/>
                <w:lang w:val="pt-PT"/>
              </w:rPr>
              <w:t>Categoria</w:t>
            </w:r>
          </w:p>
          <w:p w:rsidR="00FD5E72" w:rsidP="009C5842" w:rsidRDefault="00FD5E72" w14:paraId="40CC27F5" w14:textId="77777777">
            <w:pPr>
              <w:pStyle w:val="ListBullet"/>
              <w:numPr>
                <w:ilvl w:val="1"/>
                <w:numId w:val="28"/>
              </w:numPr>
              <w:ind w:left="305" w:hanging="149"/>
              <w:rPr>
                <w:bCs/>
                <w:lang w:val="pt-PT"/>
              </w:rPr>
            </w:pPr>
            <w:proofErr w:type="spellStart"/>
            <w:r>
              <w:rPr>
                <w:bCs/>
                <w:lang w:val="pt-PT"/>
              </w:rPr>
              <w:t>Id_Cat</w:t>
            </w:r>
            <w:proofErr w:type="spellEnd"/>
          </w:p>
          <w:p w:rsidRPr="00F96A5B" w:rsidR="00FD5E72" w:rsidP="009C5842" w:rsidRDefault="00FD5E72" w14:paraId="7325AF8D" w14:textId="77777777">
            <w:pPr>
              <w:pStyle w:val="ListBullet"/>
              <w:numPr>
                <w:ilvl w:val="1"/>
                <w:numId w:val="28"/>
              </w:numPr>
              <w:ind w:left="305" w:hanging="149"/>
              <w:rPr>
                <w:bCs/>
                <w:lang w:val="pt-PT"/>
              </w:rPr>
            </w:pPr>
            <w:proofErr w:type="spellStart"/>
            <w:r>
              <w:rPr>
                <w:bCs/>
                <w:lang w:val="pt-PT"/>
              </w:rPr>
              <w:t>Nome_cat</w:t>
            </w:r>
            <w:proofErr w:type="spellEnd"/>
          </w:p>
          <w:p w:rsidRPr="004E6980" w:rsidR="00FD5E72" w:rsidP="009C5842" w:rsidRDefault="00FD5E72" w14:paraId="07CCB45B" w14:textId="77777777">
            <w:pPr>
              <w:pStyle w:val="ListBullet"/>
              <w:numPr>
                <w:ilvl w:val="0"/>
                <w:numId w:val="28"/>
              </w:numPr>
              <w:ind w:left="137" w:hanging="141"/>
              <w:rPr>
                <w:bCs/>
                <w:lang w:val="pt-PT"/>
              </w:rPr>
            </w:pPr>
            <w:r>
              <w:rPr>
                <w:bCs/>
                <w:lang w:val="pt-PT"/>
              </w:rPr>
              <w:t>Validade</w:t>
            </w:r>
          </w:p>
          <w:p w:rsidR="00FD5E72" w:rsidP="009C5842" w:rsidRDefault="00FD5E72" w14:paraId="532FAB8C" w14:textId="77777777">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em Stock</w:t>
            </w:r>
          </w:p>
          <w:p w:rsidRPr="004E6980" w:rsidR="00FD5E72" w:rsidP="009C5842" w:rsidRDefault="00FD5E72" w14:paraId="66D5054E" w14:textId="77777777">
            <w:pPr>
              <w:pStyle w:val="ListBullet"/>
              <w:numPr>
                <w:ilvl w:val="0"/>
                <w:numId w:val="28"/>
              </w:numPr>
              <w:ind w:left="137" w:hanging="141"/>
              <w:rPr>
                <w:bCs/>
                <w:lang w:val="pt-PT"/>
              </w:rPr>
            </w:pPr>
            <w:r>
              <w:rPr>
                <w:bCs/>
                <w:lang w:val="pt-PT"/>
              </w:rPr>
              <w:t xml:space="preserve">QRS </w:t>
            </w:r>
          </w:p>
          <w:p w:rsidRPr="004E6980" w:rsidR="00FD5E72" w:rsidP="009C5842" w:rsidRDefault="00FD5E72" w14:paraId="15396D4F" w14:textId="77777777">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1</w:t>
            </w:r>
          </w:p>
          <w:p w:rsidR="00FD5E72" w:rsidP="009C5842" w:rsidRDefault="00FD5E72" w14:paraId="57233FB9" w14:textId="77777777">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2</w:t>
            </w:r>
          </w:p>
          <w:p w:rsidRPr="004E6980" w:rsidR="00FD5E72" w:rsidP="009C5842" w:rsidRDefault="00FD5E72" w14:paraId="7E5075BE" w14:textId="77777777">
            <w:pPr>
              <w:pStyle w:val="ListBullet"/>
              <w:numPr>
                <w:ilvl w:val="0"/>
                <w:numId w:val="28"/>
              </w:numPr>
              <w:ind w:left="137" w:hanging="141"/>
              <w:rPr>
                <w:bCs/>
                <w:lang w:val="pt-PT"/>
              </w:rPr>
            </w:pPr>
            <w:r>
              <w:rPr>
                <w:bCs/>
                <w:lang w:val="pt-PT"/>
              </w:rPr>
              <w:t>QSR</w:t>
            </w:r>
          </w:p>
          <w:p w:rsidRPr="004E6980" w:rsidR="00FD5E72" w:rsidP="009C5842" w:rsidRDefault="00FD5E72" w14:paraId="6FC1FC8C" w14:textId="77777777">
            <w:pPr>
              <w:pStyle w:val="ListBullet"/>
              <w:rPr>
                <w:bCs/>
                <w:lang w:val="pt-PT"/>
              </w:rPr>
            </w:pPr>
          </w:p>
        </w:tc>
        <w:tc>
          <w:tcPr>
            <w:tcW w:w="1984" w:type="dxa"/>
            <w:gridSpan w:val="2"/>
            <w:shd w:val="clear" w:color="auto" w:fill="F2F2F2" w:themeFill="background1" w:themeFillShade="F2"/>
          </w:tcPr>
          <w:p w:rsidRPr="004E6980" w:rsidR="00FD5E72" w:rsidP="009C5842" w:rsidRDefault="00FD5E72" w14:paraId="000270E3" w14:textId="77777777">
            <w:pPr>
              <w:pStyle w:val="ListBullet"/>
              <w:numPr>
                <w:ilvl w:val="0"/>
                <w:numId w:val="28"/>
              </w:numPr>
              <w:ind w:left="229" w:hanging="229"/>
              <w:rPr>
                <w:bCs/>
                <w:lang w:val="pt-PT"/>
              </w:rPr>
            </w:pPr>
            <w:r w:rsidRPr="004E6980">
              <w:rPr>
                <w:bCs/>
                <w:lang w:val="pt-PT"/>
              </w:rPr>
              <w:t>ID</w:t>
            </w:r>
          </w:p>
          <w:p w:rsidR="00FD5E72" w:rsidP="009C5842" w:rsidRDefault="00FD5E72" w14:paraId="78B168D6" w14:textId="77777777">
            <w:pPr>
              <w:pStyle w:val="ListBullet"/>
              <w:numPr>
                <w:ilvl w:val="0"/>
                <w:numId w:val="28"/>
              </w:numPr>
              <w:ind w:left="229" w:hanging="229"/>
              <w:rPr>
                <w:bCs/>
                <w:lang w:val="pt-PT"/>
              </w:rPr>
            </w:pPr>
            <w:r w:rsidRPr="004E6980">
              <w:rPr>
                <w:bCs/>
                <w:lang w:val="pt-PT"/>
              </w:rPr>
              <w:t>Nome</w:t>
            </w:r>
          </w:p>
          <w:p w:rsidRPr="004E6980" w:rsidR="00FD5E72" w:rsidP="009C5842" w:rsidRDefault="00FD5E72" w14:paraId="490FD8AC" w14:textId="77777777">
            <w:pPr>
              <w:pStyle w:val="ListBullet"/>
              <w:numPr>
                <w:ilvl w:val="0"/>
                <w:numId w:val="28"/>
              </w:numPr>
              <w:ind w:left="229" w:hanging="229"/>
              <w:rPr>
                <w:bCs/>
                <w:lang w:val="pt-PT"/>
              </w:rPr>
            </w:pPr>
            <w:r>
              <w:rPr>
                <w:bCs/>
                <w:lang w:val="pt-PT"/>
              </w:rPr>
              <w:t>NIF</w:t>
            </w:r>
          </w:p>
          <w:p w:rsidR="00FD5E72" w:rsidP="009C5842" w:rsidRDefault="00FD5E72" w14:paraId="7FF81AB8" w14:textId="77777777">
            <w:pPr>
              <w:pStyle w:val="ListBullet"/>
              <w:numPr>
                <w:ilvl w:val="0"/>
                <w:numId w:val="28"/>
              </w:numPr>
              <w:ind w:left="229" w:hanging="229"/>
              <w:rPr>
                <w:bCs/>
                <w:lang w:val="pt-PT"/>
              </w:rPr>
            </w:pPr>
            <w:r>
              <w:rPr>
                <w:bCs/>
                <w:lang w:val="pt-PT"/>
              </w:rPr>
              <w:t>Endereço</w:t>
            </w:r>
          </w:p>
          <w:p w:rsidR="00FD5E72" w:rsidP="009C5842" w:rsidRDefault="00FD5E72" w14:paraId="6C25F5AF" w14:textId="77777777">
            <w:pPr>
              <w:pStyle w:val="ListBullet"/>
              <w:numPr>
                <w:ilvl w:val="0"/>
                <w:numId w:val="28"/>
              </w:numPr>
              <w:ind w:left="229" w:hanging="229"/>
              <w:rPr>
                <w:bCs/>
                <w:lang w:val="pt-PT"/>
              </w:rPr>
            </w:pPr>
            <w:proofErr w:type="spellStart"/>
            <w:r>
              <w:rPr>
                <w:bCs/>
                <w:lang w:val="pt-PT"/>
              </w:rPr>
              <w:t>Cod</w:t>
            </w:r>
            <w:proofErr w:type="spellEnd"/>
            <w:r>
              <w:rPr>
                <w:bCs/>
                <w:lang w:val="pt-PT"/>
              </w:rPr>
              <w:t>. Postal</w:t>
            </w:r>
          </w:p>
          <w:p w:rsidR="00FD5E72" w:rsidP="009C5842" w:rsidRDefault="00FD5E72" w14:paraId="074F29B2" w14:textId="77777777">
            <w:pPr>
              <w:pStyle w:val="ListBullet"/>
              <w:numPr>
                <w:ilvl w:val="0"/>
                <w:numId w:val="28"/>
              </w:numPr>
              <w:ind w:left="229" w:hanging="229"/>
              <w:rPr>
                <w:bCs/>
                <w:lang w:val="pt-PT"/>
              </w:rPr>
            </w:pPr>
            <w:r>
              <w:rPr>
                <w:bCs/>
                <w:lang w:val="pt-PT"/>
              </w:rPr>
              <w:t>Localidade</w:t>
            </w:r>
          </w:p>
          <w:p w:rsidR="00FD5E72" w:rsidP="009C5842" w:rsidRDefault="00FD5E72" w14:paraId="02FF5388" w14:textId="77777777">
            <w:pPr>
              <w:pStyle w:val="ListBullet"/>
              <w:numPr>
                <w:ilvl w:val="0"/>
                <w:numId w:val="28"/>
              </w:numPr>
              <w:ind w:left="229" w:hanging="229"/>
              <w:rPr>
                <w:bCs/>
                <w:lang w:val="pt-PT"/>
              </w:rPr>
            </w:pPr>
            <w:r>
              <w:rPr>
                <w:bCs/>
                <w:lang w:val="pt-PT"/>
              </w:rPr>
              <w:t>País</w:t>
            </w:r>
          </w:p>
          <w:p w:rsidR="00FD5E72" w:rsidP="009C5842" w:rsidRDefault="00FD5E72" w14:paraId="18342EEC" w14:textId="31B09413">
            <w:pPr>
              <w:pStyle w:val="ListBullet"/>
              <w:numPr>
                <w:ilvl w:val="0"/>
                <w:numId w:val="28"/>
              </w:numPr>
              <w:ind w:left="229" w:hanging="229"/>
              <w:rPr>
                <w:bCs/>
                <w:lang w:val="pt-PT"/>
              </w:rPr>
            </w:pPr>
            <w:r>
              <w:rPr>
                <w:bCs/>
                <w:lang w:val="pt-PT"/>
              </w:rPr>
              <w:t xml:space="preserve">Contato </w:t>
            </w:r>
            <w:r w:rsidR="00CC5BD2">
              <w:rPr>
                <w:bCs/>
                <w:lang w:val="pt-PT"/>
              </w:rPr>
              <w:t>Principal</w:t>
            </w:r>
          </w:p>
          <w:p w:rsidRPr="009036CB" w:rsidR="00FD5E72" w:rsidP="009C5842" w:rsidRDefault="00FD5E72" w14:paraId="24F8D527" w14:textId="77777777">
            <w:pPr>
              <w:pStyle w:val="ListBullet"/>
              <w:numPr>
                <w:ilvl w:val="0"/>
                <w:numId w:val="28"/>
              </w:numPr>
              <w:ind w:left="229" w:hanging="229"/>
              <w:rPr>
                <w:bCs/>
                <w:lang w:val="pt-PT"/>
              </w:rPr>
            </w:pPr>
            <w:r>
              <w:rPr>
                <w:bCs/>
                <w:lang w:val="pt-PT"/>
              </w:rPr>
              <w:t>Contato 2</w:t>
            </w:r>
          </w:p>
          <w:p w:rsidR="00FD5E72" w:rsidP="009C5842" w:rsidRDefault="00FD5E72" w14:paraId="7915F33C" w14:textId="77777777">
            <w:pPr>
              <w:pStyle w:val="ListBullet"/>
              <w:numPr>
                <w:ilvl w:val="0"/>
                <w:numId w:val="28"/>
              </w:numPr>
              <w:ind w:left="229" w:hanging="229"/>
              <w:rPr>
                <w:bCs/>
                <w:lang w:val="pt-PT"/>
              </w:rPr>
            </w:pPr>
            <w:r w:rsidRPr="004E6980">
              <w:rPr>
                <w:bCs/>
                <w:lang w:val="pt-PT"/>
              </w:rPr>
              <w:t>Email</w:t>
            </w:r>
          </w:p>
          <w:p w:rsidR="00FD5E72" w:rsidP="009C5842" w:rsidRDefault="00FD5E72" w14:paraId="5A213C3B" w14:textId="77777777">
            <w:pPr>
              <w:pStyle w:val="ListBullet"/>
              <w:numPr>
                <w:ilvl w:val="0"/>
                <w:numId w:val="28"/>
              </w:numPr>
              <w:ind w:left="229" w:hanging="229"/>
              <w:rPr>
                <w:bCs/>
                <w:lang w:val="pt-PT"/>
              </w:rPr>
            </w:pPr>
            <w:proofErr w:type="spellStart"/>
            <w:r>
              <w:rPr>
                <w:bCs/>
                <w:lang w:val="pt-PT"/>
              </w:rPr>
              <w:t>Cond</w:t>
            </w:r>
            <w:proofErr w:type="spellEnd"/>
            <w:r>
              <w:rPr>
                <w:bCs/>
                <w:lang w:val="pt-PT"/>
              </w:rPr>
              <w:t xml:space="preserve">. </w:t>
            </w:r>
            <w:proofErr w:type="spellStart"/>
            <w:r>
              <w:rPr>
                <w:bCs/>
                <w:lang w:val="pt-PT"/>
              </w:rPr>
              <w:t>Pag</w:t>
            </w:r>
            <w:proofErr w:type="spellEnd"/>
            <w:r>
              <w:rPr>
                <w:bCs/>
                <w:lang w:val="pt-PT"/>
              </w:rPr>
              <w:t>.</w:t>
            </w:r>
          </w:p>
          <w:p w:rsidRPr="009036CB" w:rsidR="00FD5E72" w:rsidP="009C5842" w:rsidRDefault="00FD5E72" w14:paraId="481091F4" w14:textId="77777777">
            <w:pPr>
              <w:pStyle w:val="ListBullet"/>
              <w:numPr>
                <w:ilvl w:val="0"/>
                <w:numId w:val="28"/>
              </w:numPr>
              <w:ind w:left="229" w:hanging="229"/>
              <w:rPr>
                <w:bCs/>
                <w:lang w:val="pt-PT"/>
              </w:rPr>
            </w:pPr>
            <w:r>
              <w:rPr>
                <w:bCs/>
                <w:lang w:val="pt-PT"/>
              </w:rPr>
              <w:t>Temo médio de entrega</w:t>
            </w:r>
          </w:p>
        </w:tc>
        <w:tc>
          <w:tcPr>
            <w:tcW w:w="1842" w:type="dxa"/>
            <w:gridSpan w:val="2"/>
            <w:shd w:val="clear" w:color="auto" w:fill="F2F2F2" w:themeFill="background1" w:themeFillShade="F2"/>
          </w:tcPr>
          <w:p w:rsidR="00FD5E72" w:rsidP="00F6222F" w:rsidRDefault="00FD5E72" w14:paraId="3EBC1468" w14:textId="77777777">
            <w:pPr>
              <w:pStyle w:val="ListBullet"/>
              <w:numPr>
                <w:ilvl w:val="0"/>
                <w:numId w:val="28"/>
              </w:numPr>
              <w:ind w:left="190" w:hanging="190"/>
              <w:rPr>
                <w:bCs/>
                <w:lang w:val="pt-PT"/>
              </w:rPr>
            </w:pPr>
            <w:r>
              <w:rPr>
                <w:bCs/>
                <w:lang w:val="pt-PT"/>
              </w:rPr>
              <w:t>Movel</w:t>
            </w:r>
          </w:p>
          <w:p w:rsidR="007925A7" w:rsidP="009C5842" w:rsidRDefault="00061310" w14:paraId="58D6DCF5" w14:textId="50FB2F75">
            <w:pPr>
              <w:pStyle w:val="ListBullet"/>
              <w:numPr>
                <w:ilvl w:val="1"/>
                <w:numId w:val="28"/>
              </w:numPr>
              <w:ind w:left="317" w:hanging="141"/>
              <w:rPr>
                <w:bCs/>
                <w:lang w:val="pt-PT"/>
              </w:rPr>
            </w:pPr>
            <w:r>
              <w:rPr>
                <w:bCs/>
                <w:lang w:val="pt-PT"/>
              </w:rPr>
              <w:t>Id</w:t>
            </w:r>
          </w:p>
          <w:p w:rsidR="00061310" w:rsidP="009C5842" w:rsidRDefault="00574B05" w14:paraId="7BFF0A7F" w14:textId="0D7100E4">
            <w:pPr>
              <w:pStyle w:val="ListBullet"/>
              <w:numPr>
                <w:ilvl w:val="1"/>
                <w:numId w:val="28"/>
              </w:numPr>
              <w:ind w:left="317" w:hanging="141"/>
              <w:rPr>
                <w:bCs/>
                <w:lang w:val="pt-PT"/>
              </w:rPr>
            </w:pPr>
            <w:r>
              <w:rPr>
                <w:bCs/>
                <w:lang w:val="pt-PT"/>
              </w:rPr>
              <w:t>Designação</w:t>
            </w:r>
          </w:p>
          <w:p w:rsidR="000A6F53" w:rsidP="009C5842" w:rsidRDefault="00F918B9" w14:paraId="164237D5" w14:textId="5C168943">
            <w:pPr>
              <w:pStyle w:val="ListBullet"/>
              <w:numPr>
                <w:ilvl w:val="1"/>
                <w:numId w:val="28"/>
              </w:numPr>
              <w:ind w:left="317" w:hanging="141"/>
              <w:rPr>
                <w:bCs/>
                <w:lang w:val="pt-PT"/>
              </w:rPr>
            </w:pPr>
            <w:r>
              <w:rPr>
                <w:bCs/>
                <w:lang w:val="pt-PT"/>
              </w:rPr>
              <w:t>Matrícula</w:t>
            </w:r>
          </w:p>
          <w:p w:rsidR="00FD5E72" w:rsidP="009C5842" w:rsidRDefault="00FD5E72" w14:paraId="5067C0A8" w14:textId="77777777">
            <w:pPr>
              <w:pStyle w:val="ListBullet"/>
              <w:numPr>
                <w:ilvl w:val="0"/>
                <w:numId w:val="28"/>
              </w:numPr>
              <w:ind w:left="251" w:hanging="251"/>
              <w:rPr>
                <w:bCs/>
                <w:lang w:val="pt-PT"/>
              </w:rPr>
            </w:pPr>
            <w:r>
              <w:rPr>
                <w:bCs/>
                <w:lang w:val="pt-PT"/>
              </w:rPr>
              <w:t>Malas de Abordagem</w:t>
            </w:r>
          </w:p>
          <w:p w:rsidR="00F918B9" w:rsidP="009C5842" w:rsidRDefault="00F918B9" w14:paraId="3A672F59" w14:textId="77777777">
            <w:pPr>
              <w:pStyle w:val="ListBullet"/>
              <w:numPr>
                <w:ilvl w:val="1"/>
                <w:numId w:val="28"/>
              </w:numPr>
              <w:ind w:left="317" w:hanging="141"/>
              <w:rPr>
                <w:bCs/>
                <w:lang w:val="pt-PT"/>
              </w:rPr>
            </w:pPr>
            <w:r>
              <w:rPr>
                <w:bCs/>
                <w:lang w:val="pt-PT"/>
              </w:rPr>
              <w:t>Id</w:t>
            </w:r>
          </w:p>
          <w:p w:rsidR="00F918B9" w:rsidP="009C5842" w:rsidRDefault="00F918B9" w14:paraId="239035FC" w14:textId="77777777">
            <w:pPr>
              <w:pStyle w:val="ListBullet"/>
              <w:numPr>
                <w:ilvl w:val="1"/>
                <w:numId w:val="28"/>
              </w:numPr>
              <w:ind w:left="317" w:hanging="141"/>
              <w:rPr>
                <w:bCs/>
                <w:lang w:val="pt-PT"/>
              </w:rPr>
            </w:pPr>
            <w:r>
              <w:rPr>
                <w:bCs/>
                <w:lang w:val="pt-PT"/>
              </w:rPr>
              <w:t>Designação</w:t>
            </w:r>
          </w:p>
          <w:p w:rsidRPr="00F918B9" w:rsidR="00F918B9" w:rsidP="009C5842" w:rsidRDefault="00E74B19" w14:paraId="7569FAF7" w14:textId="1F7B8522">
            <w:pPr>
              <w:pStyle w:val="ListBullet"/>
              <w:numPr>
                <w:ilvl w:val="1"/>
                <w:numId w:val="28"/>
              </w:numPr>
              <w:ind w:left="317" w:hanging="141"/>
              <w:rPr>
                <w:bCs/>
                <w:lang w:val="pt-PT"/>
              </w:rPr>
            </w:pPr>
            <w:r>
              <w:rPr>
                <w:bCs/>
                <w:lang w:val="pt-PT"/>
              </w:rPr>
              <w:t>Veículo</w:t>
            </w:r>
            <w:r w:rsidR="00FC68B8">
              <w:rPr>
                <w:bCs/>
                <w:lang w:val="pt-PT"/>
              </w:rPr>
              <w:t xml:space="preserve"> Associado</w:t>
            </w:r>
          </w:p>
          <w:p w:rsidR="00FD5E72" w:rsidP="009C5842" w:rsidRDefault="00FD5E72" w14:paraId="7185B246" w14:textId="77777777">
            <w:pPr>
              <w:pStyle w:val="ListBullet"/>
              <w:numPr>
                <w:ilvl w:val="0"/>
                <w:numId w:val="28"/>
              </w:numPr>
              <w:ind w:left="251" w:hanging="251"/>
              <w:rPr>
                <w:bCs/>
                <w:lang w:val="pt-PT"/>
              </w:rPr>
            </w:pPr>
            <w:r>
              <w:rPr>
                <w:bCs/>
                <w:lang w:val="pt-PT"/>
              </w:rPr>
              <w:t>Temporários</w:t>
            </w:r>
          </w:p>
          <w:p w:rsidR="00E74B19" w:rsidP="009C5842" w:rsidRDefault="00E74B19" w14:paraId="31151DE4" w14:textId="77777777">
            <w:pPr>
              <w:pStyle w:val="ListBullet"/>
              <w:numPr>
                <w:ilvl w:val="1"/>
                <w:numId w:val="28"/>
              </w:numPr>
              <w:ind w:left="317" w:hanging="141"/>
              <w:rPr>
                <w:bCs/>
                <w:lang w:val="pt-PT"/>
              </w:rPr>
            </w:pPr>
            <w:r>
              <w:rPr>
                <w:bCs/>
                <w:lang w:val="pt-PT"/>
              </w:rPr>
              <w:t>Id</w:t>
            </w:r>
          </w:p>
          <w:p w:rsidR="00E74B19" w:rsidP="009C5842" w:rsidRDefault="00E74B19" w14:paraId="1228946A" w14:textId="77777777">
            <w:pPr>
              <w:pStyle w:val="ListBullet"/>
              <w:numPr>
                <w:ilvl w:val="1"/>
                <w:numId w:val="28"/>
              </w:numPr>
              <w:ind w:left="317" w:hanging="141"/>
              <w:rPr>
                <w:bCs/>
                <w:lang w:val="pt-PT"/>
              </w:rPr>
            </w:pPr>
            <w:r>
              <w:rPr>
                <w:bCs/>
                <w:lang w:val="pt-PT"/>
              </w:rPr>
              <w:t>Designação</w:t>
            </w:r>
          </w:p>
          <w:p w:rsidR="00E74B19" w:rsidP="009C5842" w:rsidRDefault="00E74B19" w14:paraId="02F9D32E" w14:textId="77777777">
            <w:pPr>
              <w:pStyle w:val="ListBullet"/>
              <w:numPr>
                <w:ilvl w:val="1"/>
                <w:numId w:val="28"/>
              </w:numPr>
              <w:ind w:left="317" w:hanging="141"/>
              <w:rPr>
                <w:bCs/>
                <w:lang w:val="pt-PT"/>
              </w:rPr>
            </w:pPr>
            <w:r>
              <w:rPr>
                <w:bCs/>
                <w:lang w:val="pt-PT"/>
              </w:rPr>
              <w:t>Local</w:t>
            </w:r>
          </w:p>
          <w:p w:rsidR="00E74B19" w:rsidP="009C5842" w:rsidRDefault="00E74B19" w14:paraId="79E3FB56" w14:textId="77777777">
            <w:pPr>
              <w:pStyle w:val="ListBullet"/>
              <w:numPr>
                <w:ilvl w:val="1"/>
                <w:numId w:val="28"/>
              </w:numPr>
              <w:ind w:left="317" w:hanging="141"/>
              <w:rPr>
                <w:bCs/>
                <w:lang w:val="pt-PT"/>
              </w:rPr>
            </w:pPr>
            <w:r>
              <w:rPr>
                <w:bCs/>
                <w:lang w:val="pt-PT"/>
              </w:rPr>
              <w:t>Inicio</w:t>
            </w:r>
          </w:p>
          <w:p w:rsidRPr="00E74B19" w:rsidR="00E74B19" w:rsidP="009C5842" w:rsidRDefault="00E74B19" w14:paraId="3756D5EF" w14:textId="656AE55A">
            <w:pPr>
              <w:pStyle w:val="ListBullet"/>
              <w:numPr>
                <w:ilvl w:val="1"/>
                <w:numId w:val="28"/>
              </w:numPr>
              <w:ind w:left="317" w:hanging="141"/>
              <w:rPr>
                <w:bCs/>
                <w:lang w:val="pt-PT"/>
              </w:rPr>
            </w:pPr>
            <w:r>
              <w:rPr>
                <w:bCs/>
                <w:lang w:val="pt-PT"/>
              </w:rPr>
              <w:t>Fim</w:t>
            </w:r>
          </w:p>
        </w:tc>
        <w:tc>
          <w:tcPr>
            <w:tcW w:w="1841" w:type="dxa"/>
            <w:gridSpan w:val="2"/>
            <w:shd w:val="clear" w:color="auto" w:fill="F2F2F2" w:themeFill="background1" w:themeFillShade="F2"/>
          </w:tcPr>
          <w:p w:rsidR="00F6222F" w:rsidP="0070653A" w:rsidRDefault="00F6222F" w14:paraId="017961D5" w14:textId="77777777">
            <w:pPr>
              <w:pStyle w:val="ListBullet"/>
              <w:numPr>
                <w:ilvl w:val="1"/>
                <w:numId w:val="28"/>
              </w:numPr>
              <w:ind w:left="150" w:hanging="182"/>
              <w:rPr>
                <w:bCs/>
                <w:lang w:val="pt-PT"/>
              </w:rPr>
            </w:pPr>
            <w:r>
              <w:rPr>
                <w:bCs/>
                <w:lang w:val="pt-PT"/>
              </w:rPr>
              <w:t>Utilizadores</w:t>
            </w:r>
          </w:p>
          <w:p w:rsidR="00F6222F" w:rsidP="0070653A" w:rsidRDefault="00F6222F" w14:paraId="28AAE320" w14:textId="77777777">
            <w:pPr>
              <w:pStyle w:val="ListBullet"/>
              <w:numPr>
                <w:ilvl w:val="1"/>
                <w:numId w:val="46"/>
              </w:numPr>
              <w:ind w:left="434" w:hanging="251"/>
              <w:rPr>
                <w:bCs/>
                <w:lang w:val="pt-PT"/>
              </w:rPr>
            </w:pPr>
            <w:r>
              <w:rPr>
                <w:bCs/>
                <w:lang w:val="pt-PT"/>
              </w:rPr>
              <w:t>Id</w:t>
            </w:r>
          </w:p>
          <w:p w:rsidR="00F6222F" w:rsidP="0070653A" w:rsidRDefault="00F6222F" w14:paraId="3ED805B0" w14:textId="77777777">
            <w:pPr>
              <w:pStyle w:val="ListBullet"/>
              <w:numPr>
                <w:ilvl w:val="1"/>
                <w:numId w:val="46"/>
              </w:numPr>
              <w:ind w:left="434" w:hanging="251"/>
              <w:rPr>
                <w:bCs/>
                <w:lang w:val="pt-PT"/>
              </w:rPr>
            </w:pPr>
            <w:r>
              <w:rPr>
                <w:bCs/>
                <w:lang w:val="pt-PT"/>
              </w:rPr>
              <w:t>Nome</w:t>
            </w:r>
          </w:p>
          <w:p w:rsidR="00C56E95" w:rsidP="0070653A" w:rsidRDefault="00C56E95" w14:paraId="346D2210" w14:textId="5AD33CA8">
            <w:pPr>
              <w:pStyle w:val="ListBullet"/>
              <w:numPr>
                <w:ilvl w:val="1"/>
                <w:numId w:val="46"/>
              </w:numPr>
              <w:ind w:left="434" w:hanging="251"/>
              <w:rPr>
                <w:bCs/>
                <w:lang w:val="pt-PT"/>
              </w:rPr>
            </w:pPr>
            <w:proofErr w:type="spellStart"/>
            <w:r>
              <w:rPr>
                <w:bCs/>
                <w:lang w:val="pt-PT"/>
              </w:rPr>
              <w:t>Username</w:t>
            </w:r>
            <w:proofErr w:type="spellEnd"/>
          </w:p>
          <w:p w:rsidR="00C56E95" w:rsidP="0070653A" w:rsidRDefault="00C56E95" w14:paraId="26DCE618" w14:textId="62AD5536">
            <w:pPr>
              <w:pStyle w:val="ListBullet"/>
              <w:numPr>
                <w:ilvl w:val="1"/>
                <w:numId w:val="46"/>
              </w:numPr>
              <w:ind w:left="434" w:hanging="251"/>
              <w:rPr>
                <w:bCs/>
                <w:lang w:val="pt-PT"/>
              </w:rPr>
            </w:pPr>
            <w:r>
              <w:rPr>
                <w:bCs/>
                <w:lang w:val="pt-PT"/>
              </w:rPr>
              <w:t>Password</w:t>
            </w:r>
          </w:p>
          <w:p w:rsidR="00F6222F" w:rsidP="0070653A" w:rsidRDefault="00F6222F" w14:paraId="005F05B9" w14:textId="77777777">
            <w:pPr>
              <w:pStyle w:val="ListBullet"/>
              <w:numPr>
                <w:ilvl w:val="1"/>
                <w:numId w:val="46"/>
              </w:numPr>
              <w:ind w:left="434" w:hanging="251"/>
              <w:rPr>
                <w:bCs/>
                <w:lang w:val="pt-PT"/>
              </w:rPr>
            </w:pPr>
            <w:r>
              <w:rPr>
                <w:bCs/>
                <w:lang w:val="pt-PT"/>
              </w:rPr>
              <w:t>Posição colaborativa</w:t>
            </w:r>
          </w:p>
          <w:p w:rsidR="00F6222F" w:rsidP="0070653A" w:rsidRDefault="00F6222F" w14:paraId="586B3EA8" w14:textId="77777777">
            <w:pPr>
              <w:pStyle w:val="ListBullet"/>
              <w:numPr>
                <w:ilvl w:val="1"/>
                <w:numId w:val="46"/>
              </w:numPr>
              <w:ind w:left="434" w:hanging="251"/>
              <w:rPr>
                <w:bCs/>
                <w:lang w:val="pt-PT"/>
              </w:rPr>
            </w:pPr>
            <w:r>
              <w:rPr>
                <w:bCs/>
                <w:lang w:val="pt-PT"/>
              </w:rPr>
              <w:t>Endereço</w:t>
            </w:r>
          </w:p>
          <w:p w:rsidR="00F6222F" w:rsidP="0070653A" w:rsidRDefault="00F6222F" w14:paraId="254F9291" w14:textId="77777777">
            <w:pPr>
              <w:pStyle w:val="ListBullet"/>
              <w:numPr>
                <w:ilvl w:val="1"/>
                <w:numId w:val="46"/>
              </w:numPr>
              <w:ind w:left="434" w:hanging="251"/>
              <w:rPr>
                <w:bCs/>
                <w:lang w:val="pt-PT"/>
              </w:rPr>
            </w:pPr>
            <w:proofErr w:type="spellStart"/>
            <w:r>
              <w:rPr>
                <w:bCs/>
                <w:lang w:val="pt-PT"/>
              </w:rPr>
              <w:t>Cod</w:t>
            </w:r>
            <w:proofErr w:type="spellEnd"/>
            <w:r>
              <w:rPr>
                <w:bCs/>
                <w:lang w:val="pt-PT"/>
              </w:rPr>
              <w:t>. Postal</w:t>
            </w:r>
          </w:p>
          <w:p w:rsidR="00F6222F" w:rsidP="0070653A" w:rsidRDefault="00F6222F" w14:paraId="78B69D3D" w14:textId="77777777">
            <w:pPr>
              <w:pStyle w:val="ListBullet"/>
              <w:numPr>
                <w:ilvl w:val="1"/>
                <w:numId w:val="46"/>
              </w:numPr>
              <w:ind w:left="434" w:hanging="251"/>
              <w:rPr>
                <w:bCs/>
                <w:lang w:val="pt-PT"/>
              </w:rPr>
            </w:pPr>
            <w:r>
              <w:rPr>
                <w:bCs/>
                <w:lang w:val="pt-PT"/>
              </w:rPr>
              <w:t>Local</w:t>
            </w:r>
          </w:p>
          <w:p w:rsidR="00F6222F" w:rsidP="0070653A" w:rsidRDefault="00F6222F" w14:paraId="10BB21D4" w14:textId="77777777">
            <w:pPr>
              <w:pStyle w:val="ListBullet"/>
              <w:numPr>
                <w:ilvl w:val="1"/>
                <w:numId w:val="46"/>
              </w:numPr>
              <w:ind w:left="434" w:hanging="251"/>
              <w:rPr>
                <w:bCs/>
                <w:lang w:val="pt-PT"/>
              </w:rPr>
            </w:pPr>
            <w:r>
              <w:rPr>
                <w:bCs/>
                <w:lang w:val="pt-PT"/>
              </w:rPr>
              <w:t>Contato</w:t>
            </w:r>
          </w:p>
          <w:p w:rsidR="00F6222F" w:rsidP="0070653A" w:rsidRDefault="00F6222F" w14:paraId="760D6E72" w14:textId="77777777">
            <w:pPr>
              <w:pStyle w:val="ListBullet"/>
              <w:numPr>
                <w:ilvl w:val="1"/>
                <w:numId w:val="46"/>
              </w:numPr>
              <w:ind w:left="434" w:hanging="251"/>
              <w:rPr>
                <w:bCs/>
                <w:lang w:val="pt-PT"/>
              </w:rPr>
            </w:pPr>
            <w:r>
              <w:rPr>
                <w:bCs/>
                <w:lang w:val="pt-PT"/>
              </w:rPr>
              <w:t>Email</w:t>
            </w:r>
          </w:p>
          <w:p w:rsidR="00F6222F" w:rsidP="00F6222F" w:rsidRDefault="00F6222F" w14:paraId="7C530099" w14:textId="77777777">
            <w:pPr>
              <w:pStyle w:val="ListBullet"/>
              <w:numPr>
                <w:ilvl w:val="1"/>
                <w:numId w:val="46"/>
              </w:numPr>
              <w:ind w:left="467" w:hanging="284"/>
              <w:rPr>
                <w:bCs/>
                <w:lang w:val="pt-PT"/>
              </w:rPr>
            </w:pPr>
            <w:r>
              <w:rPr>
                <w:bCs/>
                <w:lang w:val="pt-PT"/>
              </w:rPr>
              <w:t>Privilégios</w:t>
            </w:r>
          </w:p>
          <w:p w:rsidR="00F6222F" w:rsidP="00F6222F" w:rsidRDefault="00F6222F" w14:paraId="174AF116" w14:textId="77777777">
            <w:pPr>
              <w:pStyle w:val="ListBullet"/>
              <w:numPr>
                <w:ilvl w:val="2"/>
                <w:numId w:val="28"/>
              </w:numPr>
              <w:ind w:left="651" w:hanging="141"/>
              <w:rPr>
                <w:bCs/>
                <w:lang w:val="pt-PT"/>
              </w:rPr>
            </w:pPr>
            <w:r>
              <w:rPr>
                <w:bCs/>
                <w:lang w:val="pt-PT"/>
              </w:rPr>
              <w:t>Utilizador</w:t>
            </w:r>
          </w:p>
          <w:p w:rsidRPr="004E6980" w:rsidR="00F6222F" w:rsidP="00F6222F" w:rsidRDefault="00F6222F" w14:paraId="310F8414" w14:textId="77777777">
            <w:pPr>
              <w:pStyle w:val="ListBullet"/>
              <w:numPr>
                <w:ilvl w:val="2"/>
                <w:numId w:val="28"/>
              </w:numPr>
              <w:ind w:left="651" w:hanging="141"/>
              <w:rPr>
                <w:bCs/>
                <w:lang w:val="pt-PT"/>
              </w:rPr>
            </w:pPr>
            <w:proofErr w:type="spellStart"/>
            <w:r>
              <w:rPr>
                <w:bCs/>
                <w:lang w:val="pt-PT"/>
              </w:rPr>
              <w:t>Admin</w:t>
            </w:r>
            <w:proofErr w:type="spellEnd"/>
          </w:p>
          <w:p w:rsidR="00F6222F" w:rsidP="0070653A" w:rsidRDefault="00F6222F" w14:paraId="3B4AB7C0" w14:textId="77777777">
            <w:pPr>
              <w:pStyle w:val="ListBullet"/>
              <w:numPr>
                <w:ilvl w:val="0"/>
                <w:numId w:val="28"/>
              </w:numPr>
              <w:ind w:left="150" w:hanging="142"/>
              <w:rPr>
                <w:bCs/>
                <w:lang w:val="pt-PT"/>
              </w:rPr>
            </w:pPr>
            <w:r>
              <w:rPr>
                <w:bCs/>
                <w:lang w:val="pt-PT"/>
              </w:rPr>
              <w:t>Produtos</w:t>
            </w:r>
          </w:p>
          <w:p w:rsidR="00F6222F" w:rsidP="0070653A" w:rsidRDefault="00F6222F" w14:paraId="3C781B57" w14:textId="77777777">
            <w:pPr>
              <w:pStyle w:val="ListBullet"/>
              <w:numPr>
                <w:ilvl w:val="0"/>
                <w:numId w:val="28"/>
              </w:numPr>
              <w:ind w:left="150" w:right="-369" w:hanging="142"/>
              <w:rPr>
                <w:bCs/>
                <w:lang w:val="pt-PT"/>
              </w:rPr>
            </w:pPr>
            <w:r>
              <w:rPr>
                <w:bCs/>
                <w:lang w:val="pt-PT"/>
              </w:rPr>
              <w:t>Fornecedores</w:t>
            </w:r>
          </w:p>
          <w:p w:rsidRPr="00927BFA" w:rsidR="00FD5E72" w:rsidP="0070653A" w:rsidRDefault="00927BFA" w14:paraId="1BA0F618" w14:textId="31F44EB2">
            <w:pPr>
              <w:pStyle w:val="ListBullet"/>
              <w:numPr>
                <w:ilvl w:val="0"/>
                <w:numId w:val="28"/>
              </w:numPr>
              <w:ind w:left="150" w:right="-369" w:hanging="142"/>
              <w:rPr>
                <w:bCs/>
                <w:lang w:val="pt-PT"/>
              </w:rPr>
            </w:pPr>
            <w:r>
              <w:rPr>
                <w:bCs/>
                <w:lang w:val="pt-PT"/>
              </w:rPr>
              <w:t>Postos</w:t>
            </w:r>
          </w:p>
        </w:tc>
        <w:tc>
          <w:tcPr>
            <w:tcW w:w="2625" w:type="dxa"/>
            <w:shd w:val="clear" w:color="auto" w:fill="F2F2F2" w:themeFill="background1" w:themeFillShade="F2"/>
          </w:tcPr>
          <w:p w:rsidR="00F6222F" w:rsidP="00736DBB" w:rsidRDefault="00F6222F" w14:paraId="1CBBA1A5" w14:textId="77777777">
            <w:pPr>
              <w:pStyle w:val="ListBullet"/>
              <w:numPr>
                <w:ilvl w:val="1"/>
                <w:numId w:val="28"/>
              </w:numPr>
              <w:ind w:left="319" w:hanging="284"/>
              <w:rPr>
                <w:bCs/>
                <w:lang w:val="pt-PT"/>
              </w:rPr>
            </w:pPr>
            <w:proofErr w:type="gramStart"/>
            <w:r>
              <w:rPr>
                <w:bCs/>
                <w:lang w:val="pt-PT"/>
              </w:rPr>
              <w:t>Total produtos</w:t>
            </w:r>
            <w:proofErr w:type="gramEnd"/>
            <w:r>
              <w:rPr>
                <w:bCs/>
                <w:lang w:val="pt-PT"/>
              </w:rPr>
              <w:t xml:space="preserve"> </w:t>
            </w:r>
            <w:proofErr w:type="spellStart"/>
            <w:r>
              <w:rPr>
                <w:bCs/>
                <w:lang w:val="pt-PT"/>
              </w:rPr>
              <w:t>Qtd</w:t>
            </w:r>
            <w:proofErr w:type="spellEnd"/>
          </w:p>
          <w:p w:rsidR="00F6222F" w:rsidP="00736DBB" w:rsidRDefault="00F6222F" w14:paraId="6534F6B4" w14:textId="77777777">
            <w:pPr>
              <w:pStyle w:val="ListBullet"/>
              <w:numPr>
                <w:ilvl w:val="1"/>
                <w:numId w:val="28"/>
              </w:numPr>
              <w:ind w:left="319" w:hanging="284"/>
              <w:rPr>
                <w:bCs/>
                <w:lang w:val="pt-PT"/>
              </w:rPr>
            </w:pPr>
            <w:r>
              <w:rPr>
                <w:bCs/>
                <w:lang w:val="pt-PT"/>
              </w:rPr>
              <w:t>Alertas Stock 1</w:t>
            </w:r>
          </w:p>
          <w:p w:rsidRPr="004E6980" w:rsidR="00FD5E72" w:rsidP="00736DBB" w:rsidRDefault="00F6222F" w14:paraId="631F459E" w14:textId="3BE94756">
            <w:pPr>
              <w:pStyle w:val="ListBullet"/>
              <w:numPr>
                <w:ilvl w:val="1"/>
                <w:numId w:val="28"/>
              </w:numPr>
              <w:tabs>
                <w:tab w:val="left" w:pos="319"/>
              </w:tabs>
              <w:ind w:left="319" w:hanging="284"/>
              <w:rPr>
                <w:bCs/>
                <w:lang w:val="pt-PT"/>
              </w:rPr>
            </w:pPr>
            <w:r>
              <w:rPr>
                <w:bCs/>
                <w:lang w:val="pt-PT"/>
              </w:rPr>
              <w:t>Alertas Stock 2</w:t>
            </w:r>
          </w:p>
        </w:tc>
        <w:tc>
          <w:tcPr>
            <w:tcW w:w="884" w:type="dxa"/>
            <w:gridSpan w:val="2"/>
            <w:shd w:val="clear" w:color="auto" w:fill="F2F2F2" w:themeFill="background1" w:themeFillShade="F2"/>
          </w:tcPr>
          <w:p w:rsidRPr="004E6980" w:rsidR="00FD5E72" w:rsidP="00F6222F" w:rsidRDefault="00FD5E72" w14:paraId="7EB25A36" w14:textId="19F4B388">
            <w:pPr>
              <w:pStyle w:val="ListBullet"/>
              <w:ind w:left="-32"/>
              <w:rPr>
                <w:bCs/>
                <w:lang w:val="pt-PT"/>
              </w:rPr>
            </w:pPr>
          </w:p>
        </w:tc>
      </w:tr>
    </w:tbl>
    <w:p w:rsidRPr="004E6980" w:rsidR="001C38B3" w:rsidP="003205F8" w:rsidRDefault="001C38B3" w14:paraId="11CBABCB" w14:textId="4D8A572C">
      <w:pPr>
        <w:pStyle w:val="ListBullet"/>
        <w:rPr>
          <w:lang w:val="pt-PT"/>
        </w:rPr>
      </w:pPr>
    </w:p>
    <w:p w:rsidR="001C38B3" w:rsidP="003205F8" w:rsidRDefault="001C38B3" w14:paraId="4F3F1750" w14:textId="2D4A2AA8">
      <w:pPr>
        <w:pStyle w:val="ListBullet"/>
        <w:rPr>
          <w:lang w:val="pt-PT"/>
        </w:rPr>
      </w:pPr>
    </w:p>
    <w:p w:rsidR="00FD5E72" w:rsidP="003205F8" w:rsidRDefault="00FD5E72" w14:paraId="11532DD3" w14:textId="0EA46774">
      <w:pPr>
        <w:pStyle w:val="ListBullet"/>
        <w:rPr>
          <w:lang w:val="pt-PT"/>
        </w:rPr>
      </w:pPr>
    </w:p>
    <w:p w:rsidR="00D02518" w:rsidP="003205F8" w:rsidRDefault="00D02518" w14:paraId="54218CAE" w14:textId="261ECA40">
      <w:pPr>
        <w:pStyle w:val="ListBullet"/>
        <w:rPr>
          <w:lang w:val="pt-PT"/>
        </w:rPr>
      </w:pPr>
    </w:p>
    <w:p w:rsidR="00D02518" w:rsidP="003205F8" w:rsidRDefault="00D02518" w14:paraId="0641C754" w14:textId="77777777">
      <w:pPr>
        <w:pStyle w:val="ListBullet"/>
        <w:rPr>
          <w:lang w:val="pt-PT"/>
        </w:rPr>
      </w:pPr>
    </w:p>
    <w:p w:rsidR="000C432E" w:rsidP="003205F8" w:rsidRDefault="000C432E" w14:paraId="696B1741" w14:textId="77777777">
      <w:pPr>
        <w:pStyle w:val="ListBullet"/>
        <w:rPr>
          <w:lang w:val="pt-PT"/>
        </w:rPr>
      </w:pPr>
    </w:p>
    <w:p w:rsidR="00404B78" w:rsidP="003205F8" w:rsidRDefault="00404B78" w14:paraId="7E6B4E4F" w14:textId="77777777">
      <w:pPr>
        <w:pStyle w:val="ListBullet"/>
        <w:rPr>
          <w:lang w:val="pt-PT"/>
        </w:rPr>
      </w:pPr>
    </w:p>
    <w:p w:rsidR="00AF3964" w:rsidP="003205F8" w:rsidRDefault="0012389E" w14:paraId="4CDFD95A" w14:textId="5CA5B16E">
      <w:pPr>
        <w:pStyle w:val="ListBullet"/>
        <w:rPr>
          <w:lang w:val="pt-PT"/>
        </w:rPr>
      </w:pPr>
      <w:r w:rsidRPr="69879144" w:rsidR="69879144">
        <w:rPr>
          <w:lang w:val="pt-PT"/>
        </w:rPr>
        <w:t>Ao fazer o nosso login poderemos destacar desde logo duas secções. A barra lateral de navegação pelos diversos menus e à sua direita poderemos visualizar o conteúdo selecionado.</w:t>
      </w:r>
    </w:p>
    <w:p w:rsidR="00B12900" w:rsidP="003205F8" w:rsidRDefault="00B12900" w14:paraId="595D83EF" w14:textId="4D306B4B">
      <w:pPr>
        <w:pStyle w:val="ListBullet"/>
        <w:rPr>
          <w:lang w:val="pt-PT"/>
        </w:rPr>
      </w:pPr>
      <w:r>
        <w:rPr>
          <w:lang w:val="pt-PT"/>
        </w:rPr>
        <w:t>De destacar que todos os utilizadores terão acesso as opções:</w:t>
      </w:r>
    </w:p>
    <w:p w:rsidR="00B12900" w:rsidP="003823CA" w:rsidRDefault="00B12900" w14:paraId="38653753" w14:textId="084E1F5B">
      <w:pPr>
        <w:pStyle w:val="ListBullet"/>
        <w:numPr>
          <w:ilvl w:val="0"/>
          <w:numId w:val="47"/>
        </w:numPr>
        <w:rPr>
          <w:lang w:val="pt-PT"/>
        </w:rPr>
      </w:pPr>
      <w:r>
        <w:rPr>
          <w:lang w:val="pt-PT"/>
        </w:rPr>
        <w:t>Dashboar</w:t>
      </w:r>
      <w:r w:rsidR="003823CA">
        <w:rPr>
          <w:lang w:val="pt-PT"/>
        </w:rPr>
        <w:t>d</w:t>
      </w:r>
    </w:p>
    <w:p w:rsidR="003823CA" w:rsidP="003823CA" w:rsidRDefault="003823CA" w14:paraId="7E07C2DB" w14:textId="057C3B47">
      <w:pPr>
        <w:pStyle w:val="ListBullet"/>
        <w:numPr>
          <w:ilvl w:val="0"/>
          <w:numId w:val="47"/>
        </w:numPr>
        <w:rPr>
          <w:lang w:val="pt-PT"/>
        </w:rPr>
      </w:pPr>
      <w:r>
        <w:rPr>
          <w:lang w:val="pt-PT"/>
        </w:rPr>
        <w:t>Produtos</w:t>
      </w:r>
    </w:p>
    <w:p w:rsidR="003823CA" w:rsidP="003823CA" w:rsidRDefault="003823CA" w14:paraId="775836EC" w14:textId="3A3855CA">
      <w:pPr>
        <w:pStyle w:val="ListBullet"/>
        <w:numPr>
          <w:ilvl w:val="0"/>
          <w:numId w:val="47"/>
        </w:numPr>
        <w:rPr>
          <w:lang w:val="pt-PT"/>
        </w:rPr>
      </w:pPr>
      <w:r>
        <w:rPr>
          <w:lang w:val="pt-PT"/>
        </w:rPr>
        <w:t>Fornecedores</w:t>
      </w:r>
    </w:p>
    <w:p w:rsidR="00997BA9" w:rsidP="003823CA" w:rsidRDefault="00997BA9" w14:paraId="12DB1570" w14:textId="58DB2566">
      <w:pPr>
        <w:pStyle w:val="ListBullet"/>
        <w:numPr>
          <w:ilvl w:val="0"/>
          <w:numId w:val="47"/>
        </w:numPr>
        <w:rPr>
          <w:lang w:val="pt-PT"/>
        </w:rPr>
      </w:pPr>
      <w:r>
        <w:rPr>
          <w:lang w:val="pt-PT"/>
        </w:rPr>
        <w:t>Postos</w:t>
      </w:r>
    </w:p>
    <w:p w:rsidR="003823CA" w:rsidP="003823CA" w:rsidRDefault="003823CA" w14:paraId="19AB6CFE" w14:textId="260D1FA4">
      <w:pPr>
        <w:pStyle w:val="ListBullet"/>
        <w:numPr>
          <w:ilvl w:val="0"/>
          <w:numId w:val="47"/>
        </w:numPr>
        <w:rPr>
          <w:lang w:val="pt-PT"/>
        </w:rPr>
      </w:pPr>
      <w:proofErr w:type="spellStart"/>
      <w:r>
        <w:rPr>
          <w:lang w:val="pt-PT"/>
        </w:rPr>
        <w:t>Help</w:t>
      </w:r>
      <w:proofErr w:type="spellEnd"/>
    </w:p>
    <w:p w:rsidRPr="004E6980" w:rsidR="00C80FC5" w:rsidP="0003649A" w:rsidRDefault="00B432F5" w14:paraId="309B30B6" w14:textId="15756757">
      <w:pPr>
        <w:pStyle w:val="ListBullet"/>
        <w:rPr>
          <w:lang w:val="pt-PT"/>
        </w:rPr>
      </w:pPr>
      <w:r w:rsidRPr="69879144" w:rsidR="69879144">
        <w:rPr>
          <w:lang w:val="pt-PT"/>
        </w:rPr>
        <w:t xml:space="preserve">As opções Configurações e </w:t>
      </w:r>
      <w:r w:rsidRPr="69879144" w:rsidR="69879144">
        <w:rPr>
          <w:lang w:val="pt-PT"/>
        </w:rPr>
        <w:t>Admin</w:t>
      </w:r>
      <w:r w:rsidRPr="69879144" w:rsidR="69879144">
        <w:rPr>
          <w:lang w:val="pt-PT"/>
        </w:rPr>
        <w:t xml:space="preserve"> estarão apenas disponíveis para os utilizadores que tiverem o privilégio administrativo. A opção Manutenção estará disponível apenas para utilizadores que tenham o privilégio Master.</w:t>
      </w:r>
    </w:p>
    <w:p w:rsidR="00B21625" w:rsidP="00FD5E72" w:rsidRDefault="00FD5E72" w14:paraId="3013274C" w14:textId="3F11B35F">
      <w:pPr>
        <w:pStyle w:val="Heading3"/>
        <w:rPr>
          <w:lang w:val="pt-PT"/>
        </w:rPr>
      </w:pPr>
      <w:r w:rsidRPr="004E6980">
        <w:rPr>
          <w:lang w:val="pt-PT"/>
        </w:rPr>
        <w:t>DASBOARD</w:t>
      </w:r>
    </w:p>
    <w:p w:rsidR="00FD5E72" w:rsidP="00FD5E72" w:rsidRDefault="00FD5E72" w14:paraId="251B1470" w14:textId="6A319C89">
      <w:pPr>
        <w:rPr>
          <w:lang w:val="pt-PT"/>
        </w:rPr>
      </w:pPr>
      <w:r w:rsidRPr="69879144" w:rsidR="69879144">
        <w:rPr>
          <w:lang w:val="pt-PT"/>
        </w:rPr>
        <w:t xml:space="preserve">O nosso </w:t>
      </w:r>
      <w:r w:rsidRPr="69879144" w:rsidR="69879144">
        <w:rPr>
          <w:lang w:val="pt-PT"/>
        </w:rPr>
        <w:t>Dashboard</w:t>
      </w:r>
      <w:r w:rsidRPr="69879144" w:rsidR="69879144">
        <w:rPr>
          <w:lang w:val="pt-PT"/>
        </w:rPr>
        <w:t xml:space="preserve"> será constituído pelas principais informações disponíveis que estarão visíveis após o login na nossa app.</w:t>
      </w:r>
    </w:p>
    <w:p w:rsidR="00F00BC2" w:rsidP="00FD5E72" w:rsidRDefault="00F00BC2" w14:paraId="6EF5CA9A" w14:textId="77777777">
      <w:pPr>
        <w:rPr>
          <w:lang w:val="pt-PT"/>
        </w:rPr>
      </w:pPr>
    </w:p>
    <w:p w:rsidR="00FD5E72" w:rsidP="00FD5E72" w:rsidRDefault="00FD5E72" w14:paraId="5F204F2D" w14:textId="758A64F6">
      <w:pPr>
        <w:rPr>
          <w:lang w:val="pt-PT"/>
        </w:rPr>
      </w:pPr>
    </w:p>
    <w:p w:rsidR="00C80FC5" w:rsidP="00FD5E72" w:rsidRDefault="00C80FC5" w14:paraId="0E528CE0" w14:textId="77777777">
      <w:pPr>
        <w:rPr>
          <w:lang w:val="pt-PT"/>
        </w:rPr>
      </w:pPr>
    </w:p>
    <w:p w:rsidR="00C80FC5" w:rsidP="00FD5E72" w:rsidRDefault="00C80FC5" w14:paraId="7CFDFFD7" w14:textId="77777777">
      <w:pPr>
        <w:rPr>
          <w:lang w:val="pt-PT"/>
        </w:rPr>
      </w:pPr>
    </w:p>
    <w:p w:rsidR="00C80FC5" w:rsidP="00FD5E72" w:rsidRDefault="00C80FC5" w14:paraId="1769FB59" w14:textId="77777777">
      <w:pPr>
        <w:rPr>
          <w:lang w:val="pt-PT"/>
        </w:rPr>
      </w:pPr>
    </w:p>
    <w:p w:rsidR="00C80FC5" w:rsidP="00FD5E72" w:rsidRDefault="00C80FC5" w14:paraId="371A47C2" w14:textId="77777777">
      <w:pPr>
        <w:rPr>
          <w:lang w:val="pt-PT"/>
        </w:rPr>
      </w:pPr>
    </w:p>
    <w:p w:rsidR="00C80FC5" w:rsidP="00FD5E72" w:rsidRDefault="00C80FC5" w14:paraId="55DE4ACB" w14:textId="77777777">
      <w:pPr>
        <w:rPr>
          <w:lang w:val="pt-PT"/>
        </w:rPr>
      </w:pPr>
    </w:p>
    <w:p w:rsidR="00C80FC5" w:rsidP="00FD5E72" w:rsidRDefault="00C80FC5" w14:paraId="279EF07F" w14:textId="77777777">
      <w:pPr>
        <w:rPr>
          <w:lang w:val="pt-PT"/>
        </w:rPr>
      </w:pPr>
    </w:p>
    <w:p w:rsidR="00C80FC5" w:rsidP="00FD5E72" w:rsidRDefault="00C80FC5" w14:paraId="3366DE28" w14:textId="77777777">
      <w:pPr>
        <w:rPr>
          <w:lang w:val="pt-PT"/>
        </w:rPr>
      </w:pPr>
    </w:p>
    <w:p w:rsidR="00C80FC5" w:rsidP="00FD5E72" w:rsidRDefault="00C80FC5" w14:paraId="2DBEE7E6" w14:textId="77777777">
      <w:pPr>
        <w:rPr>
          <w:lang w:val="pt-PT"/>
        </w:rPr>
      </w:pPr>
    </w:p>
    <w:p w:rsidR="00C80FC5" w:rsidP="00FD5E72" w:rsidRDefault="00C80FC5" w14:paraId="3481AEB8" w14:textId="77777777">
      <w:pPr>
        <w:rPr>
          <w:lang w:val="pt-PT"/>
        </w:rPr>
      </w:pPr>
    </w:p>
    <w:p w:rsidR="00C80FC5" w:rsidP="00FD5E72" w:rsidRDefault="00C80FC5" w14:paraId="41A48B11" w14:textId="77777777">
      <w:pPr>
        <w:rPr>
          <w:lang w:val="pt-PT"/>
        </w:rPr>
      </w:pPr>
    </w:p>
    <w:p w:rsidR="00C80FC5" w:rsidP="00FD5E72" w:rsidRDefault="00C80FC5" w14:paraId="7196E7C3" w14:textId="77777777">
      <w:pPr>
        <w:rPr>
          <w:lang w:val="pt-PT"/>
        </w:rPr>
      </w:pPr>
    </w:p>
    <w:p w:rsidR="00C80FC5" w:rsidP="00FD5E72" w:rsidRDefault="00C80FC5" w14:paraId="2CE7A281" w14:textId="77777777">
      <w:pPr>
        <w:rPr>
          <w:lang w:val="pt-PT"/>
        </w:rPr>
      </w:pPr>
    </w:p>
    <w:p w:rsidR="00C80FC5" w:rsidP="00FD5E72" w:rsidRDefault="00C80FC5" w14:paraId="5F94CE04" w14:textId="77777777">
      <w:pPr>
        <w:rPr>
          <w:lang w:val="pt-PT"/>
        </w:rPr>
      </w:pPr>
    </w:p>
    <w:p w:rsidR="00C80FC5" w:rsidP="00FD5E72" w:rsidRDefault="00C80FC5" w14:paraId="0C903F07" w14:textId="77777777">
      <w:pPr>
        <w:rPr>
          <w:lang w:val="pt-PT"/>
        </w:rPr>
      </w:pPr>
    </w:p>
    <w:p w:rsidR="00C80FC5" w:rsidP="00FD5E72" w:rsidRDefault="00C80FC5" w14:paraId="569E64FF" w14:textId="77777777">
      <w:pPr>
        <w:rPr>
          <w:lang w:val="pt-PT"/>
        </w:rPr>
      </w:pPr>
    </w:p>
    <w:p w:rsidR="00C80FC5" w:rsidP="00FD5E72" w:rsidRDefault="00C80FC5" w14:paraId="1FBDC82D" w14:textId="77777777">
      <w:pPr>
        <w:rPr>
          <w:lang w:val="pt-PT"/>
        </w:rPr>
      </w:pPr>
    </w:p>
    <w:p w:rsidR="00FD5E72" w:rsidP="00FD5E72" w:rsidRDefault="00FD5E72" w14:paraId="705A5019" w14:textId="2CD7AEB9">
      <w:pPr>
        <w:pStyle w:val="Heading3"/>
        <w:rPr>
          <w:lang w:val="pt-PT"/>
        </w:rPr>
      </w:pPr>
      <w:r>
        <w:rPr>
          <w:lang w:val="pt-PT"/>
        </w:rPr>
        <w:t>Produtos</w:t>
      </w:r>
    </w:p>
    <w:p w:rsidR="00FD5E72" w:rsidP="00FD5E72" w:rsidRDefault="00FD5E72" w14:paraId="5950159F" w14:textId="28FA3061">
      <w:pPr>
        <w:rPr>
          <w:lang w:val="pt-PT"/>
        </w:rPr>
      </w:pPr>
      <w:r>
        <w:rPr>
          <w:noProof/>
          <w:lang w:val="pt-PT"/>
        </w:rPr>
        <w:drawing>
          <wp:anchor distT="0" distB="0" distL="114300" distR="114300" simplePos="0" relativeHeight="251683840" behindDoc="1" locked="0" layoutInCell="1" allowOverlap="1" wp14:anchorId="2855832E" wp14:editId="782D5F91">
            <wp:simplePos x="0" y="0"/>
            <wp:positionH relativeFrom="column">
              <wp:posOffset>39121</wp:posOffset>
            </wp:positionH>
            <wp:positionV relativeFrom="paragraph">
              <wp:posOffset>712056</wp:posOffset>
            </wp:positionV>
            <wp:extent cx="3348990" cy="2842260"/>
            <wp:effectExtent l="0" t="0" r="3810" b="2540"/>
            <wp:wrapTight wrapText="bothSides">
              <wp:wrapPolygon edited="0">
                <wp:start x="0" y="0"/>
                <wp:lineTo x="0" y="21523"/>
                <wp:lineTo x="21543" y="21523"/>
                <wp:lineTo x="21543" y="0"/>
                <wp:lineTo x="0" y="0"/>
              </wp:wrapPolygon>
            </wp:wrapTight>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8990" cy="284226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4864" behindDoc="1" locked="0" layoutInCell="1" allowOverlap="1" wp14:anchorId="2A9D0C95" wp14:editId="22F5517B">
            <wp:simplePos x="0" y="0"/>
            <wp:positionH relativeFrom="column">
              <wp:posOffset>3458154</wp:posOffset>
            </wp:positionH>
            <wp:positionV relativeFrom="paragraph">
              <wp:posOffset>705070</wp:posOffset>
            </wp:positionV>
            <wp:extent cx="3358515" cy="2849245"/>
            <wp:effectExtent l="0" t="0" r="0" b="0"/>
            <wp:wrapTight wrapText="bothSides">
              <wp:wrapPolygon edited="0">
                <wp:start x="0" y="0"/>
                <wp:lineTo x="0" y="21470"/>
                <wp:lineTo x="21482" y="21470"/>
                <wp:lineTo x="21482" y="0"/>
                <wp:lineTo x="0" y="0"/>
              </wp:wrapPolygon>
            </wp:wrapTight>
            <wp:docPr id="44" name="Picture 44" descr="A screenshot of a produ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roduct p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8515" cy="2849245"/>
                    </a:xfrm>
                    <a:prstGeom prst="rect">
                      <a:avLst/>
                    </a:prstGeom>
                  </pic:spPr>
                </pic:pic>
              </a:graphicData>
            </a:graphic>
            <wp14:sizeRelH relativeFrom="page">
              <wp14:pctWidth>0</wp14:pctWidth>
            </wp14:sizeRelH>
            <wp14:sizeRelV relativeFrom="page">
              <wp14:pctHeight>0</wp14:pctHeight>
            </wp14:sizeRelV>
          </wp:anchor>
        </w:drawing>
      </w:r>
      <w:r>
        <w:rPr>
          <w:lang w:val="pt-PT"/>
        </w:rPr>
        <w:t xml:space="preserve">Na secção de produtos poderemos encontrar a lista </w:t>
      </w:r>
      <w:r w:rsidR="00075A93">
        <w:rPr>
          <w:lang w:val="pt-PT"/>
        </w:rPr>
        <w:t xml:space="preserve">completa </w:t>
      </w:r>
      <w:r>
        <w:rPr>
          <w:lang w:val="pt-PT"/>
        </w:rPr>
        <w:t>de</w:t>
      </w:r>
      <w:r w:rsidR="00F87808">
        <w:rPr>
          <w:lang w:val="pt-PT"/>
        </w:rPr>
        <w:t xml:space="preserve"> todos os</w:t>
      </w:r>
      <w:r>
        <w:rPr>
          <w:lang w:val="pt-PT"/>
        </w:rPr>
        <w:t xml:space="preserve"> produtos</w:t>
      </w:r>
      <w:r w:rsidR="00F87808">
        <w:rPr>
          <w:lang w:val="pt-PT"/>
        </w:rPr>
        <w:t xml:space="preserve"> disponíveis na base de dados</w:t>
      </w:r>
      <w:r>
        <w:rPr>
          <w:lang w:val="pt-PT"/>
        </w:rPr>
        <w:t xml:space="preserve"> e </w:t>
      </w:r>
      <w:r w:rsidR="00B55BB4">
        <w:rPr>
          <w:lang w:val="pt-PT"/>
        </w:rPr>
        <w:t xml:space="preserve">quem tiver o </w:t>
      </w:r>
      <w:r w:rsidR="00987E84">
        <w:rPr>
          <w:lang w:val="pt-PT"/>
        </w:rPr>
        <w:t>privilégio administrativo</w:t>
      </w:r>
      <w:r w:rsidR="00B55BB4">
        <w:rPr>
          <w:lang w:val="pt-PT"/>
        </w:rPr>
        <w:t xml:space="preserve"> poderá</w:t>
      </w:r>
      <w:r>
        <w:rPr>
          <w:lang w:val="pt-PT"/>
        </w:rPr>
        <w:t xml:space="preserve"> adicionar, remover ou editar produtos</w:t>
      </w:r>
      <w:r w:rsidR="00987E84">
        <w:rPr>
          <w:lang w:val="pt-PT"/>
        </w:rPr>
        <w:t xml:space="preserve"> na nossa base de dados.</w:t>
      </w:r>
    </w:p>
    <w:p w:rsidRPr="00A51544" w:rsidR="00A51544" w:rsidP="00A51544" w:rsidRDefault="00A51544" w14:paraId="1C1EEB71" w14:textId="4834A2BE">
      <w:pPr>
        <w:rPr>
          <w:lang w:val="pt-PT"/>
        </w:rPr>
      </w:pPr>
    </w:p>
    <w:p w:rsidR="00A51544" w:rsidP="00A51544" w:rsidRDefault="00A51544" w14:paraId="7050B607" w14:textId="63642413">
      <w:pPr>
        <w:tabs>
          <w:tab w:val="left" w:pos="1221"/>
        </w:tabs>
        <w:rPr>
          <w:lang w:val="pt-PT"/>
        </w:rPr>
      </w:pPr>
    </w:p>
    <w:p w:rsidR="00A51544" w:rsidP="00A51544" w:rsidRDefault="00A51544" w14:paraId="13C8DEB9" w14:textId="1C150F50">
      <w:pPr>
        <w:tabs>
          <w:tab w:val="left" w:pos="1221"/>
        </w:tabs>
        <w:rPr>
          <w:lang w:val="pt-PT"/>
        </w:rPr>
      </w:pPr>
    </w:p>
    <w:p w:rsidR="00A51544" w:rsidP="00A51544" w:rsidRDefault="00A51544" w14:paraId="6A5BCE32" w14:textId="64D55FA6">
      <w:pPr>
        <w:pStyle w:val="Heading3"/>
        <w:rPr>
          <w:lang w:val="pt-PT"/>
        </w:rPr>
      </w:pPr>
      <w:r>
        <w:rPr>
          <w:lang w:val="pt-PT"/>
        </w:rPr>
        <w:t>Fornecedores</w:t>
      </w:r>
    </w:p>
    <w:p w:rsidR="00987E84" w:rsidP="00987E84" w:rsidRDefault="00987E84" w14:paraId="765F0783" w14:textId="75337539">
      <w:pPr>
        <w:rPr>
          <w:lang w:val="pt-PT"/>
        </w:rPr>
      </w:pPr>
      <w:r>
        <w:rPr>
          <w:noProof/>
          <w:lang w:val="pt-PT"/>
        </w:rPr>
        <w:lastRenderedPageBreak/>
        <w:drawing>
          <wp:anchor distT="0" distB="0" distL="114300" distR="114300" simplePos="0" relativeHeight="251685888" behindDoc="1" locked="0" layoutInCell="1" allowOverlap="1" wp14:anchorId="035FF520" wp14:editId="1634D630">
            <wp:simplePos x="0" y="0"/>
            <wp:positionH relativeFrom="column">
              <wp:posOffset>3318510</wp:posOffset>
            </wp:positionH>
            <wp:positionV relativeFrom="paragraph">
              <wp:posOffset>723265</wp:posOffset>
            </wp:positionV>
            <wp:extent cx="3418840" cy="2901950"/>
            <wp:effectExtent l="0" t="0" r="0" b="6350"/>
            <wp:wrapTight wrapText="bothSides">
              <wp:wrapPolygon edited="0">
                <wp:start x="0" y="0"/>
                <wp:lineTo x="0" y="21553"/>
                <wp:lineTo x="21504" y="21553"/>
                <wp:lineTo x="21504" y="0"/>
                <wp:lineTo x="0" y="0"/>
              </wp:wrapPolygon>
            </wp:wrapTight>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8840" cy="290195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6912" behindDoc="1" locked="0" layoutInCell="1" allowOverlap="1" wp14:anchorId="027D11D6" wp14:editId="28449013">
            <wp:simplePos x="0" y="0"/>
            <wp:positionH relativeFrom="column">
              <wp:posOffset>-239395</wp:posOffset>
            </wp:positionH>
            <wp:positionV relativeFrom="paragraph">
              <wp:posOffset>718958</wp:posOffset>
            </wp:positionV>
            <wp:extent cx="3425190" cy="2906395"/>
            <wp:effectExtent l="0" t="0" r="3810" b="1905"/>
            <wp:wrapTight wrapText="bothSides">
              <wp:wrapPolygon edited="0">
                <wp:start x="0" y="0"/>
                <wp:lineTo x="0" y="21520"/>
                <wp:lineTo x="21544" y="21520"/>
                <wp:lineTo x="21544" y="0"/>
                <wp:lineTo x="0" y="0"/>
              </wp:wrapPolygon>
            </wp:wrapTight>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190" cy="2906395"/>
                    </a:xfrm>
                    <a:prstGeom prst="rect">
                      <a:avLst/>
                    </a:prstGeom>
                  </pic:spPr>
                </pic:pic>
              </a:graphicData>
            </a:graphic>
            <wp14:sizeRelH relativeFrom="page">
              <wp14:pctWidth>0</wp14:pctWidth>
            </wp14:sizeRelH>
            <wp14:sizeRelV relativeFrom="page">
              <wp14:pctHeight>0</wp14:pctHeight>
            </wp14:sizeRelV>
          </wp:anchor>
        </w:drawing>
      </w:r>
      <w:r>
        <w:rPr>
          <w:lang w:val="pt-PT"/>
        </w:rPr>
        <w:t>Na n</w:t>
      </w:r>
      <w:r w:rsidR="00A51544">
        <w:rPr>
          <w:lang w:val="pt-PT"/>
        </w:rPr>
        <w:t xml:space="preserve">ossa </w:t>
      </w:r>
      <w:r>
        <w:rPr>
          <w:lang w:val="pt-PT"/>
        </w:rPr>
        <w:t>secção de produtos poderemos encontrar a lista completa de fornecedores disponíveis na base de dados e quem tiver o privilégio administrativo poderá adicionar, remover ou editar fornecedores na nossa base de dados.</w:t>
      </w:r>
    </w:p>
    <w:p w:rsidRPr="00A51544" w:rsidR="00A51544" w:rsidP="00A51544" w:rsidRDefault="00A51544" w14:paraId="2E5054C7" w14:textId="5AA9C297">
      <w:pPr>
        <w:rPr>
          <w:lang w:val="pt-PT"/>
        </w:rPr>
      </w:pPr>
    </w:p>
    <w:p w:rsidR="003F03FD" w:rsidP="003F03FD" w:rsidRDefault="003F03FD" w14:paraId="3937BB29" w14:textId="2CF30D56">
      <w:pPr>
        <w:pStyle w:val="Heading3"/>
        <w:rPr>
          <w:lang w:val="pt-PT"/>
        </w:rPr>
      </w:pPr>
      <w:r>
        <w:rPr>
          <w:lang w:val="pt-PT"/>
        </w:rPr>
        <w:t>Postos</w:t>
      </w:r>
    </w:p>
    <w:p w:rsidR="00987E84" w:rsidP="00987E84" w:rsidRDefault="00987E84" w14:paraId="09996116" w14:textId="4E739A4E">
      <w:pPr>
        <w:rPr>
          <w:lang w:val="pt-PT"/>
        </w:rPr>
      </w:pPr>
      <w:r w:rsidRPr="69879144" w:rsidR="69879144">
        <w:rPr>
          <w:lang w:val="pt-PT"/>
        </w:rPr>
        <w:t>Nesta secção demos encontrar a lista de todos os postos disponíveis na nossa base de dados. Caso possua o privilégio administrativo, o utilizador poderá adicionar, remover e editar postos na base de dados.</w:t>
      </w:r>
    </w:p>
    <w:p w:rsidR="00F02646" w:rsidP="00987E84" w:rsidRDefault="00F02646" w14:paraId="3E00C2FE" w14:textId="2F492112">
      <w:pPr>
        <w:rPr>
          <w:lang w:val="pt-PT"/>
        </w:rPr>
      </w:pPr>
      <w:r w:rsidRPr="69879144" w:rsidR="69879144">
        <w:rPr>
          <w:lang w:val="pt-PT"/>
        </w:rPr>
        <w:t>Podemos ter 3 tipos de postos:</w:t>
      </w:r>
    </w:p>
    <w:p w:rsidR="00F02646" w:rsidP="69879144" w:rsidRDefault="000F40DA" w14:paraId="54152E42" w14:textId="24C4D13D">
      <w:pPr>
        <w:pStyle w:val="ListParagraph"/>
        <w:numPr>
          <w:ilvl w:val="0"/>
          <w:numId w:val="48"/>
        </w:numPr>
        <w:rPr>
          <w:i w:val="1"/>
          <w:iCs w:val="1"/>
          <w:sz w:val="20"/>
          <w:szCs w:val="20"/>
          <w:lang w:val="pt-PT"/>
        </w:rPr>
      </w:pPr>
      <w:r w:rsidRPr="69879144" w:rsidR="69879144">
        <w:rPr>
          <w:lang w:val="pt-PT"/>
        </w:rPr>
        <w:t>Móveis: regra geral destinados a ambulâncias, onde teremos um registo individual, incluindo a Matrícula, a designação do posto e os produtos que o mesmo contém.</w:t>
      </w:r>
    </w:p>
    <w:p w:rsidR="00290960" w:rsidP="69879144" w:rsidRDefault="00290960" w14:paraId="537E3C58" w14:textId="2BB886A1">
      <w:pPr>
        <w:pStyle w:val="ListParagraph"/>
        <w:numPr>
          <w:ilvl w:val="0"/>
          <w:numId w:val="48"/>
        </w:numPr>
        <w:rPr>
          <w:i w:val="1"/>
          <w:iCs w:val="1"/>
          <w:sz w:val="20"/>
          <w:szCs w:val="20"/>
          <w:lang w:val="pt-PT"/>
        </w:rPr>
      </w:pPr>
      <w:r w:rsidRPr="69879144" w:rsidR="69879144">
        <w:rPr>
          <w:lang w:val="pt-PT"/>
        </w:rPr>
        <w:t>Mala de Abordagem: este posto estará sempre associado a um veículo, sendo que cada mala tem o seu próprio id e todas elas devem ter o mesmo conteúdo, padronizado pala empresa.</w:t>
      </w:r>
    </w:p>
    <w:p w:rsidR="00666251" w:rsidP="69879144" w:rsidRDefault="00666251" w14:paraId="092A51C6" w14:textId="233D4F4C">
      <w:pPr>
        <w:pStyle w:val="ListParagraph"/>
        <w:numPr>
          <w:ilvl w:val="0"/>
          <w:numId w:val="48"/>
        </w:numPr>
        <w:rPr>
          <w:i w:val="1"/>
          <w:iCs w:val="1"/>
          <w:sz w:val="20"/>
          <w:szCs w:val="20"/>
          <w:lang w:val="pt-PT"/>
        </w:rPr>
      </w:pPr>
      <w:r w:rsidRPr="69879144" w:rsidR="69879144">
        <w:rPr>
          <w:lang w:val="pt-PT"/>
        </w:rPr>
        <w:t>Temporário: estes postos são considerados para a participação em campanhas ou eventos precisem de produto disponível para desempenhar a sua atividade, não podem ser desconsiderados na gestão de stocks.</w:t>
      </w:r>
    </w:p>
    <w:p w:rsidR="008A53DF" w:rsidP="00987E84" w:rsidRDefault="008A53DF" w14:paraId="42492E91" w14:textId="77777777">
      <w:pPr>
        <w:rPr>
          <w:lang w:val="pt-PT"/>
        </w:rPr>
      </w:pPr>
    </w:p>
    <w:p w:rsidR="00A51544" w:rsidP="00A51544" w:rsidRDefault="00D6503C" w14:paraId="6929F9A3" w14:textId="5C2E301A">
      <w:pPr>
        <w:rPr>
          <w:lang w:val="pt-PT"/>
        </w:rPr>
      </w:pPr>
      <w:r>
        <w:rPr>
          <w:noProof/>
          <w:lang w:val="pt-PT"/>
        </w:rPr>
        <w:lastRenderedPageBreak/>
        <w:drawing>
          <wp:anchor distT="0" distB="0" distL="114300" distR="114300" simplePos="0" relativeHeight="251688960" behindDoc="1" locked="0" layoutInCell="1" allowOverlap="1" wp14:anchorId="5AC4D86E" wp14:editId="100613D8">
            <wp:simplePos x="0" y="0"/>
            <wp:positionH relativeFrom="column">
              <wp:posOffset>3484493</wp:posOffset>
            </wp:positionH>
            <wp:positionV relativeFrom="paragraph">
              <wp:posOffset>311785</wp:posOffset>
            </wp:positionV>
            <wp:extent cx="3332480" cy="2828290"/>
            <wp:effectExtent l="0" t="0" r="0" b="3810"/>
            <wp:wrapTight wrapText="bothSides">
              <wp:wrapPolygon edited="0">
                <wp:start x="0" y="0"/>
                <wp:lineTo x="0" y="21532"/>
                <wp:lineTo x="21485" y="21532"/>
                <wp:lineTo x="21485" y="0"/>
                <wp:lineTo x="0" y="0"/>
              </wp:wrapPolygon>
            </wp:wrapTight>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2480" cy="282829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7936" behindDoc="1" locked="0" layoutInCell="1" allowOverlap="1" wp14:anchorId="7A69BD95" wp14:editId="19943E6F">
            <wp:simplePos x="0" y="0"/>
            <wp:positionH relativeFrom="column">
              <wp:posOffset>-635</wp:posOffset>
            </wp:positionH>
            <wp:positionV relativeFrom="paragraph">
              <wp:posOffset>311785</wp:posOffset>
            </wp:positionV>
            <wp:extent cx="3310255" cy="2809240"/>
            <wp:effectExtent l="0" t="0" r="4445" b="0"/>
            <wp:wrapTight wrapText="bothSides">
              <wp:wrapPolygon edited="0">
                <wp:start x="0" y="0"/>
                <wp:lineTo x="0" y="21483"/>
                <wp:lineTo x="21546" y="21483"/>
                <wp:lineTo x="21546" y="0"/>
                <wp:lineTo x="0" y="0"/>
              </wp:wrapPolygon>
            </wp:wrapTight>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0255" cy="2809240"/>
                    </a:xfrm>
                    <a:prstGeom prst="rect">
                      <a:avLst/>
                    </a:prstGeom>
                  </pic:spPr>
                </pic:pic>
              </a:graphicData>
            </a:graphic>
            <wp14:sizeRelH relativeFrom="page">
              <wp14:pctWidth>0</wp14:pctWidth>
            </wp14:sizeRelH>
            <wp14:sizeRelV relativeFrom="page">
              <wp14:pctHeight>0</wp14:pctHeight>
            </wp14:sizeRelV>
          </wp:anchor>
        </w:drawing>
      </w:r>
    </w:p>
    <w:p w:rsidR="00D77F7E" w:rsidP="00A51544" w:rsidRDefault="00D77F7E" w14:paraId="0C8FA1B5" w14:textId="1A1AF37C">
      <w:pPr>
        <w:rPr>
          <w:lang w:val="pt-PT"/>
        </w:rPr>
      </w:pPr>
    </w:p>
    <w:p w:rsidR="00B3324C" w:rsidP="00A51544" w:rsidRDefault="00B3324C" w14:paraId="0C9F18B7" w14:textId="449071F2">
      <w:pPr>
        <w:rPr>
          <w:lang w:val="pt-PT"/>
        </w:rPr>
      </w:pPr>
    </w:p>
    <w:p w:rsidR="008A53DF" w:rsidP="00A51544" w:rsidRDefault="008A53DF" w14:paraId="7BBA8B24" w14:textId="77777777">
      <w:pPr>
        <w:rPr>
          <w:lang w:val="pt-PT"/>
        </w:rPr>
      </w:pPr>
    </w:p>
    <w:p w:rsidR="008A53DF" w:rsidP="00A51544" w:rsidRDefault="008A53DF" w14:paraId="3E2837EC" w14:textId="77777777">
      <w:pPr>
        <w:rPr>
          <w:lang w:val="pt-PT"/>
        </w:rPr>
      </w:pPr>
    </w:p>
    <w:p w:rsidR="008A53DF" w:rsidP="00A51544" w:rsidRDefault="008A53DF" w14:paraId="2A04EE54" w14:textId="77777777">
      <w:pPr>
        <w:rPr>
          <w:lang w:val="pt-PT"/>
        </w:rPr>
      </w:pPr>
    </w:p>
    <w:p w:rsidR="008A53DF" w:rsidP="00A51544" w:rsidRDefault="008A53DF" w14:paraId="69B8CED4" w14:textId="77777777">
      <w:pPr>
        <w:rPr>
          <w:lang w:val="pt-PT"/>
        </w:rPr>
      </w:pPr>
    </w:p>
    <w:p w:rsidR="008A53DF" w:rsidP="00A51544" w:rsidRDefault="008A53DF" w14:paraId="4195FE3C" w14:textId="77777777">
      <w:pPr>
        <w:rPr>
          <w:lang w:val="pt-PT"/>
        </w:rPr>
      </w:pPr>
    </w:p>
    <w:p w:rsidR="008A53DF" w:rsidP="00A51544" w:rsidRDefault="008A53DF" w14:paraId="6CECCC06" w14:textId="77777777">
      <w:pPr>
        <w:rPr>
          <w:lang w:val="pt-PT"/>
        </w:rPr>
      </w:pPr>
    </w:p>
    <w:p w:rsidR="008A53DF" w:rsidP="00A51544" w:rsidRDefault="008A53DF" w14:paraId="0C3E25CC" w14:textId="77777777">
      <w:pPr>
        <w:rPr>
          <w:lang w:val="pt-PT"/>
        </w:rPr>
      </w:pPr>
    </w:p>
    <w:p w:rsidR="00B3324C" w:rsidP="00B3324C" w:rsidRDefault="00B3324C" w14:paraId="16A45C98" w14:textId="2D643757">
      <w:pPr>
        <w:pStyle w:val="Heading3"/>
        <w:rPr>
          <w:lang w:val="pt-PT"/>
        </w:rPr>
      </w:pPr>
      <w:r>
        <w:rPr>
          <w:lang w:val="pt-PT"/>
        </w:rPr>
        <w:t>Utilizadores</w:t>
      </w:r>
    </w:p>
    <w:p w:rsidR="00B3324C" w:rsidP="00B3324C" w:rsidRDefault="00B3324C" w14:paraId="3A80F083" w14:textId="2C47C087">
      <w:pPr>
        <w:rPr>
          <w:lang w:val="pt-PT"/>
        </w:rPr>
      </w:pPr>
      <w:r w:rsidRPr="69879144" w:rsidR="69879144">
        <w:rPr>
          <w:lang w:val="pt-PT"/>
        </w:rPr>
        <w:t>No painel de Utilizadores poderemos encontrar a lista completa de utilizadores registados na base de dados, assim como suas informações principais. De referir que, os utilizadores com privilégio administrativo poderão adicionar, remover e editar utilizadores da nossa base de dados, assim como alterar os seus privilégios.</w:t>
      </w:r>
    </w:p>
    <w:p w:rsidR="008A53DF" w:rsidP="00B3324C" w:rsidRDefault="008A53DF" w14:paraId="0F14F655" w14:textId="32A5701C">
      <w:pPr>
        <w:rPr>
          <w:lang w:val="pt-PT"/>
        </w:rPr>
      </w:pPr>
    </w:p>
    <w:p w:rsidR="008A53DF" w:rsidP="00B3324C" w:rsidRDefault="008A53DF" w14:paraId="17EE097F" w14:textId="52210BAA">
      <w:pPr>
        <w:rPr>
          <w:lang w:val="pt-PT"/>
        </w:rPr>
      </w:pPr>
      <w:r>
        <w:rPr>
          <w:noProof/>
          <w:lang w:val="pt-PT"/>
        </w:rPr>
        <w:lastRenderedPageBreak/>
        <w:drawing>
          <wp:anchor distT="0" distB="0" distL="114300" distR="114300" simplePos="0" relativeHeight="251689984" behindDoc="1" locked="0" layoutInCell="1" allowOverlap="1" wp14:anchorId="40C1C124" wp14:editId="14D2AB64">
            <wp:simplePos x="0" y="0"/>
            <wp:positionH relativeFrom="column">
              <wp:posOffset>846455</wp:posOffset>
            </wp:positionH>
            <wp:positionV relativeFrom="paragraph">
              <wp:posOffset>234839</wp:posOffset>
            </wp:positionV>
            <wp:extent cx="4869815" cy="4149725"/>
            <wp:effectExtent l="0" t="0" r="0" b="3175"/>
            <wp:wrapTight wrapText="bothSides">
              <wp:wrapPolygon edited="0">
                <wp:start x="0" y="0"/>
                <wp:lineTo x="0" y="21550"/>
                <wp:lineTo x="21518" y="21550"/>
                <wp:lineTo x="21518" y="0"/>
                <wp:lineTo x="0" y="0"/>
              </wp:wrapPolygon>
            </wp:wrapTight>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9815" cy="4149725"/>
                    </a:xfrm>
                    <a:prstGeom prst="rect">
                      <a:avLst/>
                    </a:prstGeom>
                  </pic:spPr>
                </pic:pic>
              </a:graphicData>
            </a:graphic>
            <wp14:sizeRelH relativeFrom="page">
              <wp14:pctWidth>0</wp14:pctWidth>
            </wp14:sizeRelH>
            <wp14:sizeRelV relativeFrom="page">
              <wp14:pctHeight>0</wp14:pctHeight>
            </wp14:sizeRelV>
          </wp:anchor>
        </w:drawing>
      </w:r>
    </w:p>
    <w:p w:rsidR="00B3324C" w:rsidP="00A51544" w:rsidRDefault="00B3324C" w14:paraId="642C1A27" w14:textId="21F514C8">
      <w:pPr>
        <w:rPr>
          <w:lang w:val="pt-PT"/>
        </w:rPr>
      </w:pPr>
    </w:p>
    <w:p w:rsidR="00B3324C" w:rsidP="00A51544" w:rsidRDefault="00B3324C" w14:paraId="66CF2B4D" w14:textId="0EE66D06">
      <w:pPr>
        <w:rPr>
          <w:lang w:val="pt-PT"/>
        </w:rPr>
      </w:pPr>
    </w:p>
    <w:p w:rsidR="00B3324C" w:rsidP="00A51544" w:rsidRDefault="00B3324C" w14:paraId="53526986" w14:textId="6DDA38D8">
      <w:pPr>
        <w:rPr>
          <w:lang w:val="pt-PT"/>
        </w:rPr>
      </w:pPr>
    </w:p>
    <w:p w:rsidR="00B3324C" w:rsidP="00A51544" w:rsidRDefault="00B3324C" w14:paraId="7719FF27" w14:textId="4D76CD1C">
      <w:pPr>
        <w:rPr>
          <w:lang w:val="pt-PT"/>
        </w:rPr>
      </w:pPr>
    </w:p>
    <w:p w:rsidR="00B3324C" w:rsidP="00A51544" w:rsidRDefault="00B3324C" w14:paraId="322003BA" w14:textId="573F2685">
      <w:pPr>
        <w:rPr>
          <w:lang w:val="pt-PT"/>
        </w:rPr>
      </w:pPr>
    </w:p>
    <w:p w:rsidR="00B3324C" w:rsidP="00A51544" w:rsidRDefault="00B3324C" w14:paraId="588293EF" w14:textId="77777777">
      <w:pPr>
        <w:rPr>
          <w:lang w:val="pt-PT"/>
        </w:rPr>
      </w:pPr>
    </w:p>
    <w:p w:rsidR="00B3324C" w:rsidP="00A51544" w:rsidRDefault="00B3324C" w14:paraId="47B4D193" w14:textId="77777777">
      <w:pPr>
        <w:rPr>
          <w:lang w:val="pt-PT"/>
        </w:rPr>
      </w:pPr>
    </w:p>
    <w:p w:rsidR="00B3324C" w:rsidP="00A51544" w:rsidRDefault="00B3324C" w14:paraId="25459331" w14:textId="77777777">
      <w:pPr>
        <w:rPr>
          <w:lang w:val="pt-PT"/>
        </w:rPr>
      </w:pPr>
    </w:p>
    <w:p w:rsidR="00B3324C" w:rsidP="00A51544" w:rsidRDefault="00B3324C" w14:paraId="3B0BC9BD" w14:textId="77777777">
      <w:pPr>
        <w:rPr>
          <w:lang w:val="pt-PT"/>
        </w:rPr>
      </w:pPr>
    </w:p>
    <w:p w:rsidR="00B3324C" w:rsidP="00A51544" w:rsidRDefault="00B3324C" w14:paraId="1BF250CC" w14:textId="77777777">
      <w:pPr>
        <w:rPr>
          <w:lang w:val="pt-PT"/>
        </w:rPr>
      </w:pPr>
    </w:p>
    <w:p w:rsidR="00B3324C" w:rsidP="00A51544" w:rsidRDefault="00B3324C" w14:paraId="6C646D6C" w14:textId="77777777">
      <w:pPr>
        <w:rPr>
          <w:lang w:val="pt-PT"/>
        </w:rPr>
      </w:pPr>
    </w:p>
    <w:p w:rsidR="008A53DF" w:rsidP="00A51544" w:rsidRDefault="008A53DF" w14:paraId="3F4CC635" w14:textId="77777777">
      <w:pPr>
        <w:rPr>
          <w:lang w:val="pt-PT"/>
        </w:rPr>
      </w:pPr>
    </w:p>
    <w:p w:rsidR="008A53DF" w:rsidP="00A51544" w:rsidRDefault="008A53DF" w14:paraId="231BC08E" w14:textId="77777777">
      <w:pPr>
        <w:rPr>
          <w:lang w:val="pt-PT"/>
        </w:rPr>
      </w:pPr>
    </w:p>
    <w:p w:rsidR="008A53DF" w:rsidP="00A51544" w:rsidRDefault="008A53DF" w14:paraId="54B3A71D" w14:textId="77777777">
      <w:pPr>
        <w:rPr>
          <w:lang w:val="pt-PT"/>
        </w:rPr>
      </w:pPr>
    </w:p>
    <w:p w:rsidR="008A53DF" w:rsidP="00A51544" w:rsidRDefault="008A53DF" w14:paraId="3C24E645" w14:textId="77777777">
      <w:pPr>
        <w:rPr>
          <w:lang w:val="pt-PT"/>
        </w:rPr>
      </w:pPr>
    </w:p>
    <w:p w:rsidR="002700D0" w:rsidP="00A51544" w:rsidRDefault="002700D0" w14:paraId="6382119E" w14:textId="77777777">
      <w:pPr>
        <w:rPr>
          <w:lang w:val="pt-PT"/>
        </w:rPr>
      </w:pPr>
    </w:p>
    <w:p w:rsidR="002700D0" w:rsidP="00A51544" w:rsidRDefault="002700D0" w14:paraId="3B179FBD" w14:textId="77777777">
      <w:pPr>
        <w:rPr>
          <w:lang w:val="pt-PT"/>
        </w:rPr>
      </w:pPr>
    </w:p>
    <w:p w:rsidR="002700D0" w:rsidP="00A51544" w:rsidRDefault="002700D0" w14:paraId="0DF32302" w14:textId="77777777">
      <w:pPr>
        <w:rPr>
          <w:lang w:val="pt-PT"/>
        </w:rPr>
      </w:pPr>
    </w:p>
    <w:p w:rsidR="002700D0" w:rsidP="00A51544" w:rsidRDefault="002700D0" w14:paraId="71C41271" w14:textId="77777777">
      <w:pPr>
        <w:rPr>
          <w:lang w:val="pt-PT"/>
        </w:rPr>
      </w:pPr>
    </w:p>
    <w:p w:rsidR="002700D0" w:rsidP="00A51544" w:rsidRDefault="002700D0" w14:paraId="699559CF" w14:textId="77777777">
      <w:pPr>
        <w:rPr>
          <w:lang w:val="pt-PT"/>
        </w:rPr>
      </w:pPr>
    </w:p>
    <w:p w:rsidR="002700D0" w:rsidP="00A51544" w:rsidRDefault="002700D0" w14:paraId="0EB6C24C" w14:textId="77777777">
      <w:pPr>
        <w:rPr>
          <w:lang w:val="pt-PT"/>
        </w:rPr>
      </w:pPr>
    </w:p>
    <w:p w:rsidR="002700D0" w:rsidP="00A51544" w:rsidRDefault="002700D0" w14:paraId="40151D9A" w14:textId="77777777">
      <w:pPr>
        <w:rPr>
          <w:lang w:val="pt-PT"/>
        </w:rPr>
      </w:pPr>
    </w:p>
    <w:p w:rsidR="002700D0" w:rsidP="00A51544" w:rsidRDefault="002700D0" w14:paraId="572EE582" w14:textId="77777777">
      <w:pPr>
        <w:rPr>
          <w:lang w:val="pt-PT"/>
        </w:rPr>
      </w:pPr>
    </w:p>
    <w:p w:rsidR="002700D0" w:rsidP="00A51544" w:rsidRDefault="002700D0" w14:paraId="3262D3EC" w14:textId="77777777">
      <w:pPr>
        <w:rPr>
          <w:lang w:val="pt-PT"/>
        </w:rPr>
      </w:pPr>
    </w:p>
    <w:p w:rsidR="00B3324C" w:rsidP="00B3324C" w:rsidRDefault="00B3324C" w14:paraId="783513EC" w14:textId="7941C8A9">
      <w:pPr>
        <w:pStyle w:val="Heading3"/>
        <w:rPr>
          <w:lang w:val="pt-PT"/>
        </w:rPr>
      </w:pPr>
      <w:r>
        <w:rPr>
          <w:lang w:val="pt-PT"/>
        </w:rPr>
        <w:t>Painel Administrativo</w:t>
      </w:r>
    </w:p>
    <w:p w:rsidR="002700D0" w:rsidP="00B3324C" w:rsidRDefault="00B3324C" w14:paraId="43DBE86F" w14:textId="5CFDCB87">
      <w:pPr>
        <w:rPr>
          <w:lang w:val="pt-PT"/>
        </w:rPr>
      </w:pPr>
      <w:r w:rsidRPr="69879144" w:rsidR="69879144">
        <w:rPr>
          <w:lang w:val="pt-PT"/>
        </w:rPr>
        <w:t>O painel administrativo é um painel disponível apenas para os utilizadores que tenham o privilégio administrativo e é o resumo de grande parte das funcionalidades administrativas contidas em Produtos, Fornecedores e Postos.</w:t>
      </w:r>
    </w:p>
    <w:p w:rsidR="00B3324C" w:rsidP="00B3324C" w:rsidRDefault="00B3324C" w14:paraId="274A337B" w14:textId="124E8CF3">
      <w:pPr>
        <w:rPr>
          <w:lang w:val="pt-PT"/>
        </w:rPr>
      </w:pPr>
      <w:r w:rsidRPr="69879144" w:rsidR="69879144">
        <w:rPr>
          <w:lang w:val="pt-PT"/>
        </w:rPr>
        <w:t xml:space="preserve"> O </w:t>
      </w:r>
      <w:r w:rsidRPr="69879144" w:rsidR="69879144">
        <w:rPr>
          <w:lang w:val="pt-PT"/>
        </w:rPr>
        <w:t>Dashboard</w:t>
      </w:r>
      <w:r w:rsidRPr="69879144" w:rsidR="69879144">
        <w:rPr>
          <w:lang w:val="pt-PT"/>
        </w:rPr>
        <w:t xml:space="preserve"> será constituído pelas principais informações que teremos disponíveis, disponíveis logo na abertura da nossa app e a após o login.</w:t>
      </w:r>
    </w:p>
    <w:p w:rsidRPr="00A51544" w:rsidR="00B3324C" w:rsidP="00A51544" w:rsidRDefault="00D84CFE" w14:paraId="08A9E14E" w14:textId="2FE80666">
      <w:pPr>
        <w:rPr>
          <w:lang w:val="pt-PT"/>
        </w:rPr>
      </w:pPr>
      <w:r>
        <w:rPr>
          <w:noProof/>
          <w:lang w:val="pt-PT"/>
        </w:rPr>
        <w:lastRenderedPageBreak/>
        <w:drawing>
          <wp:anchor distT="0" distB="0" distL="114300" distR="114300" simplePos="0" relativeHeight="251691008" behindDoc="1" locked="0" layoutInCell="1" allowOverlap="1" wp14:anchorId="734A370A" wp14:editId="3A884219">
            <wp:simplePos x="0" y="0"/>
            <wp:positionH relativeFrom="column">
              <wp:posOffset>0</wp:posOffset>
            </wp:positionH>
            <wp:positionV relativeFrom="paragraph">
              <wp:posOffset>2540</wp:posOffset>
            </wp:positionV>
            <wp:extent cx="6736080" cy="5739765"/>
            <wp:effectExtent l="0" t="0" r="0" b="635"/>
            <wp:wrapTight wrapText="bothSides">
              <wp:wrapPolygon edited="0">
                <wp:start x="0" y="0"/>
                <wp:lineTo x="0" y="21555"/>
                <wp:lineTo x="21543" y="21555"/>
                <wp:lineTo x="21543" y="0"/>
                <wp:lineTo x="0" y="0"/>
              </wp:wrapPolygon>
            </wp:wrapTight>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36080" cy="5739765"/>
                    </a:xfrm>
                    <a:prstGeom prst="rect">
                      <a:avLst/>
                    </a:prstGeom>
                  </pic:spPr>
                </pic:pic>
              </a:graphicData>
            </a:graphic>
            <wp14:sizeRelH relativeFrom="page">
              <wp14:pctWidth>0</wp14:pctWidth>
            </wp14:sizeRelH>
            <wp14:sizeRelV relativeFrom="page">
              <wp14:pctHeight>0</wp14:pctHeight>
            </wp14:sizeRelV>
          </wp:anchor>
        </w:drawing>
      </w:r>
    </w:p>
    <w:sectPr w:rsidRPr="00A51544" w:rsidR="00B3324C" w:rsidSect="00A51544">
      <w:type w:val="continuous"/>
      <w:pgSz w:w="11907" w:h="16839" w:orient="portrait" w:code="9"/>
      <w:pgMar w:top="1304" w:right="505" w:bottom="1252" w:left="794" w:header="720" w:footer="794"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93DA2" w:rsidRDefault="00C93DA2" w14:paraId="74FF624B" w14:textId="77777777">
      <w:pPr>
        <w:spacing w:after="0" w:line="240" w:lineRule="auto"/>
      </w:pPr>
      <w:r>
        <w:separator/>
      </w:r>
    </w:p>
  </w:endnote>
  <w:endnote w:type="continuationSeparator" w:id="0">
    <w:p w:rsidR="00C93DA2" w:rsidRDefault="00C93DA2" w14:paraId="12DADCE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abic Typesetting">
    <w:panose1 w:val="03020402040406030203"/>
    <w:charset w:val="B2"/>
    <w:family w:val="script"/>
    <w:pitch w:val="variable"/>
    <w:sig w:usb0="80002007" w:usb1="80000000" w:usb2="00000008" w:usb3="00000000" w:csb0="000000D3" w:csb1="00000000"/>
  </w:font>
  <w:font w:name="Monotype Corsiva">
    <w:panose1 w:val="03010101010201010101"/>
    <w:charset w:val="00"/>
    <w:family w:val="script"/>
    <w:pitch w:val="variable"/>
    <w:sig w:usb0="00000003" w:usb1="00000000" w:usb2="00000000" w:usb3="00000000" w:csb0="00000001"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3004" w:rsidP="00311821" w:rsidRDefault="00203004" w14:paraId="3E87ED32" w14:textId="77777777">
    <w:pPr>
      <w:pStyle w:val="Footer"/>
      <w:framePr w:wrap="none" w:hAnchor="margin" w:vAnchor="text" w:y="1"/>
      <w:rPr>
        <w:rStyle w:val="PageNumber"/>
      </w:rPr>
    </w:pPr>
    <w:r>
      <w:rPr>
        <w:rStyle w:val="PageNumber"/>
      </w:rPr>
      <w:fldChar w:fldCharType="begin"/>
    </w:r>
    <w:r>
      <w:rPr>
        <w:rStyle w:val="PageNumber"/>
      </w:rPr>
      <w:instrText xml:space="preserve"> PAGE </w:instrText>
    </w:r>
    <w:r>
      <w:rPr>
        <w:rStyle w:val="PageNumber"/>
      </w:rPr>
      <w:fldChar w:fldCharType="end"/>
    </w:r>
  </w:p>
  <w:p w:rsidR="00203004" w:rsidP="002B54B4" w:rsidRDefault="00203004" w14:paraId="7FA367A2" w14:textId="7777777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B54B4" w:rsidR="00203004" w:rsidP="00311821" w:rsidRDefault="00203004" w14:paraId="33F34F67" w14:textId="77777777">
    <w:pPr>
      <w:pStyle w:val="Footer"/>
      <w:framePr w:wrap="none" w:hAnchor="margin" w:vAnchor="text" w:y="1"/>
      <w:rPr>
        <w:rStyle w:val="PageNumber"/>
        <w:sz w:val="20"/>
      </w:rPr>
    </w:pPr>
  </w:p>
  <w:p w:rsidRPr="002B54B4" w:rsidR="00203004" w:rsidP="002B54B4" w:rsidRDefault="00203004" w14:paraId="1839EF26" w14:textId="77777777">
    <w:pPr>
      <w:pStyle w:val="Footer"/>
      <w:ind w:firstLine="360"/>
      <w:rPr>
        <w:sz w:val="20"/>
      </w:rPr>
    </w:pPr>
    <w:r w:rsidRPr="002B54B4">
      <w:rPr>
        <w:sz w:val="20"/>
      </w:rPr>
      <w:ptab w:alignment="center" w:relativeTo="margin" w:leader="none"/>
    </w:r>
    <w:r w:rsidRPr="002B54B4">
      <w:rPr>
        <w:sz w:val="20"/>
      </w:rPr>
      <w:ptab w:alignment="right" w:relativeTo="margin" w:leader="none"/>
    </w:r>
    <w:r w:rsidRPr="002B54B4">
      <w:rPr>
        <w:sz w:val="20"/>
      </w:rPr>
      <w:t>by Dario Dourado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3004" w:rsidP="00311821" w:rsidRDefault="00203004" w14:paraId="0D76A079" w14:textId="77777777">
    <w:pPr>
      <w:pStyle w:val="Footer"/>
      <w:framePr w:wrap="none" w:hAnchor="margin" w:vAnchor="text" w:y="1"/>
      <w:rPr>
        <w:rStyle w:val="PageNumber"/>
      </w:rPr>
    </w:pPr>
    <w:r>
      <w:rPr>
        <w:rStyle w:val="PageNumber"/>
      </w:rPr>
      <w:fldChar w:fldCharType="begin"/>
    </w:r>
    <w:r>
      <w:rPr>
        <w:rStyle w:val="PageNumber"/>
      </w:rPr>
      <w:instrText xml:space="preserve"> PAGE </w:instrText>
    </w:r>
    <w:r>
      <w:rPr>
        <w:rStyle w:val="PageNumber"/>
      </w:rPr>
      <w:fldChar w:fldCharType="end"/>
    </w:r>
  </w:p>
  <w:p w:rsidR="00203004" w:rsidP="002B54B4" w:rsidRDefault="00203004" w14:paraId="1AF705B2" w14:textId="77777777">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B54B4" w:rsidR="00203004" w:rsidP="00D27D44" w:rsidRDefault="00203004" w14:paraId="176EF64E" w14:textId="77777777">
    <w:pPr>
      <w:pStyle w:val="Footer"/>
      <w:rPr>
        <w:sz w:val="20"/>
      </w:rPr>
    </w:pPr>
    <w:r w:rsidRPr="002B54B4">
      <w:rPr>
        <w:sz w:val="20"/>
      </w:rPr>
      <w:ptab w:alignment="center" w:relativeTo="margin" w:leader="none"/>
    </w:r>
    <w:r w:rsidRPr="002B54B4">
      <w:rPr>
        <w:sz w:val="20"/>
      </w:rPr>
      <w:ptab w:alignment="right" w:relativeTo="margin" w:leader="none"/>
    </w:r>
    <w:r w:rsidRPr="002B54B4">
      <w:rPr>
        <w:sz w:val="20"/>
      </w:rPr>
      <w:t>by Dario Dourado</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3004" w:rsidP="00311821" w:rsidRDefault="00203004" w14:paraId="409D11AE" w14:textId="77777777">
    <w:pPr>
      <w:pStyle w:val="Footer"/>
      <w:framePr w:wrap="none" w:hAnchor="margin" w:vAnchor="text" w:y="1"/>
      <w:rPr>
        <w:rStyle w:val="PageNumber"/>
      </w:rPr>
    </w:pPr>
    <w:r>
      <w:rPr>
        <w:rStyle w:val="PageNumber"/>
      </w:rPr>
      <w:fldChar w:fldCharType="begin"/>
    </w:r>
    <w:r>
      <w:rPr>
        <w:rStyle w:val="PageNumber"/>
      </w:rPr>
      <w:instrText xml:space="preserve"> PAGE </w:instrText>
    </w:r>
    <w:r>
      <w:rPr>
        <w:rStyle w:val="PageNumber"/>
      </w:rPr>
      <w:fldChar w:fldCharType="end"/>
    </w:r>
  </w:p>
  <w:p w:rsidR="00203004" w:rsidP="002B54B4" w:rsidRDefault="00203004" w14:paraId="64BC04B2" w14:textId="77777777">
    <w:pPr>
      <w:pStyle w:val="Footer"/>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B54B4" w:rsidR="00203004" w:rsidP="00D27D44" w:rsidRDefault="00203004" w14:paraId="390FB73E" w14:textId="77777777">
    <w:pPr>
      <w:pStyle w:val="Footer"/>
      <w:rPr>
        <w:sz w:val="20"/>
      </w:rPr>
    </w:pPr>
    <w:r w:rsidRPr="002B54B4">
      <w:rPr>
        <w:sz w:val="20"/>
      </w:rPr>
      <w:ptab w:alignment="center" w:relativeTo="margin" w:leader="none"/>
    </w:r>
    <w:r w:rsidRPr="002B54B4">
      <w:rPr>
        <w:sz w:val="20"/>
      </w:rPr>
      <w:ptab w:alignment="right" w:relativeTo="margin" w:leader="none"/>
    </w:r>
    <w:r w:rsidRPr="002B54B4">
      <w:rPr>
        <w:sz w:val="20"/>
      </w:rPr>
      <w:t>by Dario Dourado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93DA2" w:rsidRDefault="00C93DA2" w14:paraId="37C87165" w14:textId="77777777">
      <w:pPr>
        <w:spacing w:after="0" w:line="240" w:lineRule="auto"/>
      </w:pPr>
      <w:r>
        <w:separator/>
      </w:r>
    </w:p>
  </w:footnote>
  <w:footnote w:type="continuationSeparator" w:id="0">
    <w:p w:rsidR="00C93DA2" w:rsidRDefault="00C93DA2" w14:paraId="303CD23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3004" w:rsidP="002B54B4" w:rsidRDefault="00203004" w14:paraId="753ED0BE" w14:textId="77777777">
    <w:pPr>
      <w:pStyle w:val="Header"/>
      <w:jc w:val="center"/>
    </w:pPr>
    <w:r>
      <w:t>Warehouse Grab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3004" w:rsidP="002B54B4" w:rsidRDefault="00203004" w14:paraId="47B3F3D4" w14:textId="77777777">
    <w:pPr>
      <w:pStyle w:val="Header"/>
      <w:jc w:val="center"/>
    </w:pPr>
    <w:r>
      <w:t>Warehouse Grab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3004" w:rsidP="002B54B4" w:rsidRDefault="00203004" w14:paraId="6C68E663" w14:textId="77777777">
    <w:pPr>
      <w:pStyle w:val="Header"/>
      <w:jc w:val="center"/>
    </w:pPr>
    <w:r>
      <w:t>Warehouse Grab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1">
    <w:nsid w:val="12fc26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15:restartNumberingAfterBreak="0">
    <w:nsid w:val="FFFFFF89"/>
    <w:multiLevelType w:val="singleLevel"/>
    <w:tmpl w:val="135ABA32"/>
    <w:lvl w:ilvl="0">
      <w:start w:val="1"/>
      <w:numFmt w:val="bullet"/>
      <w:lvlText w:val=""/>
      <w:lvlJc w:val="left"/>
      <w:pPr>
        <w:tabs>
          <w:tab w:val="num" w:pos="432"/>
        </w:tabs>
        <w:ind w:left="432" w:hanging="432"/>
      </w:pPr>
      <w:rPr>
        <w:rFonts w:hint="default" w:ascii="Symbol" w:hAnsi="Symbol"/>
      </w:rPr>
    </w:lvl>
  </w:abstractNum>
  <w:abstractNum w:abstractNumId="2" w15:restartNumberingAfterBreak="0">
    <w:nsid w:val="06C7362E"/>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80F665F"/>
    <w:multiLevelType w:val="hybridMultilevel"/>
    <w:tmpl w:val="4C886DF2"/>
    <w:lvl w:ilvl="0" w:tplc="0809000F">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 w15:restartNumberingAfterBreak="0">
    <w:nsid w:val="0C7D3B3D"/>
    <w:multiLevelType w:val="hybridMultilevel"/>
    <w:tmpl w:val="C0A8603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06C2CD5"/>
    <w:multiLevelType w:val="hybridMultilevel"/>
    <w:tmpl w:val="51AA386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22E0FD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833169A"/>
    <w:multiLevelType w:val="hybridMultilevel"/>
    <w:tmpl w:val="9DDEBBD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9E0597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ED4E90"/>
    <w:multiLevelType w:val="hybridMultilevel"/>
    <w:tmpl w:val="E2D0F6EE"/>
    <w:lvl w:ilvl="0" w:tplc="FFFFFFFF">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1A863C5F"/>
    <w:multiLevelType w:val="hybridMultilevel"/>
    <w:tmpl w:val="98DEFE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1C633AF8"/>
    <w:multiLevelType w:val="hybridMultilevel"/>
    <w:tmpl w:val="13BA2E7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2291496B"/>
    <w:multiLevelType w:val="hybridMultilevel"/>
    <w:tmpl w:val="8B86F606"/>
    <w:lvl w:ilvl="0" w:tplc="61AEB7E4">
      <w:start w:val="1"/>
      <w:numFmt w:val="bullet"/>
      <w:lvlText w:val=""/>
      <w:lvlJc w:val="left"/>
      <w:pPr>
        <w:tabs>
          <w:tab w:val="num" w:pos="389"/>
        </w:tabs>
        <w:ind w:left="389" w:hanging="389"/>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36337FA"/>
    <w:multiLevelType w:val="hybridMultilevel"/>
    <w:tmpl w:val="6CC8AC6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4964646"/>
    <w:multiLevelType w:val="hybridMultilevel"/>
    <w:tmpl w:val="41141EB0"/>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25A03283"/>
    <w:multiLevelType w:val="hybridMultilevel"/>
    <w:tmpl w:val="0050799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271F03E6"/>
    <w:multiLevelType w:val="hybridMultilevel"/>
    <w:tmpl w:val="553C32F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2C515A12"/>
    <w:multiLevelType w:val="hybridMultilevel"/>
    <w:tmpl w:val="43C8BCF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2D537649"/>
    <w:multiLevelType w:val="multilevel"/>
    <w:tmpl w:val="08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19" w15:restartNumberingAfterBreak="0">
    <w:nsid w:val="3E8D711D"/>
    <w:multiLevelType w:val="hybridMultilevel"/>
    <w:tmpl w:val="57C21D8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FD164F4"/>
    <w:multiLevelType w:val="hybridMultilevel"/>
    <w:tmpl w:val="435A2F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45812395"/>
    <w:multiLevelType w:val="hybridMultilevel"/>
    <w:tmpl w:val="9AC88B68"/>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697CC2"/>
    <w:multiLevelType w:val="hybridMultilevel"/>
    <w:tmpl w:val="FEBC26A6"/>
    <w:lvl w:ilvl="0" w:tplc="08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48396C0A"/>
    <w:multiLevelType w:val="hybridMultilevel"/>
    <w:tmpl w:val="FF0C2A8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8774B49"/>
    <w:multiLevelType w:val="hybridMultilevel"/>
    <w:tmpl w:val="2DFA4C4E"/>
    <w:lvl w:ilvl="0" w:tplc="08090001">
      <w:start w:val="1"/>
      <w:numFmt w:val="bullet"/>
      <w:lvlText w:val=""/>
      <w:lvlJc w:val="left"/>
      <w:pPr>
        <w:ind w:left="720" w:hanging="360"/>
      </w:pPr>
      <w:rPr>
        <w:rFonts w:hint="default" w:ascii="Symbol" w:hAnsi="Symbol"/>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48AD5F7E"/>
    <w:multiLevelType w:val="hybridMultilevel"/>
    <w:tmpl w:val="4B86D6C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4D9642DB"/>
    <w:multiLevelType w:val="hybridMultilevel"/>
    <w:tmpl w:val="330EECA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554048CA"/>
    <w:multiLevelType w:val="hybridMultilevel"/>
    <w:tmpl w:val="6FD246F6"/>
    <w:lvl w:ilvl="0" w:tplc="FFFFFFFF">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8" w15:restartNumberingAfterBreak="0">
    <w:nsid w:val="568A397A"/>
    <w:multiLevelType w:val="hybridMultilevel"/>
    <w:tmpl w:val="827C3B9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5B9C484B"/>
    <w:multiLevelType w:val="hybridMultilevel"/>
    <w:tmpl w:val="517454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5EC15D3A"/>
    <w:multiLevelType w:val="multilevel"/>
    <w:tmpl w:val="08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31" w15:restartNumberingAfterBreak="0">
    <w:nsid w:val="60E57EDF"/>
    <w:multiLevelType w:val="hybridMultilevel"/>
    <w:tmpl w:val="04F0CCEE"/>
    <w:lvl w:ilvl="0" w:tplc="0809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2" w15:restartNumberingAfterBreak="0">
    <w:nsid w:val="636B4E8A"/>
    <w:multiLevelType w:val="hybridMultilevel"/>
    <w:tmpl w:val="88E8CCE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6B9A3C1F"/>
    <w:multiLevelType w:val="hybridMultilevel"/>
    <w:tmpl w:val="4C1C22BC"/>
    <w:lvl w:ilvl="0" w:tplc="FFFFFFFF">
      <w:start w:val="1"/>
      <w:numFmt w:val="bullet"/>
      <w:lvlText w:val=""/>
      <w:lvlJc w:val="left"/>
      <w:pPr>
        <w:ind w:left="720" w:hanging="360"/>
      </w:pPr>
      <w:rPr>
        <w:rFonts w:hint="default" w:ascii="Symbol" w:hAnsi="Symbol"/>
      </w:rPr>
    </w:lvl>
    <w:lvl w:ilvl="1" w:tplc="0809000F">
      <w:start w:val="1"/>
      <w:numFmt w:val="decimal"/>
      <w:lvlText w:val="%2."/>
      <w:lvlJc w:val="lef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4" w15:restartNumberingAfterBreak="0">
    <w:nsid w:val="6BE32A20"/>
    <w:multiLevelType w:val="hybridMultilevel"/>
    <w:tmpl w:val="6EB4774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6D2864E9"/>
    <w:multiLevelType w:val="hybridMultilevel"/>
    <w:tmpl w:val="554CA794"/>
    <w:lvl w:ilvl="0" w:tplc="08090001">
      <w:start w:val="1"/>
      <w:numFmt w:val="bullet"/>
      <w:lvlText w:val=""/>
      <w:lvlJc w:val="left"/>
      <w:pPr>
        <w:ind w:left="927"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6" w15:restartNumberingAfterBreak="0">
    <w:nsid w:val="6FD20AF0"/>
    <w:multiLevelType w:val="hybridMultilevel"/>
    <w:tmpl w:val="B1B299A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7"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B97797"/>
    <w:multiLevelType w:val="hybridMultilevel"/>
    <w:tmpl w:val="60680F1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744963E4"/>
    <w:multiLevelType w:val="hybridMultilevel"/>
    <w:tmpl w:val="0B725B38"/>
    <w:lvl w:ilvl="0" w:tplc="FB8A73CC">
      <w:start w:val="1"/>
      <w:numFmt w:val="bullet"/>
      <w:lvlText w:val=""/>
      <w:lvlJc w:val="left"/>
      <w:pPr>
        <w:tabs>
          <w:tab w:val="num" w:pos="360"/>
        </w:tabs>
        <w:ind w:left="36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7AFE3B94"/>
    <w:multiLevelType w:val="hybridMultilevel"/>
    <w:tmpl w:val="9CA03F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48">
    <w:abstractNumId w:val="41"/>
  </w:num>
  <w:num w:numId="1" w16cid:durableId="1462770404">
    <w:abstractNumId w:val="1"/>
  </w:num>
  <w:num w:numId="2" w16cid:durableId="978611015">
    <w:abstractNumId w:val="1"/>
    <w:lvlOverride w:ilvl="0">
      <w:startOverride w:val="1"/>
    </w:lvlOverride>
  </w:num>
  <w:num w:numId="3" w16cid:durableId="43063173">
    <w:abstractNumId w:val="12"/>
  </w:num>
  <w:num w:numId="4" w16cid:durableId="22362603">
    <w:abstractNumId w:val="0"/>
  </w:num>
  <w:num w:numId="5" w16cid:durableId="1743218521">
    <w:abstractNumId w:val="39"/>
  </w:num>
  <w:num w:numId="6" w16cid:durableId="1150709484">
    <w:abstractNumId w:val="37"/>
  </w:num>
  <w:num w:numId="7" w16cid:durableId="1500073452">
    <w:abstractNumId w:val="2"/>
  </w:num>
  <w:num w:numId="8" w16cid:durableId="968704672">
    <w:abstractNumId w:val="23"/>
  </w:num>
  <w:num w:numId="9" w16cid:durableId="1268198330">
    <w:abstractNumId w:val="16"/>
  </w:num>
  <w:num w:numId="10" w16cid:durableId="301422827">
    <w:abstractNumId w:val="31"/>
  </w:num>
  <w:num w:numId="11" w16cid:durableId="48303665">
    <w:abstractNumId w:val="35"/>
  </w:num>
  <w:num w:numId="12" w16cid:durableId="1657295459">
    <w:abstractNumId w:val="2"/>
  </w:num>
  <w:num w:numId="13" w16cid:durableId="550964742">
    <w:abstractNumId w:val="2"/>
  </w:num>
  <w:num w:numId="14" w16cid:durableId="414136289">
    <w:abstractNumId w:val="2"/>
  </w:num>
  <w:num w:numId="15" w16cid:durableId="1562060338">
    <w:abstractNumId w:val="2"/>
  </w:num>
  <w:num w:numId="16" w16cid:durableId="1958439170">
    <w:abstractNumId w:val="2"/>
  </w:num>
  <w:num w:numId="17" w16cid:durableId="1356226434">
    <w:abstractNumId w:val="28"/>
  </w:num>
  <w:num w:numId="18" w16cid:durableId="1546525771">
    <w:abstractNumId w:val="8"/>
  </w:num>
  <w:num w:numId="19" w16cid:durableId="107051119">
    <w:abstractNumId w:val="6"/>
  </w:num>
  <w:num w:numId="20" w16cid:durableId="884177005">
    <w:abstractNumId w:val="21"/>
  </w:num>
  <w:num w:numId="21" w16cid:durableId="1888033414">
    <w:abstractNumId w:val="18"/>
  </w:num>
  <w:num w:numId="22" w16cid:durableId="722486071">
    <w:abstractNumId w:val="30"/>
  </w:num>
  <w:num w:numId="23" w16cid:durableId="735082369">
    <w:abstractNumId w:val="36"/>
  </w:num>
  <w:num w:numId="24" w16cid:durableId="1375153371">
    <w:abstractNumId w:val="11"/>
  </w:num>
  <w:num w:numId="25" w16cid:durableId="675810038">
    <w:abstractNumId w:val="14"/>
  </w:num>
  <w:num w:numId="26" w16cid:durableId="952516506">
    <w:abstractNumId w:val="25"/>
  </w:num>
  <w:num w:numId="27" w16cid:durableId="346367831">
    <w:abstractNumId w:val="34"/>
  </w:num>
  <w:num w:numId="28" w16cid:durableId="988286511">
    <w:abstractNumId w:val="22"/>
  </w:num>
  <w:num w:numId="29" w16cid:durableId="2067989401">
    <w:abstractNumId w:val="13"/>
  </w:num>
  <w:num w:numId="30" w16cid:durableId="1526820716">
    <w:abstractNumId w:val="26"/>
  </w:num>
  <w:num w:numId="31" w16cid:durableId="2105765142">
    <w:abstractNumId w:val="19"/>
  </w:num>
  <w:num w:numId="32" w16cid:durableId="834686099">
    <w:abstractNumId w:val="40"/>
  </w:num>
  <w:num w:numId="33" w16cid:durableId="1628926200">
    <w:abstractNumId w:val="15"/>
  </w:num>
  <w:num w:numId="34" w16cid:durableId="1693416270">
    <w:abstractNumId w:val="17"/>
  </w:num>
  <w:num w:numId="35" w16cid:durableId="412776589">
    <w:abstractNumId w:val="7"/>
  </w:num>
  <w:num w:numId="36" w16cid:durableId="1507359720">
    <w:abstractNumId w:val="20"/>
  </w:num>
  <w:num w:numId="37" w16cid:durableId="1372262169">
    <w:abstractNumId w:val="29"/>
  </w:num>
  <w:num w:numId="38" w16cid:durableId="1379819837">
    <w:abstractNumId w:val="10"/>
  </w:num>
  <w:num w:numId="39" w16cid:durableId="44106267">
    <w:abstractNumId w:val="32"/>
  </w:num>
  <w:num w:numId="40" w16cid:durableId="1214389766">
    <w:abstractNumId w:val="38"/>
  </w:num>
  <w:num w:numId="41" w16cid:durableId="1566378841">
    <w:abstractNumId w:val="4"/>
  </w:num>
  <w:num w:numId="42" w16cid:durableId="1694723868">
    <w:abstractNumId w:val="24"/>
  </w:num>
  <w:num w:numId="43" w16cid:durableId="895971419">
    <w:abstractNumId w:val="33"/>
  </w:num>
  <w:num w:numId="44" w16cid:durableId="1107309932">
    <w:abstractNumId w:val="27"/>
  </w:num>
  <w:num w:numId="45" w16cid:durableId="1234505618">
    <w:abstractNumId w:val="3"/>
  </w:num>
  <w:num w:numId="46" w16cid:durableId="866868723">
    <w:abstractNumId w:val="9"/>
  </w:num>
  <w:num w:numId="47" w16cid:durableId="14070735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lang="en-GB" w:vendorID="64" w:dllVersion="0" w:nlCheck="1" w:checkStyle="0" w:appName="MSWord"/>
  <w:attachedTemplate r:id="rId1"/>
  <w:trackRevisions w:val="false"/>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E7F"/>
    <w:rsid w:val="00000B67"/>
    <w:rsid w:val="0000354D"/>
    <w:rsid w:val="00023B4A"/>
    <w:rsid w:val="00030D35"/>
    <w:rsid w:val="0003649A"/>
    <w:rsid w:val="000505A0"/>
    <w:rsid w:val="00053F75"/>
    <w:rsid w:val="00061310"/>
    <w:rsid w:val="00065BB9"/>
    <w:rsid w:val="000677A0"/>
    <w:rsid w:val="00073854"/>
    <w:rsid w:val="00075A93"/>
    <w:rsid w:val="0007651D"/>
    <w:rsid w:val="000778A8"/>
    <w:rsid w:val="000A6F53"/>
    <w:rsid w:val="000C432E"/>
    <w:rsid w:val="000D3470"/>
    <w:rsid w:val="000D6318"/>
    <w:rsid w:val="000E2B2D"/>
    <w:rsid w:val="000F40DA"/>
    <w:rsid w:val="000F56D5"/>
    <w:rsid w:val="00104133"/>
    <w:rsid w:val="00116E5A"/>
    <w:rsid w:val="0011712D"/>
    <w:rsid w:val="0012389E"/>
    <w:rsid w:val="0013097A"/>
    <w:rsid w:val="001328DB"/>
    <w:rsid w:val="001406FE"/>
    <w:rsid w:val="001407B7"/>
    <w:rsid w:val="00142D6E"/>
    <w:rsid w:val="001444AB"/>
    <w:rsid w:val="00151DF6"/>
    <w:rsid w:val="00161565"/>
    <w:rsid w:val="00163546"/>
    <w:rsid w:val="00170062"/>
    <w:rsid w:val="00184CA7"/>
    <w:rsid w:val="00192864"/>
    <w:rsid w:val="001B02D8"/>
    <w:rsid w:val="001B4227"/>
    <w:rsid w:val="001C38B3"/>
    <w:rsid w:val="001D5EDB"/>
    <w:rsid w:val="001E3AF7"/>
    <w:rsid w:val="001F1A82"/>
    <w:rsid w:val="00203004"/>
    <w:rsid w:val="00211BA5"/>
    <w:rsid w:val="00214777"/>
    <w:rsid w:val="00214BDB"/>
    <w:rsid w:val="00225380"/>
    <w:rsid w:val="00235AA3"/>
    <w:rsid w:val="0024022A"/>
    <w:rsid w:val="002667E9"/>
    <w:rsid w:val="00266940"/>
    <w:rsid w:val="002700D0"/>
    <w:rsid w:val="00271772"/>
    <w:rsid w:val="002721A0"/>
    <w:rsid w:val="00273423"/>
    <w:rsid w:val="00275CB9"/>
    <w:rsid w:val="002856A2"/>
    <w:rsid w:val="00290960"/>
    <w:rsid w:val="00294BD4"/>
    <w:rsid w:val="00295519"/>
    <w:rsid w:val="002A587A"/>
    <w:rsid w:val="002B4A92"/>
    <w:rsid w:val="002B54B4"/>
    <w:rsid w:val="002E0649"/>
    <w:rsid w:val="002E3462"/>
    <w:rsid w:val="00306C97"/>
    <w:rsid w:val="00310815"/>
    <w:rsid w:val="003158D0"/>
    <w:rsid w:val="003205F8"/>
    <w:rsid w:val="003259D7"/>
    <w:rsid w:val="0033509A"/>
    <w:rsid w:val="003364D6"/>
    <w:rsid w:val="0033670D"/>
    <w:rsid w:val="00337C26"/>
    <w:rsid w:val="00337EDA"/>
    <w:rsid w:val="00342980"/>
    <w:rsid w:val="00343C4F"/>
    <w:rsid w:val="00350857"/>
    <w:rsid w:val="003564A5"/>
    <w:rsid w:val="003666B7"/>
    <w:rsid w:val="00370D76"/>
    <w:rsid w:val="00373EEC"/>
    <w:rsid w:val="0038111D"/>
    <w:rsid w:val="0038194E"/>
    <w:rsid w:val="003823CA"/>
    <w:rsid w:val="00386331"/>
    <w:rsid w:val="003922CA"/>
    <w:rsid w:val="003A2F96"/>
    <w:rsid w:val="003A31EA"/>
    <w:rsid w:val="003B5859"/>
    <w:rsid w:val="003B78E8"/>
    <w:rsid w:val="003C5AC8"/>
    <w:rsid w:val="003E0406"/>
    <w:rsid w:val="003E431F"/>
    <w:rsid w:val="003F03FD"/>
    <w:rsid w:val="003F1B1A"/>
    <w:rsid w:val="003F3F3F"/>
    <w:rsid w:val="004001A1"/>
    <w:rsid w:val="00400E7F"/>
    <w:rsid w:val="0040224F"/>
    <w:rsid w:val="00404B78"/>
    <w:rsid w:val="00411E2C"/>
    <w:rsid w:val="00423FE6"/>
    <w:rsid w:val="00425D97"/>
    <w:rsid w:val="00430706"/>
    <w:rsid w:val="00431D10"/>
    <w:rsid w:val="00433966"/>
    <w:rsid w:val="00436339"/>
    <w:rsid w:val="00437438"/>
    <w:rsid w:val="00437595"/>
    <w:rsid w:val="00446D9B"/>
    <w:rsid w:val="0045687D"/>
    <w:rsid w:val="00457E55"/>
    <w:rsid w:val="00467469"/>
    <w:rsid w:val="004850B0"/>
    <w:rsid w:val="00487414"/>
    <w:rsid w:val="00494D38"/>
    <w:rsid w:val="004A5CBB"/>
    <w:rsid w:val="004B3FC3"/>
    <w:rsid w:val="004B42F5"/>
    <w:rsid w:val="004C4ABE"/>
    <w:rsid w:val="004E075C"/>
    <w:rsid w:val="004E59B1"/>
    <w:rsid w:val="004E6980"/>
    <w:rsid w:val="004F509E"/>
    <w:rsid w:val="00502389"/>
    <w:rsid w:val="00516F47"/>
    <w:rsid w:val="00520B66"/>
    <w:rsid w:val="00524387"/>
    <w:rsid w:val="0052701A"/>
    <w:rsid w:val="00531A6C"/>
    <w:rsid w:val="00545F84"/>
    <w:rsid w:val="0055023C"/>
    <w:rsid w:val="005657AD"/>
    <w:rsid w:val="00566663"/>
    <w:rsid w:val="00566E6F"/>
    <w:rsid w:val="005745E1"/>
    <w:rsid w:val="00574B05"/>
    <w:rsid w:val="00576B3F"/>
    <w:rsid w:val="00587B50"/>
    <w:rsid w:val="005A113B"/>
    <w:rsid w:val="005A274A"/>
    <w:rsid w:val="005A3FD9"/>
    <w:rsid w:val="005A64D3"/>
    <w:rsid w:val="005B3319"/>
    <w:rsid w:val="005C5FC5"/>
    <w:rsid w:val="005D6B34"/>
    <w:rsid w:val="005E311C"/>
    <w:rsid w:val="005F27BB"/>
    <w:rsid w:val="005F6CAB"/>
    <w:rsid w:val="00610B83"/>
    <w:rsid w:val="00617CE5"/>
    <w:rsid w:val="006217B8"/>
    <w:rsid w:val="00621C14"/>
    <w:rsid w:val="006227F9"/>
    <w:rsid w:val="0062636E"/>
    <w:rsid w:val="0063422B"/>
    <w:rsid w:val="006410FB"/>
    <w:rsid w:val="00645623"/>
    <w:rsid w:val="00657C3E"/>
    <w:rsid w:val="006617D8"/>
    <w:rsid w:val="00663608"/>
    <w:rsid w:val="00666251"/>
    <w:rsid w:val="0068022C"/>
    <w:rsid w:val="006814C3"/>
    <w:rsid w:val="0069443E"/>
    <w:rsid w:val="006A629A"/>
    <w:rsid w:val="006A7A50"/>
    <w:rsid w:val="006B1DF6"/>
    <w:rsid w:val="006D0590"/>
    <w:rsid w:val="006D5991"/>
    <w:rsid w:val="006E64D6"/>
    <w:rsid w:val="006F3427"/>
    <w:rsid w:val="006F4F33"/>
    <w:rsid w:val="0070653A"/>
    <w:rsid w:val="00721777"/>
    <w:rsid w:val="00726181"/>
    <w:rsid w:val="00730148"/>
    <w:rsid w:val="00736DBB"/>
    <w:rsid w:val="00751658"/>
    <w:rsid w:val="00753713"/>
    <w:rsid w:val="007558A9"/>
    <w:rsid w:val="00773692"/>
    <w:rsid w:val="007762ED"/>
    <w:rsid w:val="00776BBE"/>
    <w:rsid w:val="00776CD7"/>
    <w:rsid w:val="007925A7"/>
    <w:rsid w:val="007A6105"/>
    <w:rsid w:val="007B5923"/>
    <w:rsid w:val="007D2E8E"/>
    <w:rsid w:val="0082119A"/>
    <w:rsid w:val="008241D7"/>
    <w:rsid w:val="00851918"/>
    <w:rsid w:val="00852554"/>
    <w:rsid w:val="008845AB"/>
    <w:rsid w:val="00885738"/>
    <w:rsid w:val="008925A9"/>
    <w:rsid w:val="008944A8"/>
    <w:rsid w:val="008A02D6"/>
    <w:rsid w:val="008A14D4"/>
    <w:rsid w:val="008A53DF"/>
    <w:rsid w:val="008B761E"/>
    <w:rsid w:val="008C275A"/>
    <w:rsid w:val="008D0C9D"/>
    <w:rsid w:val="008D7BDC"/>
    <w:rsid w:val="008E7C36"/>
    <w:rsid w:val="008E7F55"/>
    <w:rsid w:val="008F16A5"/>
    <w:rsid w:val="008F3251"/>
    <w:rsid w:val="008F3F36"/>
    <w:rsid w:val="008F77DB"/>
    <w:rsid w:val="009036CB"/>
    <w:rsid w:val="0092728A"/>
    <w:rsid w:val="00927BFA"/>
    <w:rsid w:val="00935EA3"/>
    <w:rsid w:val="00937FDB"/>
    <w:rsid w:val="00947489"/>
    <w:rsid w:val="00951672"/>
    <w:rsid w:val="0095451C"/>
    <w:rsid w:val="00987E84"/>
    <w:rsid w:val="009929E8"/>
    <w:rsid w:val="00993D7D"/>
    <w:rsid w:val="00997BA9"/>
    <w:rsid w:val="009C5842"/>
    <w:rsid w:val="009E3852"/>
    <w:rsid w:val="009F7314"/>
    <w:rsid w:val="00A30DE4"/>
    <w:rsid w:val="00A400DF"/>
    <w:rsid w:val="00A51544"/>
    <w:rsid w:val="00A53B8D"/>
    <w:rsid w:val="00A570C0"/>
    <w:rsid w:val="00A65B03"/>
    <w:rsid w:val="00A725FA"/>
    <w:rsid w:val="00A73EB6"/>
    <w:rsid w:val="00A74D85"/>
    <w:rsid w:val="00A75AE2"/>
    <w:rsid w:val="00A8480E"/>
    <w:rsid w:val="00A84CC4"/>
    <w:rsid w:val="00AA5ECE"/>
    <w:rsid w:val="00AB2030"/>
    <w:rsid w:val="00AC000E"/>
    <w:rsid w:val="00AC3BFA"/>
    <w:rsid w:val="00AC4824"/>
    <w:rsid w:val="00AC4CEC"/>
    <w:rsid w:val="00AE2695"/>
    <w:rsid w:val="00AF3964"/>
    <w:rsid w:val="00B110BB"/>
    <w:rsid w:val="00B12900"/>
    <w:rsid w:val="00B21625"/>
    <w:rsid w:val="00B22EB9"/>
    <w:rsid w:val="00B3324C"/>
    <w:rsid w:val="00B34DA6"/>
    <w:rsid w:val="00B432F5"/>
    <w:rsid w:val="00B434DD"/>
    <w:rsid w:val="00B43F7A"/>
    <w:rsid w:val="00B50B29"/>
    <w:rsid w:val="00B55BB4"/>
    <w:rsid w:val="00B933DF"/>
    <w:rsid w:val="00BA6127"/>
    <w:rsid w:val="00BB7AF7"/>
    <w:rsid w:val="00BC0DF3"/>
    <w:rsid w:val="00BC4E6C"/>
    <w:rsid w:val="00BD7439"/>
    <w:rsid w:val="00BF1B6F"/>
    <w:rsid w:val="00BF4951"/>
    <w:rsid w:val="00C1119A"/>
    <w:rsid w:val="00C15AE7"/>
    <w:rsid w:val="00C24EAB"/>
    <w:rsid w:val="00C26C1B"/>
    <w:rsid w:val="00C36EB5"/>
    <w:rsid w:val="00C47C31"/>
    <w:rsid w:val="00C47E95"/>
    <w:rsid w:val="00C5094A"/>
    <w:rsid w:val="00C5153B"/>
    <w:rsid w:val="00C56E95"/>
    <w:rsid w:val="00C63C90"/>
    <w:rsid w:val="00C712F8"/>
    <w:rsid w:val="00C724B5"/>
    <w:rsid w:val="00C80FC5"/>
    <w:rsid w:val="00C87F0E"/>
    <w:rsid w:val="00C92616"/>
    <w:rsid w:val="00C9267C"/>
    <w:rsid w:val="00C93DA2"/>
    <w:rsid w:val="00C9697B"/>
    <w:rsid w:val="00C97307"/>
    <w:rsid w:val="00CB3168"/>
    <w:rsid w:val="00CB7D2E"/>
    <w:rsid w:val="00CC5BD2"/>
    <w:rsid w:val="00CD092C"/>
    <w:rsid w:val="00CE2FF7"/>
    <w:rsid w:val="00CE5BBA"/>
    <w:rsid w:val="00CF61C7"/>
    <w:rsid w:val="00D02518"/>
    <w:rsid w:val="00D10D85"/>
    <w:rsid w:val="00D14678"/>
    <w:rsid w:val="00D17049"/>
    <w:rsid w:val="00D20E8A"/>
    <w:rsid w:val="00D27D44"/>
    <w:rsid w:val="00D27E71"/>
    <w:rsid w:val="00D30E1A"/>
    <w:rsid w:val="00D34B58"/>
    <w:rsid w:val="00D6503C"/>
    <w:rsid w:val="00D77F7E"/>
    <w:rsid w:val="00D84CFE"/>
    <w:rsid w:val="00DA4229"/>
    <w:rsid w:val="00DB2989"/>
    <w:rsid w:val="00DC3C03"/>
    <w:rsid w:val="00DE6467"/>
    <w:rsid w:val="00E146A5"/>
    <w:rsid w:val="00E26125"/>
    <w:rsid w:val="00E3140A"/>
    <w:rsid w:val="00E32584"/>
    <w:rsid w:val="00E3486E"/>
    <w:rsid w:val="00E5632D"/>
    <w:rsid w:val="00E7072D"/>
    <w:rsid w:val="00E74B19"/>
    <w:rsid w:val="00E75243"/>
    <w:rsid w:val="00E85CCA"/>
    <w:rsid w:val="00E93ABC"/>
    <w:rsid w:val="00EE3259"/>
    <w:rsid w:val="00EE7292"/>
    <w:rsid w:val="00EF6E59"/>
    <w:rsid w:val="00F00BC2"/>
    <w:rsid w:val="00F02646"/>
    <w:rsid w:val="00F1604B"/>
    <w:rsid w:val="00F31E84"/>
    <w:rsid w:val="00F43538"/>
    <w:rsid w:val="00F565D4"/>
    <w:rsid w:val="00F6222F"/>
    <w:rsid w:val="00F73AA0"/>
    <w:rsid w:val="00F7490F"/>
    <w:rsid w:val="00F8456F"/>
    <w:rsid w:val="00F85C9C"/>
    <w:rsid w:val="00F87808"/>
    <w:rsid w:val="00F87B5B"/>
    <w:rsid w:val="00F918B9"/>
    <w:rsid w:val="00F96A5B"/>
    <w:rsid w:val="00FA21CA"/>
    <w:rsid w:val="00FB1BBA"/>
    <w:rsid w:val="00FC68B8"/>
    <w:rsid w:val="00FD5E72"/>
    <w:rsid w:val="00FF0D00"/>
    <w:rsid w:val="69879144"/>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896832"/>
  <w15:chartTrackingRefBased/>
  <w15:docId w15:val="{ACCFBD7B-9FD7-8849-9E53-5E1EEBB66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73EEC"/>
    <w:rPr>
      <w:i/>
      <w:iCs/>
      <w:sz w:val="20"/>
      <w:szCs w:val="20"/>
    </w:rPr>
  </w:style>
  <w:style w:type="paragraph" w:styleId="Heading1">
    <w:name w:val="heading 1"/>
    <w:basedOn w:val="Normal"/>
    <w:next w:val="Normal"/>
    <w:link w:val="Heading1Char"/>
    <w:uiPriority w:val="9"/>
    <w:qFormat/>
    <w:rsid w:val="00373EEC"/>
    <w:pPr>
      <w:pBdr>
        <w:top w:val="single" w:color="629DD1" w:themeColor="accent2" w:sz="8" w:space="0"/>
        <w:left w:val="single" w:color="629DD1" w:themeColor="accent2" w:sz="8" w:space="0"/>
        <w:bottom w:val="single" w:color="629DD1" w:themeColor="accent2" w:sz="8" w:space="0"/>
        <w:right w:val="single" w:color="629DD1" w:themeColor="accent2" w:sz="8" w:space="0"/>
      </w:pBdr>
      <w:shd w:val="clear" w:color="auto" w:fill="DFEBF5" w:themeFill="accent2" w:themeFillTint="33"/>
      <w:spacing w:before="480" w:after="100" w:line="269" w:lineRule="auto"/>
      <w:contextualSpacing/>
      <w:outlineLvl w:val="0"/>
    </w:pPr>
    <w:rPr>
      <w:rFonts w:asciiTheme="majorHAnsi" w:hAnsiTheme="majorHAnsi" w:eastAsiaTheme="majorEastAsia" w:cstheme="majorBidi"/>
      <w:b/>
      <w:bCs/>
      <w:color w:val="224E76" w:themeColor="accent2" w:themeShade="7F"/>
      <w:sz w:val="22"/>
      <w:szCs w:val="22"/>
    </w:rPr>
  </w:style>
  <w:style w:type="paragraph" w:styleId="Heading2">
    <w:name w:val="heading 2"/>
    <w:basedOn w:val="Normal"/>
    <w:next w:val="Normal"/>
    <w:link w:val="Heading2Char"/>
    <w:uiPriority w:val="9"/>
    <w:unhideWhenUsed/>
    <w:qFormat/>
    <w:rsid w:val="00373EEC"/>
    <w:pPr>
      <w:pBdr>
        <w:top w:val="single" w:color="629DD1" w:themeColor="accent2" w:sz="4" w:space="0"/>
        <w:left w:val="single" w:color="629DD1" w:themeColor="accent2" w:sz="48" w:space="2"/>
        <w:bottom w:val="single" w:color="629DD1" w:themeColor="accent2" w:sz="4" w:space="0"/>
        <w:right w:val="single" w:color="629DD1" w:themeColor="accent2" w:sz="4" w:space="4"/>
      </w:pBdr>
      <w:spacing w:before="200" w:after="100" w:line="269" w:lineRule="auto"/>
      <w:ind w:left="144"/>
      <w:contextualSpacing/>
      <w:outlineLvl w:val="1"/>
    </w:pPr>
    <w:rPr>
      <w:rFonts w:asciiTheme="majorHAnsi" w:hAnsiTheme="majorHAnsi" w:eastAsiaTheme="majorEastAsia" w:cstheme="majorBidi"/>
      <w:b/>
      <w:bCs/>
      <w:color w:val="3476B1" w:themeColor="accent2" w:themeShade="BF"/>
      <w:sz w:val="22"/>
      <w:szCs w:val="22"/>
    </w:rPr>
  </w:style>
  <w:style w:type="paragraph" w:styleId="Heading3">
    <w:name w:val="heading 3"/>
    <w:basedOn w:val="Normal"/>
    <w:next w:val="Normal"/>
    <w:link w:val="Heading3Char"/>
    <w:uiPriority w:val="9"/>
    <w:unhideWhenUsed/>
    <w:qFormat/>
    <w:rsid w:val="00373EEC"/>
    <w:pPr>
      <w:pBdr>
        <w:left w:val="single" w:color="629DD1" w:themeColor="accent2" w:sz="48" w:space="2"/>
        <w:bottom w:val="single" w:color="629DD1" w:themeColor="accent2" w:sz="4" w:space="0"/>
      </w:pBdr>
      <w:spacing w:before="200" w:after="100" w:line="240" w:lineRule="auto"/>
      <w:ind w:left="144"/>
      <w:contextualSpacing/>
      <w:outlineLvl w:val="2"/>
    </w:pPr>
    <w:rPr>
      <w:rFonts w:asciiTheme="majorHAnsi" w:hAnsiTheme="majorHAnsi" w:eastAsiaTheme="majorEastAsia" w:cstheme="majorBidi"/>
      <w:b/>
      <w:bCs/>
      <w:color w:val="3476B1" w:themeColor="accent2" w:themeShade="BF"/>
      <w:sz w:val="22"/>
      <w:szCs w:val="22"/>
    </w:rPr>
  </w:style>
  <w:style w:type="paragraph" w:styleId="Heading4">
    <w:name w:val="heading 4"/>
    <w:basedOn w:val="Normal"/>
    <w:next w:val="Normal"/>
    <w:link w:val="Heading4Char"/>
    <w:uiPriority w:val="9"/>
    <w:unhideWhenUsed/>
    <w:qFormat/>
    <w:rsid w:val="00373EEC"/>
    <w:pPr>
      <w:pBdr>
        <w:left w:val="single" w:color="629DD1" w:themeColor="accent2" w:sz="4" w:space="2"/>
        <w:bottom w:val="single" w:color="629DD1" w:themeColor="accent2" w:sz="4" w:space="2"/>
      </w:pBdr>
      <w:spacing w:before="200" w:after="100" w:line="240" w:lineRule="auto"/>
      <w:ind w:left="86"/>
      <w:contextualSpacing/>
      <w:outlineLvl w:val="3"/>
    </w:pPr>
    <w:rPr>
      <w:rFonts w:asciiTheme="majorHAnsi" w:hAnsiTheme="majorHAnsi" w:eastAsiaTheme="majorEastAsia" w:cstheme="majorBidi"/>
      <w:b/>
      <w:bCs/>
      <w:color w:val="3476B1" w:themeColor="accent2" w:themeShade="BF"/>
      <w:sz w:val="22"/>
      <w:szCs w:val="22"/>
    </w:rPr>
  </w:style>
  <w:style w:type="paragraph" w:styleId="Heading5">
    <w:name w:val="heading 5"/>
    <w:basedOn w:val="Normal"/>
    <w:next w:val="Normal"/>
    <w:link w:val="Heading5Char"/>
    <w:uiPriority w:val="9"/>
    <w:unhideWhenUsed/>
    <w:qFormat/>
    <w:rsid w:val="00373EEC"/>
    <w:pPr>
      <w:pBdr>
        <w:left w:val="dotted" w:color="629DD1" w:themeColor="accent2" w:sz="4" w:space="2"/>
        <w:bottom w:val="dotted" w:color="629DD1" w:themeColor="accent2" w:sz="4" w:space="2"/>
      </w:pBdr>
      <w:spacing w:before="200" w:after="100" w:line="240" w:lineRule="auto"/>
      <w:ind w:left="86"/>
      <w:contextualSpacing/>
      <w:outlineLvl w:val="4"/>
    </w:pPr>
    <w:rPr>
      <w:rFonts w:asciiTheme="majorHAnsi" w:hAnsiTheme="majorHAnsi" w:eastAsiaTheme="majorEastAsia" w:cstheme="majorBidi"/>
      <w:b/>
      <w:bCs/>
      <w:color w:val="3476B1" w:themeColor="accent2" w:themeShade="BF"/>
      <w:sz w:val="22"/>
      <w:szCs w:val="22"/>
    </w:rPr>
  </w:style>
  <w:style w:type="paragraph" w:styleId="Heading6">
    <w:name w:val="heading 6"/>
    <w:basedOn w:val="Normal"/>
    <w:next w:val="Normal"/>
    <w:link w:val="Heading6Char"/>
    <w:uiPriority w:val="9"/>
    <w:unhideWhenUsed/>
    <w:qFormat/>
    <w:rsid w:val="00373EEC"/>
    <w:pPr>
      <w:pBdr>
        <w:bottom w:val="single" w:color="C0D7EC" w:themeColor="accent2" w:themeTint="66" w:sz="4" w:space="2"/>
      </w:pBdr>
      <w:spacing w:before="200" w:after="100" w:line="240" w:lineRule="auto"/>
      <w:contextualSpacing/>
      <w:outlineLvl w:val="5"/>
    </w:pPr>
    <w:rPr>
      <w:rFonts w:asciiTheme="majorHAnsi" w:hAnsiTheme="majorHAnsi" w:eastAsiaTheme="majorEastAsia" w:cstheme="majorBidi"/>
      <w:color w:val="3476B1" w:themeColor="accent2" w:themeShade="BF"/>
      <w:sz w:val="22"/>
      <w:szCs w:val="22"/>
    </w:rPr>
  </w:style>
  <w:style w:type="paragraph" w:styleId="Heading7">
    <w:name w:val="heading 7"/>
    <w:basedOn w:val="Normal"/>
    <w:next w:val="Normal"/>
    <w:link w:val="Heading7Char"/>
    <w:uiPriority w:val="9"/>
    <w:unhideWhenUsed/>
    <w:qFormat/>
    <w:rsid w:val="00373EEC"/>
    <w:pPr>
      <w:pBdr>
        <w:bottom w:val="dotted" w:color="A0C3E3" w:themeColor="accent2" w:themeTint="99" w:sz="4" w:space="2"/>
      </w:pBdr>
      <w:spacing w:before="200" w:after="100" w:line="240" w:lineRule="auto"/>
      <w:contextualSpacing/>
      <w:outlineLvl w:val="6"/>
    </w:pPr>
    <w:rPr>
      <w:rFonts w:asciiTheme="majorHAnsi" w:hAnsiTheme="majorHAnsi" w:eastAsiaTheme="majorEastAsia" w:cstheme="majorBidi"/>
      <w:color w:val="3476B1" w:themeColor="accent2" w:themeShade="BF"/>
      <w:sz w:val="22"/>
      <w:szCs w:val="22"/>
    </w:rPr>
  </w:style>
  <w:style w:type="paragraph" w:styleId="Heading8">
    <w:name w:val="heading 8"/>
    <w:basedOn w:val="Normal"/>
    <w:next w:val="Normal"/>
    <w:link w:val="Heading8Char"/>
    <w:uiPriority w:val="9"/>
    <w:unhideWhenUsed/>
    <w:qFormat/>
    <w:rsid w:val="00373EEC"/>
    <w:pPr>
      <w:spacing w:before="200" w:after="100" w:line="240" w:lineRule="auto"/>
      <w:contextualSpacing/>
      <w:outlineLvl w:val="7"/>
    </w:pPr>
    <w:rPr>
      <w:rFonts w:asciiTheme="majorHAnsi" w:hAnsiTheme="majorHAnsi" w:eastAsiaTheme="majorEastAsia" w:cstheme="majorBidi"/>
      <w:color w:val="629DD1" w:themeColor="accent2"/>
      <w:sz w:val="22"/>
      <w:szCs w:val="22"/>
    </w:rPr>
  </w:style>
  <w:style w:type="paragraph" w:styleId="Heading9">
    <w:name w:val="heading 9"/>
    <w:basedOn w:val="Normal"/>
    <w:next w:val="Normal"/>
    <w:link w:val="Heading9Char"/>
    <w:uiPriority w:val="9"/>
    <w:unhideWhenUsed/>
    <w:qFormat/>
    <w:rsid w:val="00373EEC"/>
    <w:pPr>
      <w:spacing w:before="200" w:after="100" w:line="240" w:lineRule="auto"/>
      <w:contextualSpacing/>
      <w:outlineLvl w:val="8"/>
    </w:pPr>
    <w:rPr>
      <w:rFonts w:asciiTheme="majorHAnsi" w:hAnsiTheme="majorHAnsi" w:eastAsiaTheme="majorEastAsia" w:cstheme="majorBidi"/>
      <w:color w:val="629DD1" w:themeColor="accent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styleId="FooterChar" w:customStyle="1">
    <w:name w:val="Footer Char"/>
    <w:basedOn w:val="DefaultParagraphFont"/>
    <w:link w:val="Footer"/>
    <w:uiPriority w:val="99"/>
    <w:rPr>
      <w:b/>
      <w:sz w:val="46"/>
    </w:rPr>
  </w:style>
  <w:style w:type="character" w:styleId="Heading1Char" w:customStyle="1">
    <w:name w:val="Heading 1 Char"/>
    <w:basedOn w:val="DefaultParagraphFont"/>
    <w:link w:val="Heading1"/>
    <w:uiPriority w:val="9"/>
    <w:rsid w:val="00373EEC"/>
    <w:rPr>
      <w:rFonts w:asciiTheme="majorHAnsi" w:hAnsiTheme="majorHAnsi" w:eastAsiaTheme="majorEastAsia" w:cstheme="majorBidi"/>
      <w:b/>
      <w:bCs/>
      <w:i/>
      <w:iCs/>
      <w:color w:val="224E76" w:themeColor="accent2" w:themeShade="7F"/>
      <w:shd w:val="clear" w:color="auto" w:fill="DFEBF5" w:themeFill="accent2" w:themeFillTint="33"/>
    </w:rPr>
  </w:style>
  <w:style w:type="character" w:styleId="Heading2Char" w:customStyle="1">
    <w:name w:val="Heading 2 Char"/>
    <w:basedOn w:val="DefaultParagraphFont"/>
    <w:link w:val="Heading2"/>
    <w:uiPriority w:val="9"/>
    <w:rsid w:val="00373EEC"/>
    <w:rPr>
      <w:rFonts w:asciiTheme="majorHAnsi" w:hAnsiTheme="majorHAnsi" w:eastAsiaTheme="majorEastAsia" w:cstheme="majorBidi"/>
      <w:b/>
      <w:bCs/>
      <w:i/>
      <w:iCs/>
      <w:color w:val="3476B1" w:themeColor="accent2" w:themeShade="BF"/>
    </w:rPr>
  </w:style>
  <w:style w:type="paragraph" w:styleId="ListBullet">
    <w:name w:val="List Bullet"/>
    <w:basedOn w:val="Normal"/>
    <w:uiPriority w:val="10"/>
    <w:qFormat/>
    <w:pPr>
      <w:spacing w:after="120"/>
    </w:p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IntenseQuote">
    <w:name w:val="Intense Quote"/>
    <w:basedOn w:val="Normal"/>
    <w:next w:val="Normal"/>
    <w:link w:val="IntenseQuoteChar"/>
    <w:uiPriority w:val="30"/>
    <w:qFormat/>
    <w:rsid w:val="00373EEC"/>
    <w:pPr>
      <w:pBdr>
        <w:top w:val="dotted" w:color="629DD1" w:themeColor="accent2" w:sz="8" w:space="10"/>
        <w:bottom w:val="dotted" w:color="629DD1" w:themeColor="accent2" w:sz="8" w:space="10"/>
      </w:pBdr>
      <w:spacing w:line="300" w:lineRule="auto"/>
      <w:ind w:left="2160" w:right="2160"/>
      <w:jc w:val="center"/>
    </w:pPr>
    <w:rPr>
      <w:rFonts w:asciiTheme="majorHAnsi" w:hAnsiTheme="majorHAnsi" w:eastAsiaTheme="majorEastAsia" w:cstheme="majorBidi"/>
      <w:b/>
      <w:bCs/>
      <w:color w:val="629DD1" w:themeColor="accent2"/>
    </w:rPr>
  </w:style>
  <w:style w:type="character" w:styleId="IntenseQuoteChar" w:customStyle="1">
    <w:name w:val="Intense Quote Char"/>
    <w:basedOn w:val="DefaultParagraphFont"/>
    <w:link w:val="IntenseQuote"/>
    <w:uiPriority w:val="30"/>
    <w:rsid w:val="00373EEC"/>
    <w:rPr>
      <w:rFonts w:asciiTheme="majorHAnsi" w:hAnsiTheme="majorHAnsi" w:eastAsiaTheme="majorEastAsia" w:cstheme="majorBidi"/>
      <w:b/>
      <w:bCs/>
      <w:i/>
      <w:iCs/>
      <w:color w:val="629DD1" w:themeColor="accent2"/>
      <w:sz w:val="20"/>
      <w:szCs w:val="20"/>
    </w:rPr>
  </w:style>
  <w:style w:type="table" w:styleId="ModernPaper" w:customStyle="1">
    <w:name w:val="Modern Paper"/>
    <w:basedOn w:val="TableNormal"/>
    <w:uiPriority w:val="99"/>
    <w:pPr>
      <w:spacing w:before="200" w:line="240" w:lineRule="auto"/>
    </w:pPr>
    <w:tblPr>
      <w:tblBorders>
        <w:insideH w:val="single" w:color="242852" w:themeColor="text2" w:sz="8" w:space="0"/>
      </w:tblBorders>
      <w:tblCellMar>
        <w:left w:w="144" w:type="dxa"/>
        <w:right w:w="144" w:type="dxa"/>
      </w:tblCellMar>
    </w:tblPr>
    <w:tcPr>
      <w:vAlign w:val="center"/>
    </w:tcPr>
    <w:tblStylePr w:type="firstRow">
      <w:pPr>
        <w:wordWrap/>
        <w:spacing w:before="480" w:beforeLines="0" w:beforeAutospacing="0" w:after="360" w:afterLines="0" w:afterAutospacing="0" w:line="216" w:lineRule="auto"/>
        <w:contextualSpacing w:val="0"/>
      </w:pPr>
      <w:rPr>
        <w:rFonts w:asciiTheme="majorHAnsi" w:hAnsiTheme="majorHAnsi"/>
        <w:b/>
        <w:i w:val="0"/>
        <w:color w:val="4A66AC" w:themeColor="accent1"/>
        <w:sz w:val="28"/>
      </w:rPr>
      <w:tblPr/>
      <w:trPr>
        <w:tblHeader/>
      </w:trPr>
      <w:tcPr>
        <w:tcBorders>
          <w:top w:val="nil"/>
          <w:left w:val="nil"/>
          <w:bottom w:val="single" w:color="242852" w:themeColor="text2" w:sz="24" w:space="0"/>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styleId="Heading3Char" w:customStyle="1">
    <w:name w:val="Heading 3 Char"/>
    <w:basedOn w:val="DefaultParagraphFont"/>
    <w:link w:val="Heading3"/>
    <w:uiPriority w:val="9"/>
    <w:rsid w:val="00373EEC"/>
    <w:rPr>
      <w:rFonts w:asciiTheme="majorHAnsi" w:hAnsiTheme="majorHAnsi" w:eastAsiaTheme="majorEastAsia" w:cstheme="majorBidi"/>
      <w:b/>
      <w:bCs/>
      <w:i/>
      <w:iCs/>
      <w:color w:val="3476B1" w:themeColor="accent2" w:themeShade="BF"/>
    </w:rPr>
  </w:style>
  <w:style w:type="character" w:styleId="Heading4Char" w:customStyle="1">
    <w:name w:val="Heading 4 Char"/>
    <w:basedOn w:val="DefaultParagraphFont"/>
    <w:link w:val="Heading4"/>
    <w:uiPriority w:val="9"/>
    <w:rsid w:val="00373EEC"/>
    <w:rPr>
      <w:rFonts w:asciiTheme="majorHAnsi" w:hAnsiTheme="majorHAnsi" w:eastAsiaTheme="majorEastAsia" w:cstheme="majorBidi"/>
      <w:b/>
      <w:bCs/>
      <w:i/>
      <w:iCs/>
      <w:color w:val="3476B1" w:themeColor="accent2" w:themeShade="BF"/>
    </w:rPr>
  </w:style>
  <w:style w:type="character" w:styleId="Heading5Char" w:customStyle="1">
    <w:name w:val="Heading 5 Char"/>
    <w:basedOn w:val="DefaultParagraphFont"/>
    <w:link w:val="Heading5"/>
    <w:uiPriority w:val="9"/>
    <w:rsid w:val="00373EEC"/>
    <w:rPr>
      <w:rFonts w:asciiTheme="majorHAnsi" w:hAnsiTheme="majorHAnsi" w:eastAsiaTheme="majorEastAsia" w:cstheme="majorBidi"/>
      <w:b/>
      <w:bCs/>
      <w:i/>
      <w:iCs/>
      <w:color w:val="3476B1" w:themeColor="accent2" w:themeShade="BF"/>
    </w:rPr>
  </w:style>
  <w:style w:type="character" w:styleId="Heading6Char" w:customStyle="1">
    <w:name w:val="Heading 6 Char"/>
    <w:basedOn w:val="DefaultParagraphFont"/>
    <w:link w:val="Heading6"/>
    <w:uiPriority w:val="9"/>
    <w:rsid w:val="00373EEC"/>
    <w:rPr>
      <w:rFonts w:asciiTheme="majorHAnsi" w:hAnsiTheme="majorHAnsi" w:eastAsiaTheme="majorEastAsia" w:cstheme="majorBidi"/>
      <w:i/>
      <w:iCs/>
      <w:color w:val="3476B1" w:themeColor="accent2" w:themeShade="BF"/>
    </w:rPr>
  </w:style>
  <w:style w:type="character" w:styleId="Heading7Char" w:customStyle="1">
    <w:name w:val="Heading 7 Char"/>
    <w:basedOn w:val="DefaultParagraphFont"/>
    <w:link w:val="Heading7"/>
    <w:uiPriority w:val="9"/>
    <w:rsid w:val="00373EEC"/>
    <w:rPr>
      <w:rFonts w:asciiTheme="majorHAnsi" w:hAnsiTheme="majorHAnsi" w:eastAsiaTheme="majorEastAsia" w:cstheme="majorBidi"/>
      <w:i/>
      <w:iCs/>
      <w:color w:val="3476B1" w:themeColor="accent2" w:themeShade="BF"/>
    </w:rPr>
  </w:style>
  <w:style w:type="character" w:styleId="Heading8Char" w:customStyle="1">
    <w:name w:val="Heading 8 Char"/>
    <w:basedOn w:val="DefaultParagraphFont"/>
    <w:link w:val="Heading8"/>
    <w:uiPriority w:val="9"/>
    <w:rsid w:val="00373EEC"/>
    <w:rPr>
      <w:rFonts w:asciiTheme="majorHAnsi" w:hAnsiTheme="majorHAnsi" w:eastAsiaTheme="majorEastAsia" w:cstheme="majorBidi"/>
      <w:i/>
      <w:iCs/>
      <w:color w:val="629DD1" w:themeColor="accent2"/>
    </w:rPr>
  </w:style>
  <w:style w:type="character" w:styleId="Heading9Char" w:customStyle="1">
    <w:name w:val="Heading 9 Char"/>
    <w:basedOn w:val="DefaultParagraphFont"/>
    <w:link w:val="Heading9"/>
    <w:uiPriority w:val="9"/>
    <w:rsid w:val="00373EEC"/>
    <w:rPr>
      <w:rFonts w:asciiTheme="majorHAnsi" w:hAnsiTheme="majorHAnsi" w:eastAsiaTheme="majorEastAsia" w:cstheme="majorBidi"/>
      <w:i/>
      <w:iCs/>
      <w:color w:val="629DD1" w:themeColor="accent2"/>
      <w:sz w:val="20"/>
      <w:szCs w:val="20"/>
    </w:rPr>
  </w:style>
  <w:style w:type="character" w:styleId="Emphasis">
    <w:name w:val="Emphasis"/>
    <w:uiPriority w:val="20"/>
    <w:qFormat/>
    <w:rsid w:val="00373EEC"/>
    <w:rPr>
      <w:rFonts w:asciiTheme="majorHAnsi" w:hAnsiTheme="majorHAnsi" w:eastAsiaTheme="majorEastAsia" w:cstheme="majorBidi"/>
      <w:b/>
      <w:bCs/>
      <w:i/>
      <w:iCs/>
      <w:color w:val="629DD1" w:themeColor="accent2"/>
      <w:bdr w:val="single" w:color="DFEBF5" w:themeColor="accent2" w:themeTint="33" w:sz="18" w:space="0"/>
      <w:shd w:val="clear" w:color="auto" w:fill="DFEBF5" w:themeFill="accent2" w:themeFillTint="33"/>
    </w:rPr>
  </w:style>
  <w:style w:type="character" w:styleId="IntenseEmphasis">
    <w:name w:val="Intense Emphasis"/>
    <w:uiPriority w:val="21"/>
    <w:qFormat/>
    <w:rsid w:val="00373EEC"/>
    <w:rPr>
      <w:rFonts w:asciiTheme="majorHAnsi" w:hAnsiTheme="majorHAnsi" w:eastAsiaTheme="majorEastAsia" w:cstheme="majorBidi"/>
      <w:b/>
      <w:bCs/>
      <w:i/>
      <w:iCs/>
      <w:dstrike w:val="0"/>
      <w:color w:val="FFFFFF" w:themeColor="background1"/>
      <w:bdr w:val="single" w:color="629DD1" w:themeColor="accent2" w:sz="18" w:space="0"/>
      <w:shd w:val="clear" w:color="auto" w:fill="629DD1" w:themeFill="accent2"/>
      <w:vertAlign w:val="baseline"/>
    </w:rPr>
  </w:style>
  <w:style w:type="character" w:styleId="Strong">
    <w:name w:val="Strong"/>
    <w:uiPriority w:val="22"/>
    <w:qFormat/>
    <w:rsid w:val="00373EEC"/>
    <w:rPr>
      <w:b/>
      <w:bCs/>
      <w:spacing w:val="0"/>
    </w:rPr>
  </w:style>
  <w:style w:type="character" w:styleId="SubtleReference">
    <w:name w:val="Subtle Reference"/>
    <w:uiPriority w:val="31"/>
    <w:qFormat/>
    <w:rsid w:val="00373EEC"/>
    <w:rPr>
      <w:i/>
      <w:iCs/>
      <w:smallCaps/>
      <w:color w:val="629DD1" w:themeColor="accent2"/>
      <w:u w:color="629DD1" w:themeColor="accent2"/>
    </w:rPr>
  </w:style>
  <w:style w:type="character" w:styleId="IntenseReference">
    <w:name w:val="Intense Reference"/>
    <w:uiPriority w:val="32"/>
    <w:qFormat/>
    <w:rsid w:val="00373EEC"/>
    <w:rPr>
      <w:b/>
      <w:bCs/>
      <w:i/>
      <w:iCs/>
      <w:smallCaps/>
      <w:color w:val="629DD1" w:themeColor="accent2"/>
      <w:u w:color="629DD1" w:themeColor="accent2"/>
    </w:rPr>
  </w:style>
  <w:style w:type="character" w:styleId="BookTitle">
    <w:name w:val="Book Title"/>
    <w:uiPriority w:val="33"/>
    <w:qFormat/>
    <w:rsid w:val="00373EEC"/>
    <w:rPr>
      <w:rFonts w:asciiTheme="majorHAnsi" w:hAnsiTheme="majorHAnsi" w:eastAsiaTheme="majorEastAsia" w:cstheme="majorBidi"/>
      <w:b/>
      <w:bCs/>
      <w:i/>
      <w:iCs/>
      <w:smallCaps/>
      <w:color w:val="3476B1" w:themeColor="accent2" w:themeShade="BF"/>
      <w:u w:val="single"/>
    </w:rPr>
  </w:style>
  <w:style w:type="paragraph" w:styleId="Caption">
    <w:name w:val="caption"/>
    <w:basedOn w:val="Normal"/>
    <w:next w:val="Normal"/>
    <w:uiPriority w:val="35"/>
    <w:semiHidden/>
    <w:unhideWhenUsed/>
    <w:qFormat/>
    <w:rsid w:val="00373EEC"/>
    <w:rPr>
      <w:b/>
      <w:bCs/>
      <w:color w:val="3476B1" w:themeColor="accent2" w:themeShade="BF"/>
      <w:sz w:val="18"/>
      <w:szCs w:val="18"/>
    </w:rPr>
  </w:style>
  <w:style w:type="paragraph" w:styleId="TOCHeading">
    <w:name w:val="TOC Heading"/>
    <w:basedOn w:val="Heading1"/>
    <w:next w:val="Normal"/>
    <w:uiPriority w:val="39"/>
    <w:semiHidden/>
    <w:unhideWhenUsed/>
    <w:qFormat/>
    <w:rsid w:val="00373EEC"/>
    <w:pPr>
      <w:outlineLvl w:val="9"/>
    </w:pPr>
  </w:style>
  <w:style w:type="paragraph" w:styleId="Title">
    <w:name w:val="Title"/>
    <w:basedOn w:val="Normal"/>
    <w:next w:val="Normal"/>
    <w:link w:val="TitleChar"/>
    <w:uiPriority w:val="10"/>
    <w:qFormat/>
    <w:rsid w:val="00373EEC"/>
    <w:pPr>
      <w:pBdr>
        <w:top w:val="single" w:color="629DD1" w:themeColor="accent2" w:sz="48" w:space="0"/>
        <w:bottom w:val="single" w:color="629DD1" w:themeColor="accent2" w:sz="48" w:space="0"/>
      </w:pBdr>
      <w:shd w:val="clear" w:color="auto" w:fill="629DD1" w:themeFill="accent2"/>
      <w:spacing w:after="0" w:line="240" w:lineRule="auto"/>
      <w:jc w:val="center"/>
    </w:pPr>
    <w:rPr>
      <w:rFonts w:asciiTheme="majorHAnsi" w:hAnsiTheme="majorHAnsi" w:eastAsiaTheme="majorEastAsia" w:cstheme="majorBidi"/>
      <w:color w:val="FFFFFF" w:themeColor="background1"/>
      <w:spacing w:val="10"/>
      <w:sz w:val="48"/>
      <w:szCs w:val="48"/>
    </w:rPr>
  </w:style>
  <w:style w:type="character" w:styleId="TitleChar" w:customStyle="1">
    <w:name w:val="Title Char"/>
    <w:basedOn w:val="DefaultParagraphFont"/>
    <w:link w:val="Title"/>
    <w:uiPriority w:val="10"/>
    <w:rsid w:val="00373EEC"/>
    <w:rPr>
      <w:rFonts w:asciiTheme="majorHAnsi" w:hAnsiTheme="majorHAnsi" w:eastAsiaTheme="majorEastAsia" w:cstheme="majorBidi"/>
      <w:i/>
      <w:iCs/>
      <w:color w:val="FFFFFF" w:themeColor="background1"/>
      <w:spacing w:val="10"/>
      <w:sz w:val="48"/>
      <w:szCs w:val="48"/>
      <w:shd w:val="clear" w:color="auto" w:fill="629DD1" w:themeFill="accent2"/>
    </w:rPr>
  </w:style>
  <w:style w:type="paragraph" w:styleId="Subtitle">
    <w:name w:val="Subtitle"/>
    <w:basedOn w:val="Normal"/>
    <w:next w:val="Normal"/>
    <w:link w:val="SubtitleChar"/>
    <w:uiPriority w:val="11"/>
    <w:qFormat/>
    <w:rsid w:val="00373EEC"/>
    <w:pPr>
      <w:pBdr>
        <w:bottom w:val="dotted" w:color="629DD1" w:themeColor="accent2" w:sz="8" w:space="10"/>
      </w:pBdr>
      <w:spacing w:before="200" w:after="900" w:line="240" w:lineRule="auto"/>
      <w:jc w:val="center"/>
    </w:pPr>
    <w:rPr>
      <w:rFonts w:asciiTheme="majorHAnsi" w:hAnsiTheme="majorHAnsi" w:eastAsiaTheme="majorEastAsia" w:cstheme="majorBidi"/>
      <w:color w:val="224E76" w:themeColor="accent2" w:themeShade="7F"/>
      <w:sz w:val="24"/>
      <w:szCs w:val="24"/>
    </w:rPr>
  </w:style>
  <w:style w:type="character" w:styleId="SubtitleChar" w:customStyle="1">
    <w:name w:val="Subtitle Char"/>
    <w:basedOn w:val="DefaultParagraphFont"/>
    <w:link w:val="Subtitle"/>
    <w:uiPriority w:val="11"/>
    <w:rsid w:val="00373EEC"/>
    <w:rPr>
      <w:rFonts w:asciiTheme="majorHAnsi" w:hAnsiTheme="majorHAnsi" w:eastAsiaTheme="majorEastAsia" w:cstheme="majorBidi"/>
      <w:i/>
      <w:iCs/>
      <w:color w:val="224E76" w:themeColor="accent2" w:themeShade="7F"/>
      <w:sz w:val="24"/>
      <w:szCs w:val="24"/>
    </w:rPr>
  </w:style>
  <w:style w:type="character" w:styleId="PlaceholderText">
    <w:name w:val="Placeholder Text"/>
    <w:basedOn w:val="DefaultParagraphFont"/>
    <w:uiPriority w:val="99"/>
    <w:semiHidden/>
    <w:rPr>
      <w:color w:val="808080"/>
    </w:rPr>
  </w:style>
  <w:style w:type="character" w:styleId="SubtleEmphasis">
    <w:name w:val="Subtle Emphasis"/>
    <w:uiPriority w:val="19"/>
    <w:qFormat/>
    <w:rsid w:val="00373EEC"/>
    <w:rPr>
      <w:rFonts w:asciiTheme="majorHAnsi" w:hAnsiTheme="majorHAnsi" w:eastAsiaTheme="majorEastAsia" w:cstheme="majorBidi"/>
      <w:i/>
      <w:iCs/>
      <w:color w:val="629DD1" w:themeColor="accent2"/>
    </w:rPr>
  </w:style>
  <w:style w:type="paragraph" w:styleId="Quote">
    <w:name w:val="Quote"/>
    <w:basedOn w:val="Normal"/>
    <w:next w:val="Normal"/>
    <w:link w:val="QuoteChar"/>
    <w:uiPriority w:val="29"/>
    <w:qFormat/>
    <w:rsid w:val="00373EEC"/>
    <w:rPr>
      <w:i w:val="0"/>
      <w:iCs w:val="0"/>
      <w:color w:val="3476B1" w:themeColor="accent2" w:themeShade="BF"/>
    </w:rPr>
  </w:style>
  <w:style w:type="character" w:styleId="QuoteChar" w:customStyle="1">
    <w:name w:val="Quote Char"/>
    <w:basedOn w:val="DefaultParagraphFont"/>
    <w:link w:val="Quote"/>
    <w:uiPriority w:val="29"/>
    <w:rsid w:val="00373EEC"/>
    <w:rPr>
      <w:color w:val="3476B1" w:themeColor="accent2" w:themeShade="BF"/>
      <w:sz w:val="20"/>
      <w:szCs w:val="20"/>
    </w:rPr>
  </w:style>
  <w:style w:type="paragraph" w:styleId="Header">
    <w:name w:val="header"/>
    <w:basedOn w:val="Normal"/>
    <w:link w:val="HeaderChar"/>
    <w:uiPriority w:val="99"/>
    <w:unhideWhenUsed/>
    <w:qFormat/>
    <w:pPr>
      <w:spacing w:after="0" w:line="240" w:lineRule="auto"/>
    </w:pPr>
  </w:style>
  <w:style w:type="character" w:styleId="HeaderChar" w:customStyle="1">
    <w:name w:val="Header Char"/>
    <w:basedOn w:val="DefaultParagraphFont"/>
    <w:link w:val="Header"/>
    <w:uiPriority w:val="99"/>
  </w:style>
  <w:style w:type="paragraph" w:styleId="ListNumber">
    <w:name w:val="List Number"/>
    <w:basedOn w:val="Normal"/>
    <w:uiPriority w:val="11"/>
    <w:pPr>
      <w:numPr>
        <w:numId w:val="6"/>
      </w:numPr>
      <w:spacing w:after="120"/>
    </w:pPr>
  </w:style>
  <w:style w:type="paragraph" w:styleId="BlockText">
    <w:name w:val="Block Text"/>
    <w:basedOn w:val="Normal"/>
    <w:uiPriority w:val="31"/>
    <w:unhideWhenUsed/>
    <w:pPr>
      <w:spacing w:before="360" w:after="360"/>
    </w:pPr>
    <w:rPr>
      <w:iCs w:val="0"/>
      <w:color w:val="2F356C" w:themeColor="text2" w:themeTint="E6"/>
      <w:sz w:val="28"/>
    </w:rPr>
  </w:style>
  <w:style w:type="table" w:styleId="PlainTable5">
    <w:name w:val="Plain Table 5"/>
    <w:basedOn w:val="TableNormal"/>
    <w:uiPriority w:val="45"/>
    <w:rsid w:val="002667E9"/>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373EEC"/>
    <w:pPr>
      <w:ind w:left="720"/>
      <w:contextualSpacing/>
    </w:pPr>
  </w:style>
  <w:style w:type="table" w:styleId="TableGridLight">
    <w:name w:val="Grid Table Light"/>
    <w:basedOn w:val="TableNormal"/>
    <w:uiPriority w:val="40"/>
    <w:rsid w:val="000505A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4">
    <w:name w:val="Plain Table 4"/>
    <w:basedOn w:val="TableNormal"/>
    <w:uiPriority w:val="44"/>
    <w:rsid w:val="000505A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5CB9"/>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F73AA0"/>
    <w:pPr>
      <w:spacing w:after="0" w:line="240" w:lineRule="auto"/>
    </w:pPr>
    <w:tblPr>
      <w:tblStyleRowBandSize w:val="1"/>
      <w:tblStyleColBandSize w:val="1"/>
      <w:tblBorders>
        <w:top w:val="single" w:color="B5C0DF" w:themeColor="accent1" w:themeTint="66" w:sz="4" w:space="0"/>
        <w:left w:val="single" w:color="B5C0DF" w:themeColor="accent1" w:themeTint="66" w:sz="4" w:space="0"/>
        <w:bottom w:val="single" w:color="B5C0DF" w:themeColor="accent1" w:themeTint="66" w:sz="4" w:space="0"/>
        <w:right w:val="single" w:color="B5C0DF" w:themeColor="accent1" w:themeTint="66" w:sz="4" w:space="0"/>
        <w:insideH w:val="single" w:color="B5C0DF" w:themeColor="accent1" w:themeTint="66" w:sz="4" w:space="0"/>
        <w:insideV w:val="single" w:color="B5C0DF" w:themeColor="accent1" w:themeTint="66" w:sz="4" w:space="0"/>
      </w:tblBorders>
    </w:tblPr>
    <w:tblStylePr w:type="firstRow">
      <w:rPr>
        <w:b/>
        <w:bCs/>
      </w:rPr>
      <w:tblPr/>
      <w:tcPr>
        <w:tcBorders>
          <w:bottom w:val="single" w:color="90A1CF" w:themeColor="accent1" w:themeTint="99" w:sz="12" w:space="0"/>
        </w:tcBorders>
      </w:tcPr>
    </w:tblStylePr>
    <w:tblStylePr w:type="lastRow">
      <w:rPr>
        <w:b/>
        <w:bCs/>
      </w:rPr>
      <w:tblPr/>
      <w:tcPr>
        <w:tcBorders>
          <w:top w:val="double" w:color="90A1CF" w:themeColor="accent1" w:themeTint="99" w:sz="2" w:space="0"/>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26C1B"/>
    <w:pPr>
      <w:spacing w:after="0" w:line="240" w:lineRule="auto"/>
    </w:pPr>
    <w:tblPr>
      <w:tblStyleRowBandSize w:val="1"/>
      <w:tblStyleColBandSize w:val="1"/>
      <w:tblBorders>
        <w:top w:val="single" w:color="BCD9DE" w:themeColor="accent5" w:themeTint="66" w:sz="4" w:space="0"/>
        <w:left w:val="single" w:color="BCD9DE" w:themeColor="accent5" w:themeTint="66" w:sz="4" w:space="0"/>
        <w:bottom w:val="single" w:color="BCD9DE" w:themeColor="accent5" w:themeTint="66" w:sz="4" w:space="0"/>
        <w:right w:val="single" w:color="BCD9DE" w:themeColor="accent5" w:themeTint="66" w:sz="4" w:space="0"/>
        <w:insideH w:val="single" w:color="BCD9DE" w:themeColor="accent5" w:themeTint="66" w:sz="4" w:space="0"/>
        <w:insideV w:val="single" w:color="BCD9DE" w:themeColor="accent5" w:themeTint="66" w:sz="4" w:space="0"/>
      </w:tblBorders>
    </w:tblPr>
    <w:tblStylePr w:type="firstRow">
      <w:rPr>
        <w:b/>
        <w:bCs/>
      </w:rPr>
      <w:tblPr/>
      <w:tcPr>
        <w:tcBorders>
          <w:bottom w:val="single" w:color="9BC7CE" w:themeColor="accent5" w:themeTint="99" w:sz="12" w:space="0"/>
        </w:tcBorders>
      </w:tcPr>
    </w:tblStylePr>
    <w:tblStylePr w:type="lastRow">
      <w:rPr>
        <w:b/>
        <w:bCs/>
      </w:rPr>
      <w:tblPr/>
      <w:tcPr>
        <w:tcBorders>
          <w:top w:val="double" w:color="9BC7CE" w:themeColor="accent5" w:themeTint="99" w:sz="2" w:space="0"/>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26C1B"/>
    <w:pPr>
      <w:spacing w:after="0" w:line="240" w:lineRule="auto"/>
    </w:pPr>
    <w:tblPr>
      <w:tblStyleRowBandSize w:val="1"/>
      <w:tblStyleColBandSize w:val="1"/>
      <w:tblBorders>
        <w:top w:val="single" w:color="CBD2DC" w:themeColor="accent4" w:themeTint="66" w:sz="4" w:space="0"/>
        <w:left w:val="single" w:color="CBD2DC" w:themeColor="accent4" w:themeTint="66" w:sz="4" w:space="0"/>
        <w:bottom w:val="single" w:color="CBD2DC" w:themeColor="accent4" w:themeTint="66" w:sz="4" w:space="0"/>
        <w:right w:val="single" w:color="CBD2DC" w:themeColor="accent4" w:themeTint="66" w:sz="4" w:space="0"/>
        <w:insideH w:val="single" w:color="CBD2DC" w:themeColor="accent4" w:themeTint="66" w:sz="4" w:space="0"/>
        <w:insideV w:val="single" w:color="CBD2DC" w:themeColor="accent4" w:themeTint="66" w:sz="4" w:space="0"/>
      </w:tblBorders>
    </w:tblPr>
    <w:tblStylePr w:type="firstRow">
      <w:rPr>
        <w:b/>
        <w:bCs/>
      </w:rPr>
      <w:tblPr/>
      <w:tcPr>
        <w:tcBorders>
          <w:bottom w:val="single" w:color="B2BBCB" w:themeColor="accent4" w:themeTint="99" w:sz="12" w:space="0"/>
        </w:tcBorders>
      </w:tcPr>
    </w:tblStylePr>
    <w:tblStylePr w:type="lastRow">
      <w:rPr>
        <w:b/>
        <w:bCs/>
      </w:rPr>
      <w:tblPr/>
      <w:tcPr>
        <w:tcBorders>
          <w:top w:val="double" w:color="B2BBCB" w:themeColor="accent4" w:themeTint="99" w:sz="2" w:space="0"/>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26C1B"/>
    <w:pPr>
      <w:spacing w:after="0" w:line="240" w:lineRule="auto"/>
    </w:pPr>
    <w:tblPr>
      <w:tblStyleRowBandSize w:val="1"/>
      <w:tblStyleColBandSize w:val="1"/>
      <w:tblBorders>
        <w:top w:val="single" w:color="D7D2D9" w:themeColor="accent6" w:themeTint="66" w:sz="4" w:space="0"/>
        <w:left w:val="single" w:color="D7D2D9" w:themeColor="accent6" w:themeTint="66" w:sz="4" w:space="0"/>
        <w:bottom w:val="single" w:color="D7D2D9" w:themeColor="accent6" w:themeTint="66" w:sz="4" w:space="0"/>
        <w:right w:val="single" w:color="D7D2D9" w:themeColor="accent6" w:themeTint="66" w:sz="4" w:space="0"/>
        <w:insideH w:val="single" w:color="D7D2D9" w:themeColor="accent6" w:themeTint="66" w:sz="4" w:space="0"/>
        <w:insideV w:val="single" w:color="D7D2D9" w:themeColor="accent6" w:themeTint="66" w:sz="4" w:space="0"/>
      </w:tblBorders>
    </w:tblPr>
    <w:tblStylePr w:type="firstRow">
      <w:rPr>
        <w:b/>
        <w:bCs/>
      </w:rPr>
      <w:tblPr/>
      <w:tcPr>
        <w:tcBorders>
          <w:bottom w:val="single" w:color="C4BCC6" w:themeColor="accent6" w:themeTint="99" w:sz="12" w:space="0"/>
        </w:tcBorders>
      </w:tcPr>
    </w:tblStylePr>
    <w:tblStylePr w:type="lastRow">
      <w:rPr>
        <w:b/>
        <w:bCs/>
      </w:rPr>
      <w:tblPr/>
      <w:tcPr>
        <w:tcBorders>
          <w:top w:val="double" w:color="C4BCC6" w:themeColor="accent6"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26C1B"/>
    <w:pPr>
      <w:spacing w:after="0" w:line="240" w:lineRule="auto"/>
    </w:pPr>
    <w:tblPr>
      <w:tblStyleRowBandSize w:val="1"/>
      <w:tblStyleColBandSize w:val="1"/>
      <w:tblBorders>
        <w:top w:val="single" w:color="A8CBEE" w:themeColor="accent3" w:themeTint="66" w:sz="4" w:space="0"/>
        <w:left w:val="single" w:color="A8CBEE" w:themeColor="accent3" w:themeTint="66" w:sz="4" w:space="0"/>
        <w:bottom w:val="single" w:color="A8CBEE" w:themeColor="accent3" w:themeTint="66" w:sz="4" w:space="0"/>
        <w:right w:val="single" w:color="A8CBEE" w:themeColor="accent3" w:themeTint="66" w:sz="4" w:space="0"/>
        <w:insideH w:val="single" w:color="A8CBEE" w:themeColor="accent3" w:themeTint="66" w:sz="4" w:space="0"/>
        <w:insideV w:val="single" w:color="A8CBEE" w:themeColor="accent3" w:themeTint="66" w:sz="4" w:space="0"/>
      </w:tblBorders>
    </w:tblPr>
    <w:tblStylePr w:type="firstRow">
      <w:rPr>
        <w:b/>
        <w:bCs/>
      </w:rPr>
      <w:tblPr/>
      <w:tcPr>
        <w:tcBorders>
          <w:bottom w:val="single" w:color="7EB1E6" w:themeColor="accent3" w:themeTint="99" w:sz="12" w:space="0"/>
        </w:tcBorders>
      </w:tcPr>
    </w:tblStylePr>
    <w:tblStylePr w:type="lastRow">
      <w:rPr>
        <w:b/>
        <w:bCs/>
      </w:rPr>
      <w:tblPr/>
      <w:tcPr>
        <w:tcBorders>
          <w:top w:val="double" w:color="7EB1E6" w:themeColor="accent3" w:themeTint="99" w:sz="2" w:space="0"/>
        </w:tcBorders>
      </w:tcPr>
    </w:tblStylePr>
    <w:tblStylePr w:type="firstCol">
      <w:rPr>
        <w:b/>
        <w:bCs/>
      </w:rPr>
    </w:tblStylePr>
    <w:tblStylePr w:type="lastCol">
      <w:rPr>
        <w:b/>
        <w:bCs/>
      </w:rPr>
    </w:tblStylePr>
  </w:style>
  <w:style w:type="paragraph" w:styleId="NormalWeb">
    <w:name w:val="Normal (Web)"/>
    <w:basedOn w:val="Normal"/>
    <w:uiPriority w:val="99"/>
    <w:unhideWhenUsed/>
    <w:rsid w:val="00937FDB"/>
    <w:pPr>
      <w:spacing w:before="100" w:beforeAutospacing="1" w:after="100" w:afterAutospacing="1" w:line="240" w:lineRule="auto"/>
    </w:pPr>
    <w:rPr>
      <w:rFonts w:ascii="Times New Roman" w:hAnsi="Times New Roman" w:eastAsia="Times New Roman" w:cs="Times New Roman"/>
      <w:sz w:val="24"/>
      <w:szCs w:val="24"/>
      <w:lang w:val="en-PT" w:eastAsia="en-GB"/>
    </w:rPr>
  </w:style>
  <w:style w:type="character" w:styleId="PageNumber">
    <w:name w:val="page number"/>
    <w:basedOn w:val="DefaultParagraphFont"/>
    <w:uiPriority w:val="99"/>
    <w:semiHidden/>
    <w:unhideWhenUsed/>
    <w:rsid w:val="002B54B4"/>
  </w:style>
  <w:style w:type="paragraph" w:styleId="NoSpacing">
    <w:name w:val="No Spacing"/>
    <w:basedOn w:val="Normal"/>
    <w:link w:val="NoSpacingChar"/>
    <w:uiPriority w:val="1"/>
    <w:qFormat/>
    <w:rsid w:val="00373EEC"/>
    <w:pPr>
      <w:spacing w:after="0" w:line="240" w:lineRule="auto"/>
    </w:pPr>
  </w:style>
  <w:style w:type="character" w:styleId="NoSpacingChar" w:customStyle="1">
    <w:name w:val="No Spacing Char"/>
    <w:basedOn w:val="DefaultParagraphFont"/>
    <w:link w:val="NoSpacing"/>
    <w:uiPriority w:val="1"/>
    <w:rsid w:val="00373EEC"/>
    <w:rPr>
      <w:i/>
      <w:iCs/>
      <w:sz w:val="20"/>
      <w:szCs w:val="20"/>
    </w:rPr>
  </w:style>
  <w:style w:type="character" w:styleId="Hyperlink">
    <w:name w:val="Hyperlink"/>
    <w:basedOn w:val="DefaultParagraphFont"/>
    <w:uiPriority w:val="99"/>
    <w:unhideWhenUsed/>
    <w:rsid w:val="00A84CC4"/>
    <w:rPr>
      <w:color w:val="9454C3" w:themeColor="hyperlink"/>
      <w:u w:val="single"/>
    </w:rPr>
  </w:style>
  <w:style w:type="character" w:styleId="UnresolvedMention">
    <w:name w:val="Unresolved Mention"/>
    <w:basedOn w:val="DefaultParagraphFont"/>
    <w:uiPriority w:val="99"/>
    <w:semiHidden/>
    <w:unhideWhenUsed/>
    <w:rsid w:val="00A84C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769801">
      <w:bodyDiv w:val="1"/>
      <w:marLeft w:val="0"/>
      <w:marRight w:val="0"/>
      <w:marTop w:val="0"/>
      <w:marBottom w:val="0"/>
      <w:divBdr>
        <w:top w:val="none" w:sz="0" w:space="0" w:color="auto"/>
        <w:left w:val="none" w:sz="0" w:space="0" w:color="auto"/>
        <w:bottom w:val="none" w:sz="0" w:space="0" w:color="auto"/>
        <w:right w:val="none" w:sz="0" w:space="0" w:color="auto"/>
      </w:divBdr>
    </w:div>
    <w:div w:id="908417793">
      <w:bodyDiv w:val="1"/>
      <w:marLeft w:val="0"/>
      <w:marRight w:val="0"/>
      <w:marTop w:val="0"/>
      <w:marBottom w:val="0"/>
      <w:divBdr>
        <w:top w:val="none" w:sz="0" w:space="0" w:color="auto"/>
        <w:left w:val="none" w:sz="0" w:space="0" w:color="auto"/>
        <w:bottom w:val="none" w:sz="0" w:space="0" w:color="auto"/>
        <w:right w:val="none" w:sz="0" w:space="0" w:color="auto"/>
      </w:divBdr>
    </w:div>
    <w:div w:id="944847773">
      <w:bodyDiv w:val="1"/>
      <w:marLeft w:val="0"/>
      <w:marRight w:val="0"/>
      <w:marTop w:val="0"/>
      <w:marBottom w:val="0"/>
      <w:divBdr>
        <w:top w:val="none" w:sz="0" w:space="0" w:color="auto"/>
        <w:left w:val="none" w:sz="0" w:space="0" w:color="auto"/>
        <w:bottom w:val="none" w:sz="0" w:space="0" w:color="auto"/>
        <w:right w:val="none" w:sz="0" w:space="0" w:color="auto"/>
      </w:divBdr>
    </w:div>
    <w:div w:id="1476794491">
      <w:bodyDiv w:val="1"/>
      <w:marLeft w:val="0"/>
      <w:marRight w:val="0"/>
      <w:marTop w:val="0"/>
      <w:marBottom w:val="0"/>
      <w:divBdr>
        <w:top w:val="none" w:sz="0" w:space="0" w:color="auto"/>
        <w:left w:val="none" w:sz="0" w:space="0" w:color="auto"/>
        <w:bottom w:val="none" w:sz="0" w:space="0" w:color="auto"/>
        <w:right w:val="none" w:sz="0" w:space="0" w:color="auto"/>
      </w:divBdr>
    </w:div>
    <w:div w:id="1505852486">
      <w:bodyDiv w:val="1"/>
      <w:marLeft w:val="0"/>
      <w:marRight w:val="0"/>
      <w:marTop w:val="0"/>
      <w:marBottom w:val="0"/>
      <w:divBdr>
        <w:top w:val="none" w:sz="0" w:space="0" w:color="auto"/>
        <w:left w:val="none" w:sz="0" w:space="0" w:color="auto"/>
        <w:bottom w:val="none" w:sz="0" w:space="0" w:color="auto"/>
        <w:right w:val="none" w:sz="0" w:space="0" w:color="auto"/>
      </w:divBdr>
    </w:div>
    <w:div w:id="1961952531">
      <w:bodyDiv w:val="1"/>
      <w:marLeft w:val="0"/>
      <w:marRight w:val="0"/>
      <w:marTop w:val="0"/>
      <w:marBottom w:val="0"/>
      <w:divBdr>
        <w:top w:val="none" w:sz="0" w:space="0" w:color="auto"/>
        <w:left w:val="none" w:sz="0" w:space="0" w:color="auto"/>
        <w:bottom w:val="none" w:sz="0" w:space="0" w:color="auto"/>
        <w:right w:val="none" w:sz="0" w:space="0" w:color="auto"/>
      </w:divBdr>
    </w:div>
    <w:div w:id="213070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header" Target="header3.xml" Id="rId18" /><Relationship Type="http://schemas.openxmlformats.org/officeDocument/2006/relationships/image" Target="media/image8.png" Id="rId26" /><Relationship Type="http://schemas.openxmlformats.org/officeDocument/2006/relationships/fontTable" Target="fontTable.xml" Id="rId39" /><Relationship Type="http://schemas.openxmlformats.org/officeDocument/2006/relationships/image" Target="media/image16.png" Id="rId34" /><Relationship Type="http://schemas.openxmlformats.org/officeDocument/2006/relationships/endnotes" Target="endnotes.xml" Id="rId7" /><Relationship Type="http://schemas.openxmlformats.org/officeDocument/2006/relationships/footer" Target="footer2.xml" Id="rId12" /><Relationship Type="http://schemas.openxmlformats.org/officeDocument/2006/relationships/image" Target="media/image3.jpeg" Id="rId17" /><Relationship Type="http://schemas.openxmlformats.org/officeDocument/2006/relationships/image" Target="media/image7.png" Id="rId25"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numbering" Target="numbering.xml" Id="rId2" /><Relationship Type="http://schemas.openxmlformats.org/officeDocument/2006/relationships/footer" Target="footer4.xml" Id="rId16" /><Relationship Type="http://schemas.openxmlformats.org/officeDocument/2006/relationships/footer" Target="footer6.xml" Id="rId20" /><Relationship Type="http://schemas.openxmlformats.org/officeDocument/2006/relationships/image" Target="media/image11.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image" Target="media/image6.png" Id="rId24"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footer" Target="footer3.xml" Id="rId15" /><Relationship Type="http://schemas.openxmlformats.org/officeDocument/2006/relationships/image" Target="media/image5.png" Id="rId23" /><Relationship Type="http://schemas.openxmlformats.org/officeDocument/2006/relationships/image" Target="media/image10.png" Id="rId28" /><Relationship Type="http://schemas.openxmlformats.org/officeDocument/2006/relationships/image" Target="media/image18.png" Id="rId36" /><Relationship Type="http://schemas.openxmlformats.org/officeDocument/2006/relationships/header" Target="header1.xml" Id="rId10" /><Relationship Type="http://schemas.openxmlformats.org/officeDocument/2006/relationships/footer" Target="footer5.xml" Id="rId19" /><Relationship Type="http://schemas.openxmlformats.org/officeDocument/2006/relationships/image" Target="media/image13.png" Id="rId31"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header" Target="header2.xml" Id="rId14" /><Relationship Type="http://schemas.openxmlformats.org/officeDocument/2006/relationships/image" Target="media/image4.png" Id="rId22" /><Relationship Type="http://schemas.openxmlformats.org/officeDocument/2006/relationships/image" Target="media/image9.png" Id="rId27"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hyperlink" Target="http://www.statista.com" TargetMode="External" Id="rId8" /><Relationship Type="http://schemas.openxmlformats.org/officeDocument/2006/relationships/styles" Target="styles.xml" Id="rId3" /><Relationship Type="http://schemas.openxmlformats.org/officeDocument/2006/relationships/glossaryDocument" Target="glossary/document.xml" Id="Rd163a2c77d8c4987" /><Relationship Type="http://schemas.openxmlformats.org/officeDocument/2006/relationships/hyperlink" Target="http://www.warehousegrab.com" TargetMode="External" Id="Rd3ed56963e6b4bba"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uxdourado/Library/Containers/com.microsoft.Word/Data/Library/Application%20Support/Microsoft/Office/16.0/DTS/en-GB%7b13980959-93E3-5640-9561-47DE73D40AD9%7d/%7b756BA283-F3D6-1546-9344-1A204FA2582E%7dtf10002078_mac.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8be9eb7-3ea7-4a50-b1fe-39f9ba99d97a}"/>
      </w:docPartPr>
      <w:docPartBody>
        <w:p w14:paraId="413F793B">
          <w:r>
            <w:rPr>
              <w:rStyle w:val="PlaceholderText"/>
            </w:rPr>
            <w:t/>
          </w:r>
        </w:p>
      </w:docPartBody>
    </w:docPart>
  </w:docParts>
</w:glossaryDocument>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912A6-0EBF-FD49-A639-091BDF0DE18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{756BA283-F3D6-1546-9344-1A204FA2582E}tf10002078_mac.dotx</ap:Template>
  <ap:Application>Microsoft Word for the web</ap:Application>
  <ap:DocSecurity>0</ap:DocSecurity>
  <ap:ScaleCrop>false</ap:ScaleCrop>
  <ap:Company>Dux Software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The Warehouse Project</dc:title>
  <dc:subject>By Dario Dourado</dc:subject>
  <dc:creator>Dario Dourado</dc:creator>
  <keywords/>
  <dc:description/>
  <lastModifiedBy>Mariana Tavares</lastModifiedBy>
  <revision>6</revision>
  <dcterms:created xsi:type="dcterms:W3CDTF">2023-08-21T17:03:00.0000000Z</dcterms:created>
  <dcterms:modified xsi:type="dcterms:W3CDTF">2023-08-31T07:47:18.9618917Z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